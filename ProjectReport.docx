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19E4" w:rsidRDefault="007919E4" w:rsidP="007919E4">
      <w:r>
        <w:t>#World Watcher II</w:t>
      </w:r>
    </w:p>
    <w:p w:rsidR="007919E4" w:rsidRDefault="007919E4" w:rsidP="007919E4">
      <w:r>
        <w:t>Authors:</w:t>
      </w:r>
    </w:p>
    <w:p w:rsidR="007919E4" w:rsidRDefault="007919E4" w:rsidP="007919E4">
      <w:r>
        <w:t>* Caleb Johnson-Tasks 1,2,3,4,5,6,Extra</w:t>
      </w:r>
    </w:p>
    <w:p w:rsidR="007919E4" w:rsidRDefault="007919E4" w:rsidP="007919E4">
      <w:r>
        <w:t>* Alex Kaiser-Tasks 1,2,4</w:t>
      </w:r>
    </w:p>
    <w:p w:rsidR="007919E4" w:rsidRDefault="007919E4" w:rsidP="007919E4">
      <w:r>
        <w:t>* Jae Jun-Tasks 1,2,5,Extra</w:t>
      </w:r>
    </w:p>
    <w:p w:rsidR="007919E4" w:rsidRDefault="007919E4" w:rsidP="007919E4">
      <w:r>
        <w:t>* Each member did a fair share of work.</w:t>
      </w:r>
    </w:p>
    <w:p w:rsidR="007919E4" w:rsidRDefault="007919E4" w:rsidP="007919E4"/>
    <w:p w:rsidR="007919E4" w:rsidRDefault="007919E4" w:rsidP="007919E4">
      <w:r>
        <w:t>Problem:</w:t>
      </w:r>
    </w:p>
    <w:p w:rsidR="007919E4" w:rsidRDefault="007919E4" w:rsidP="007919E4"/>
    <w:p w:rsidR="007919E4" w:rsidRDefault="007919E4" w:rsidP="007919E4">
      <w:r>
        <w:t xml:space="preserve">You are a secret agent attempting to calculate best positioning of satellites to survey the planet in its entirety with the most efficiency. In order to do this the secret agent must use his knowledge of spherical coordinates and general judgement to place the satellites around a </w:t>
      </w:r>
      <w:r w:rsidR="00D72F93">
        <w:t>Mercator</w:t>
      </w:r>
      <w:r>
        <w:t xml:space="preserve"> projection of earth. This project's purpose is to create a simple game using the C++ FLTK and GUI functionalities as well as the robust standard library of C++ commands.</w:t>
      </w:r>
    </w:p>
    <w:p w:rsidR="007919E4" w:rsidRDefault="007919E4" w:rsidP="007919E4"/>
    <w:p w:rsidR="007919E4" w:rsidRDefault="007919E4" w:rsidP="007919E4">
      <w:r>
        <w:t>Restrictions:</w:t>
      </w:r>
    </w:p>
    <w:p w:rsidR="007919E4" w:rsidRDefault="007919E4" w:rsidP="007919E4"/>
    <w:p w:rsidR="007919E4" w:rsidRDefault="007919E4" w:rsidP="007919E4">
      <w:r>
        <w:t xml:space="preserve">Restrictions include the fact that the secret agent only has access to 2-8 satellites and must position them accurately to survey the most possible land around </w:t>
      </w:r>
      <w:r w:rsidR="00D72F93">
        <w:t>spherical</w:t>
      </w:r>
      <w:r>
        <w:t xml:space="preserve"> earth. The agent must place the multiple satellites on a </w:t>
      </w:r>
      <w:r w:rsidR="00D72F93">
        <w:t>Mercator</w:t>
      </w:r>
      <w:r>
        <w:t xml:space="preserve"> map as far apart as possible, with each satellite having a certain amount of fuel that slowly </w:t>
      </w:r>
      <w:r w:rsidR="00D72F93">
        <w:t>diminishes</w:t>
      </w:r>
      <w:r>
        <w:t xml:space="preserve"> the amount of space each satellite can cover with each move. The programmers of the game are also not allowed to have a function longer than 24 lines in order to streamline any debugging necessary to make the game perform at its maximum.</w:t>
      </w:r>
    </w:p>
    <w:p w:rsidR="007919E4" w:rsidRDefault="007919E4" w:rsidP="007919E4"/>
    <w:p w:rsidR="007919E4" w:rsidRDefault="007919E4" w:rsidP="007919E4">
      <w:r>
        <w:t>Approach:</w:t>
      </w:r>
    </w:p>
    <w:p w:rsidR="007919E4" w:rsidRDefault="007919E4" w:rsidP="007919E4"/>
    <w:p w:rsidR="007919E4" w:rsidRDefault="007919E4" w:rsidP="007919E4">
      <w:r>
        <w:t xml:space="preserve">We began by using a service called GIT, which easily combines the coding of each </w:t>
      </w:r>
      <w:r w:rsidR="00D72F93">
        <w:t>individual</w:t>
      </w:r>
      <w:r>
        <w:t xml:space="preserve"> member into one master code. We created a master .cpp file titled worldwatcher which contained the master code for the wi</w:t>
      </w:r>
      <w:r w:rsidR="00D72F93">
        <w:t>ndow and multiple atta</w:t>
      </w:r>
      <w:r>
        <w:t xml:space="preserve">chments for the game. The FLTK files were modified slightly in order to </w:t>
      </w:r>
      <w:r w:rsidR="00D72F93">
        <w:t>accommodate certain aspects such as atta</w:t>
      </w:r>
      <w:r>
        <w:t>ching a button over an image and PNG support.</w:t>
      </w:r>
    </w:p>
    <w:p w:rsidR="007919E4" w:rsidRDefault="007919E4" w:rsidP="007919E4"/>
    <w:p w:rsidR="007919E4" w:rsidRDefault="007919E4" w:rsidP="007919E4">
      <w:r>
        <w:t>Sample Run:</w:t>
      </w:r>
    </w:p>
    <w:p w:rsidR="007919E4" w:rsidRDefault="007919E4" w:rsidP="007919E4"/>
    <w:p w:rsidR="007919E4" w:rsidRDefault="007919E4" w:rsidP="007919E4">
      <w:r>
        <w:lastRenderedPageBreak/>
        <w:t>The code of the game is</w:t>
      </w:r>
      <w:r>
        <w:t xml:space="preserve"> on difficulty 4 (4 satellites)</w:t>
      </w:r>
    </w:p>
    <w:p w:rsidR="007919E4" w:rsidRDefault="007919E4" w:rsidP="007919E4">
      <w:r>
        <w:rPr>
          <w:noProof/>
        </w:rPr>
        <w:drawing>
          <wp:inline distT="0" distB="0" distL="0" distR="0" wp14:anchorId="049DED3A" wp14:editId="684A57A9">
            <wp:extent cx="594360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489960"/>
                    </a:xfrm>
                    <a:prstGeom prst="rect">
                      <a:avLst/>
                    </a:prstGeom>
                  </pic:spPr>
                </pic:pic>
              </a:graphicData>
            </a:graphic>
          </wp:inline>
        </w:drawing>
      </w:r>
    </w:p>
    <w:p w:rsidR="007919E4" w:rsidRDefault="007919E4" w:rsidP="007919E4">
      <w:r>
        <w:t>Title Screen</w:t>
      </w:r>
    </w:p>
    <w:p w:rsidR="007919E4" w:rsidRDefault="007919E4" w:rsidP="007919E4"/>
    <w:p w:rsidR="007919E4" w:rsidRDefault="007919E4" w:rsidP="007919E4">
      <w:r>
        <w:rPr>
          <w:noProof/>
        </w:rPr>
        <w:drawing>
          <wp:inline distT="0" distB="0" distL="0" distR="0" wp14:anchorId="04CE6FD6" wp14:editId="0138A7D0">
            <wp:extent cx="5943600" cy="3489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89960"/>
                    </a:xfrm>
                    <a:prstGeom prst="rect">
                      <a:avLst/>
                    </a:prstGeom>
                  </pic:spPr>
                </pic:pic>
              </a:graphicData>
            </a:graphic>
          </wp:inline>
        </w:drawing>
      </w:r>
    </w:p>
    <w:p w:rsidR="007919E4" w:rsidRDefault="007919E4" w:rsidP="007919E4">
      <w:r>
        <w:lastRenderedPageBreak/>
        <w:t>Instructions Screen</w:t>
      </w:r>
    </w:p>
    <w:p w:rsidR="007919E4" w:rsidRDefault="007919E4" w:rsidP="007919E4">
      <w:r>
        <w:rPr>
          <w:noProof/>
        </w:rPr>
        <w:drawing>
          <wp:inline distT="0" distB="0" distL="0" distR="0" wp14:anchorId="54862D61" wp14:editId="15253FFF">
            <wp:extent cx="5943600" cy="3489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89960"/>
                    </a:xfrm>
                    <a:prstGeom prst="rect">
                      <a:avLst/>
                    </a:prstGeom>
                  </pic:spPr>
                </pic:pic>
              </a:graphicData>
            </a:graphic>
          </wp:inline>
        </w:drawing>
      </w:r>
    </w:p>
    <w:p w:rsidR="007919E4" w:rsidRDefault="007919E4" w:rsidP="007919E4">
      <w:r>
        <w:t>Score Screen</w:t>
      </w:r>
    </w:p>
    <w:p w:rsidR="007919E4" w:rsidRDefault="007919E4" w:rsidP="007919E4"/>
    <w:p w:rsidR="007919E4" w:rsidRDefault="007919E4" w:rsidP="007919E4">
      <w:r>
        <w:rPr>
          <w:noProof/>
        </w:rPr>
        <w:drawing>
          <wp:inline distT="0" distB="0" distL="0" distR="0" wp14:anchorId="1870543B" wp14:editId="1E0F7A02">
            <wp:extent cx="5943600" cy="3489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9960"/>
                    </a:xfrm>
                    <a:prstGeom prst="rect">
                      <a:avLst/>
                    </a:prstGeom>
                  </pic:spPr>
                </pic:pic>
              </a:graphicData>
            </a:graphic>
          </wp:inline>
        </w:drawing>
      </w:r>
    </w:p>
    <w:p w:rsidR="007919E4" w:rsidRDefault="007919E4" w:rsidP="007919E4">
      <w:r>
        <w:lastRenderedPageBreak/>
        <w:t>Game Screen</w:t>
      </w:r>
    </w:p>
    <w:p w:rsidR="007919E4" w:rsidRDefault="007919E4" w:rsidP="007919E4"/>
    <w:p w:rsidR="007919E4" w:rsidRDefault="007919E4" w:rsidP="007919E4">
      <w:r>
        <w:rPr>
          <w:noProof/>
        </w:rPr>
        <w:drawing>
          <wp:inline distT="0" distB="0" distL="0" distR="0" wp14:anchorId="7ED82412" wp14:editId="6991D5CD">
            <wp:extent cx="5943600" cy="3489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9960"/>
                    </a:xfrm>
                    <a:prstGeom prst="rect">
                      <a:avLst/>
                    </a:prstGeom>
                  </pic:spPr>
                </pic:pic>
              </a:graphicData>
            </a:graphic>
          </wp:inline>
        </w:drawing>
      </w:r>
    </w:p>
    <w:p w:rsidR="007919E4" w:rsidRDefault="007919E4" w:rsidP="007919E4">
      <w:r>
        <w:t>Hint Button</w:t>
      </w:r>
    </w:p>
    <w:p w:rsidR="007919E4" w:rsidRDefault="007919E4" w:rsidP="007919E4"/>
    <w:p w:rsidR="007919E4" w:rsidRDefault="007919E4" w:rsidP="007919E4">
      <w:r>
        <w:rPr>
          <w:noProof/>
        </w:rPr>
        <w:drawing>
          <wp:inline distT="0" distB="0" distL="0" distR="0" wp14:anchorId="65853D28" wp14:editId="590A4D3C">
            <wp:extent cx="4248150" cy="129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8150" cy="1295400"/>
                    </a:xfrm>
                    <a:prstGeom prst="rect">
                      <a:avLst/>
                    </a:prstGeom>
                  </pic:spPr>
                </pic:pic>
              </a:graphicData>
            </a:graphic>
          </wp:inline>
        </w:drawing>
      </w:r>
    </w:p>
    <w:p w:rsidR="007919E4" w:rsidRDefault="007919E4" w:rsidP="007919E4">
      <w:r>
        <w:t>End Game</w:t>
      </w:r>
    </w:p>
    <w:p w:rsidR="007919E4" w:rsidRDefault="007919E4" w:rsidP="007919E4"/>
    <w:p w:rsidR="007919E4" w:rsidRDefault="007919E4" w:rsidP="007919E4">
      <w:r>
        <w:rPr>
          <w:noProof/>
        </w:rPr>
        <w:drawing>
          <wp:inline distT="0" distB="0" distL="0" distR="0" wp14:anchorId="48330E02" wp14:editId="3F3599B3">
            <wp:extent cx="5153025" cy="1438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3025" cy="1438275"/>
                    </a:xfrm>
                    <a:prstGeom prst="rect">
                      <a:avLst/>
                    </a:prstGeom>
                  </pic:spPr>
                </pic:pic>
              </a:graphicData>
            </a:graphic>
          </wp:inline>
        </w:drawing>
      </w:r>
    </w:p>
    <w:p w:rsidR="007919E4" w:rsidRDefault="007919E4" w:rsidP="007919E4">
      <w:r>
        <w:lastRenderedPageBreak/>
        <w:t>High Score Reader</w:t>
      </w:r>
    </w:p>
    <w:p w:rsidR="007919E4" w:rsidRDefault="007919E4" w:rsidP="007919E4"/>
    <w:p w:rsidR="007919E4" w:rsidRDefault="007919E4" w:rsidP="007919E4"/>
    <w:p w:rsidR="007919E4" w:rsidRDefault="007919E4" w:rsidP="007919E4"/>
    <w:p w:rsidR="007919E4" w:rsidRDefault="007919E4" w:rsidP="007919E4"/>
    <w:p w:rsidR="007919E4" w:rsidRDefault="007919E4" w:rsidP="007919E4"/>
    <w:p w:rsidR="007919E4" w:rsidRDefault="007919E4" w:rsidP="007919E4"/>
    <w:p w:rsidR="007919E4" w:rsidRDefault="007919E4" w:rsidP="007919E4">
      <w:r>
        <w:t>Results and Analysis:</w:t>
      </w:r>
    </w:p>
    <w:p w:rsidR="007919E4" w:rsidRDefault="007919E4" w:rsidP="007919E4"/>
    <w:p w:rsidR="007919E4" w:rsidRDefault="007919E4" w:rsidP="007919E4">
      <w:r>
        <w:t xml:space="preserve">The project was successful. All basic aspects of the project were covered as well as the extra items. The high scores menu contains the top 5 scores, the game works in all </w:t>
      </w:r>
      <w:r w:rsidR="00D72F93">
        <w:t>difficulties</w:t>
      </w:r>
      <w:r>
        <w:t xml:space="preserve"> and the </w:t>
      </w:r>
      <w:r w:rsidR="00D72F93">
        <w:t>spherical</w:t>
      </w:r>
      <w:r>
        <w:t xml:space="preserve"> coordinates/wraparound are incredibly accurate. The game clock properly </w:t>
      </w:r>
      <w:r w:rsidR="00D72F93">
        <w:t>concatenates</w:t>
      </w:r>
      <w:r>
        <w:t xml:space="preserve"> to the difficulty level and the score multiplier is also on point. The hint button shows the user the best move to make due by shading the satellite that should be moved next to obtain a higher score. </w:t>
      </w:r>
    </w:p>
    <w:p w:rsidR="007919E4" w:rsidRDefault="007919E4" w:rsidP="007919E4"/>
    <w:p w:rsidR="007919E4" w:rsidRDefault="007919E4" w:rsidP="007919E4">
      <w:r>
        <w:t>Conclusion:</w:t>
      </w:r>
    </w:p>
    <w:p w:rsidR="007919E4" w:rsidRDefault="007919E4" w:rsidP="007919E4"/>
    <w:p w:rsidR="007919E4" w:rsidRDefault="007919E4" w:rsidP="007919E4">
      <w:r>
        <w:t xml:space="preserve">This program shows that the FLTK/GUI aspects of C++ are capable of creating and running a simple game. We learned multiple C++ tactics such as </w:t>
      </w:r>
      <w:r w:rsidR="00D72F93">
        <w:t>sub classing</w:t>
      </w:r>
      <w:r>
        <w:t xml:space="preserve">, </w:t>
      </w:r>
      <w:r w:rsidR="00D72F93">
        <w:t>attaching</w:t>
      </w:r>
      <w:r>
        <w:t xml:space="preserve"> objects and basic GUI controls. On top of this, we learned the powerful aspects of the FLTK program such including the many callbacks and robust functions it has to offer. As an introductory course to C++, this project was a good test of the power of C++ while learning the foundations of programming.</w:t>
      </w:r>
    </w:p>
    <w:p w:rsidR="007919E4" w:rsidRDefault="007919E4" w:rsidP="007919E4"/>
    <w:p w:rsidR="007919E4" w:rsidRDefault="007919E4" w:rsidP="007919E4">
      <w:r>
        <w:t>Instructions:</w:t>
      </w:r>
    </w:p>
    <w:p w:rsidR="007919E4" w:rsidRDefault="007919E4" w:rsidP="007919E4"/>
    <w:p w:rsidR="007919E4" w:rsidRDefault="00D72F93" w:rsidP="007919E4">
      <w:r>
        <w:t>Compile</w:t>
      </w:r>
      <w:r w:rsidR="007919E4">
        <w:t xml:space="preserve"> the code using the </w:t>
      </w:r>
      <w:r>
        <w:t>make file</w:t>
      </w:r>
      <w:r w:rsidR="007919E4">
        <w:t xml:space="preserve"> included in the CD/folder and run using ./worldwatcher when in the worldwatcher directory. The make file should contain the modified FLTK and GUI files as well as the worldwatcher.cpp file, if the code refuses to compile check the </w:t>
      </w:r>
      <w:r>
        <w:t>make file</w:t>
      </w:r>
      <w:r w:rsidR="007919E4">
        <w:t xml:space="preserve"> to see if this holds true. All instructions on how to work the game itself are included in the "How to play" section.</w:t>
      </w:r>
    </w:p>
    <w:p w:rsidR="007919E4" w:rsidRDefault="007919E4" w:rsidP="007919E4"/>
    <w:p w:rsidR="007919E4" w:rsidRDefault="007919E4" w:rsidP="007919E4">
      <w:r>
        <w:t>Program Code:</w:t>
      </w:r>
    </w:p>
    <w:p w:rsidR="007919E4" w:rsidRDefault="007919E4" w:rsidP="007919E4"/>
    <w:p w:rsidR="007919E4" w:rsidRPr="00D72F93" w:rsidRDefault="007919E4" w:rsidP="007919E4">
      <w:pPr>
        <w:rPr>
          <w:sz w:val="12"/>
          <w:szCs w:val="12"/>
        </w:rPr>
      </w:pPr>
      <w:r w:rsidRPr="00D72F93">
        <w:rPr>
          <w:sz w:val="12"/>
          <w:szCs w:val="12"/>
        </w:rPr>
        <w:t>#include "std_lib_facilities_4.h"</w:t>
      </w:r>
    </w:p>
    <w:p w:rsidR="007919E4" w:rsidRPr="00D72F93" w:rsidRDefault="007919E4" w:rsidP="007919E4">
      <w:pPr>
        <w:rPr>
          <w:sz w:val="12"/>
          <w:szCs w:val="12"/>
        </w:rPr>
      </w:pPr>
      <w:r w:rsidRPr="00D72F93">
        <w:rPr>
          <w:sz w:val="12"/>
          <w:szCs w:val="12"/>
        </w:rPr>
        <w:lastRenderedPageBreak/>
        <w:t>#include "fltk/Graph.h"</w:t>
      </w:r>
    </w:p>
    <w:p w:rsidR="007919E4" w:rsidRPr="00D72F93" w:rsidRDefault="007919E4" w:rsidP="007919E4">
      <w:pPr>
        <w:rPr>
          <w:sz w:val="12"/>
          <w:szCs w:val="12"/>
        </w:rPr>
      </w:pPr>
      <w:r w:rsidRPr="00D72F93">
        <w:rPr>
          <w:sz w:val="12"/>
          <w:szCs w:val="12"/>
        </w:rPr>
        <w:t>#include "fltk/Window.h"</w:t>
      </w:r>
    </w:p>
    <w:p w:rsidR="007919E4" w:rsidRPr="00D72F93" w:rsidRDefault="007919E4" w:rsidP="007919E4">
      <w:pPr>
        <w:rPr>
          <w:sz w:val="12"/>
          <w:szCs w:val="12"/>
        </w:rPr>
      </w:pPr>
      <w:r w:rsidRPr="00D72F93">
        <w:rPr>
          <w:sz w:val="12"/>
          <w:szCs w:val="12"/>
        </w:rPr>
        <w:t>#include "fltk/GUI.h"</w:t>
      </w:r>
    </w:p>
    <w:p w:rsidR="007919E4" w:rsidRPr="00D72F93" w:rsidRDefault="007919E4" w:rsidP="007919E4">
      <w:pPr>
        <w:rPr>
          <w:sz w:val="12"/>
          <w:szCs w:val="12"/>
        </w:rPr>
      </w:pPr>
      <w:r w:rsidRPr="00D72F93">
        <w:rPr>
          <w:sz w:val="12"/>
          <w:szCs w:val="12"/>
        </w:rPr>
        <w:t>#include &lt;FL/Fl.H&gt;</w:t>
      </w:r>
    </w:p>
    <w:p w:rsidR="007919E4" w:rsidRPr="00D72F93" w:rsidRDefault="007919E4" w:rsidP="007919E4">
      <w:pPr>
        <w:rPr>
          <w:sz w:val="12"/>
          <w:szCs w:val="12"/>
        </w:rPr>
      </w:pPr>
      <w:r w:rsidRPr="00D72F93">
        <w:rPr>
          <w:sz w:val="12"/>
          <w:szCs w:val="12"/>
        </w:rPr>
        <w:t>#include &lt;FL/Fl_Counter.H&gt;</w:t>
      </w:r>
    </w:p>
    <w:p w:rsidR="007919E4" w:rsidRPr="00D72F93" w:rsidRDefault="007919E4" w:rsidP="007919E4">
      <w:pPr>
        <w:rPr>
          <w:sz w:val="12"/>
          <w:szCs w:val="12"/>
        </w:rPr>
      </w:pPr>
      <w:r w:rsidRPr="00D72F93">
        <w:rPr>
          <w:sz w:val="12"/>
          <w:szCs w:val="12"/>
        </w:rPr>
        <w:t>#include &lt;FL/Fl_Button.H&gt;</w:t>
      </w:r>
    </w:p>
    <w:p w:rsidR="007919E4" w:rsidRPr="00D72F93" w:rsidRDefault="007919E4" w:rsidP="007919E4">
      <w:pPr>
        <w:rPr>
          <w:sz w:val="12"/>
          <w:szCs w:val="12"/>
        </w:rPr>
      </w:pPr>
      <w:r w:rsidRPr="00D72F93">
        <w:rPr>
          <w:sz w:val="12"/>
          <w:szCs w:val="12"/>
        </w:rPr>
        <w:t>#include &lt;FL/fl_ask.H&gt;</w:t>
      </w:r>
    </w:p>
    <w:p w:rsidR="007919E4" w:rsidRPr="00D72F93" w:rsidRDefault="007919E4" w:rsidP="007919E4">
      <w:pPr>
        <w:rPr>
          <w:sz w:val="12"/>
          <w:szCs w:val="12"/>
        </w:rPr>
      </w:pPr>
      <w:r w:rsidRPr="00D72F93">
        <w:rPr>
          <w:sz w:val="12"/>
          <w:szCs w:val="12"/>
        </w:rPr>
        <w:t>#include &lt;FL/Fl_Box.H&gt;</w:t>
      </w:r>
    </w:p>
    <w:p w:rsidR="007919E4" w:rsidRPr="00D72F93" w:rsidRDefault="007919E4" w:rsidP="007919E4">
      <w:pPr>
        <w:rPr>
          <w:sz w:val="12"/>
          <w:szCs w:val="12"/>
        </w:rPr>
      </w:pPr>
      <w:r w:rsidRPr="00D72F93">
        <w:rPr>
          <w:sz w:val="12"/>
          <w:szCs w:val="12"/>
        </w:rPr>
        <w:t>#include &lt;math.h&gt;</w:t>
      </w:r>
    </w:p>
    <w:p w:rsidR="007919E4" w:rsidRPr="00D72F93" w:rsidRDefault="007919E4" w:rsidP="007919E4">
      <w:pPr>
        <w:rPr>
          <w:sz w:val="12"/>
          <w:szCs w:val="12"/>
        </w:rPr>
      </w:pPr>
      <w:r w:rsidRPr="00D72F93">
        <w:rPr>
          <w:sz w:val="12"/>
          <w:szCs w:val="12"/>
        </w:rPr>
        <w:t>#include &lt;string&gt;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using namespace Graph_lib;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const Point MAP_UL = {0,0};</w:t>
      </w:r>
    </w:p>
    <w:p w:rsidR="007919E4" w:rsidRPr="00D72F93" w:rsidRDefault="007919E4" w:rsidP="007919E4">
      <w:pPr>
        <w:rPr>
          <w:sz w:val="12"/>
          <w:szCs w:val="12"/>
        </w:rPr>
      </w:pPr>
      <w:r w:rsidRPr="00D72F93">
        <w:rPr>
          <w:sz w:val="12"/>
          <w:szCs w:val="12"/>
        </w:rPr>
        <w:t>Color SAT_COLOR = FL_WHITE;</w:t>
      </w:r>
    </w:p>
    <w:p w:rsidR="007919E4" w:rsidRPr="00D72F93" w:rsidRDefault="007919E4" w:rsidP="007919E4">
      <w:pPr>
        <w:rPr>
          <w:sz w:val="12"/>
          <w:szCs w:val="12"/>
        </w:rPr>
      </w:pPr>
      <w:r w:rsidRPr="00D72F93">
        <w:rPr>
          <w:sz w:val="12"/>
          <w:szCs w:val="12"/>
        </w:rPr>
        <w:t>Color SAT_BORDER = FL_BLACK;</w:t>
      </w:r>
    </w:p>
    <w:p w:rsidR="007919E4" w:rsidRPr="00D72F93" w:rsidRDefault="007919E4" w:rsidP="007919E4">
      <w:pPr>
        <w:rPr>
          <w:sz w:val="12"/>
          <w:szCs w:val="12"/>
        </w:rPr>
      </w:pPr>
      <w:r w:rsidRPr="00D72F93">
        <w:rPr>
          <w:sz w:val="12"/>
          <w:szCs w:val="12"/>
        </w:rPr>
        <w:t>Color SAT_HINT = FL_GREEN;</w:t>
      </w:r>
    </w:p>
    <w:p w:rsidR="007919E4" w:rsidRPr="00D72F93" w:rsidRDefault="007919E4" w:rsidP="007919E4">
      <w:pPr>
        <w:rPr>
          <w:sz w:val="12"/>
          <w:szCs w:val="12"/>
        </w:rPr>
      </w:pPr>
      <w:r w:rsidRPr="00D72F93">
        <w:rPr>
          <w:sz w:val="12"/>
          <w:szCs w:val="12"/>
        </w:rPr>
        <w:t>const int MAX_LAT = 82;</w:t>
      </w:r>
    </w:p>
    <w:p w:rsidR="007919E4" w:rsidRPr="00D72F93" w:rsidRDefault="007919E4" w:rsidP="007919E4">
      <w:pPr>
        <w:rPr>
          <w:sz w:val="12"/>
          <w:szCs w:val="12"/>
        </w:rPr>
      </w:pPr>
      <w:r w:rsidRPr="00D72F93">
        <w:rPr>
          <w:sz w:val="12"/>
          <w:szCs w:val="12"/>
        </w:rPr>
        <w:t xml:space="preserve">const double MERC_MAGIC = 16/3.0071727; // Scale for 82deg truncated </w:t>
      </w:r>
      <w:r w:rsidR="00D72F93" w:rsidRPr="00D72F93">
        <w:rPr>
          <w:sz w:val="12"/>
          <w:szCs w:val="12"/>
        </w:rPr>
        <w:t>Mercator</w:t>
      </w:r>
    </w:p>
    <w:p w:rsidR="007919E4" w:rsidRPr="00D72F93" w:rsidRDefault="007919E4" w:rsidP="007919E4">
      <w:pPr>
        <w:rPr>
          <w:sz w:val="12"/>
          <w:szCs w:val="12"/>
        </w:rPr>
      </w:pPr>
      <w:r w:rsidRPr="00D72F93">
        <w:rPr>
          <w:sz w:val="12"/>
          <w:szCs w:val="12"/>
        </w:rPr>
        <w:t>const int MAP_W = 1024;</w:t>
      </w:r>
    </w:p>
    <w:p w:rsidR="007919E4" w:rsidRPr="00D72F93" w:rsidRDefault="007919E4" w:rsidP="007919E4">
      <w:pPr>
        <w:rPr>
          <w:sz w:val="12"/>
          <w:szCs w:val="12"/>
        </w:rPr>
      </w:pPr>
      <w:r w:rsidRPr="00D72F93">
        <w:rPr>
          <w:sz w:val="12"/>
          <w:szCs w:val="12"/>
        </w:rPr>
        <w:t>const int MAP_H = 720;</w:t>
      </w:r>
    </w:p>
    <w:p w:rsidR="007919E4" w:rsidRPr="00D72F93" w:rsidRDefault="007919E4" w:rsidP="007919E4">
      <w:pPr>
        <w:rPr>
          <w:sz w:val="12"/>
          <w:szCs w:val="12"/>
        </w:rPr>
      </w:pPr>
      <w:r w:rsidRPr="00D72F93">
        <w:rPr>
          <w:sz w:val="12"/>
          <w:szCs w:val="12"/>
        </w:rPr>
        <w:t>const int SAT_RADIUS = 12;</w:t>
      </w:r>
    </w:p>
    <w:p w:rsidR="007919E4" w:rsidRPr="00D72F93" w:rsidRDefault="007919E4" w:rsidP="007919E4">
      <w:pPr>
        <w:rPr>
          <w:sz w:val="12"/>
          <w:szCs w:val="12"/>
        </w:rPr>
      </w:pPr>
      <w:r w:rsidRPr="00D72F93">
        <w:rPr>
          <w:sz w:val="12"/>
          <w:szCs w:val="12"/>
        </w:rPr>
        <w:t>const double EARTH_RADIUS = 3958.8;</w:t>
      </w:r>
    </w:p>
    <w:p w:rsidR="007919E4" w:rsidRPr="00D72F93" w:rsidRDefault="007919E4" w:rsidP="007919E4">
      <w:pPr>
        <w:rPr>
          <w:sz w:val="12"/>
          <w:szCs w:val="12"/>
        </w:rPr>
      </w:pPr>
      <w:r w:rsidRPr="00D72F93">
        <w:rPr>
          <w:sz w:val="12"/>
          <w:szCs w:val="12"/>
        </w:rPr>
        <w:t>const int NUM_SCORES = 5;</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latlong {</w:t>
      </w:r>
    </w:p>
    <w:p w:rsidR="007919E4" w:rsidRPr="00D72F93" w:rsidRDefault="007919E4" w:rsidP="007919E4">
      <w:pPr>
        <w:rPr>
          <w:sz w:val="12"/>
          <w:szCs w:val="12"/>
        </w:rPr>
      </w:pPr>
      <w:r w:rsidRPr="00D72F93">
        <w:rPr>
          <w:sz w:val="12"/>
          <w:szCs w:val="12"/>
        </w:rPr>
        <w:t xml:space="preserve">    int latitude;</w:t>
      </w:r>
    </w:p>
    <w:p w:rsidR="007919E4" w:rsidRPr="00D72F93" w:rsidRDefault="007919E4" w:rsidP="007919E4">
      <w:pPr>
        <w:rPr>
          <w:sz w:val="12"/>
          <w:szCs w:val="12"/>
        </w:rPr>
      </w:pPr>
      <w:r w:rsidRPr="00D72F93">
        <w:rPr>
          <w:sz w:val="12"/>
          <w:szCs w:val="12"/>
        </w:rPr>
        <w:t xml:space="preserve">    int longitude;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vector&lt;int&gt; STEPS = {1,5,10,15,20};</w:t>
      </w:r>
    </w:p>
    <w:p w:rsidR="007919E4" w:rsidRPr="00D72F93" w:rsidRDefault="007919E4" w:rsidP="007919E4">
      <w:pPr>
        <w:rPr>
          <w:sz w:val="12"/>
          <w:szCs w:val="12"/>
        </w:rPr>
      </w:pPr>
      <w:r w:rsidRPr="00D72F93">
        <w:rPr>
          <w:sz w:val="12"/>
          <w:szCs w:val="12"/>
        </w:rPr>
        <w:t>int get_step(int moves_left) {</w:t>
      </w:r>
    </w:p>
    <w:p w:rsidR="007919E4" w:rsidRPr="00D72F93" w:rsidRDefault="007919E4" w:rsidP="007919E4">
      <w:pPr>
        <w:rPr>
          <w:sz w:val="12"/>
          <w:szCs w:val="12"/>
        </w:rPr>
      </w:pPr>
      <w:r w:rsidRPr="00D72F93">
        <w:rPr>
          <w:sz w:val="12"/>
          <w:szCs w:val="12"/>
        </w:rPr>
        <w:t xml:space="preserve">    int i = (moves_left - (moves_left % 10))/10;</w:t>
      </w:r>
    </w:p>
    <w:p w:rsidR="007919E4" w:rsidRPr="00D72F93" w:rsidRDefault="007919E4" w:rsidP="007919E4">
      <w:pPr>
        <w:rPr>
          <w:sz w:val="12"/>
          <w:szCs w:val="12"/>
        </w:rPr>
      </w:pPr>
      <w:r w:rsidRPr="00D72F93">
        <w:rPr>
          <w:sz w:val="12"/>
          <w:szCs w:val="12"/>
        </w:rPr>
        <w:t xml:space="preserve">    if(i+1&gt;STEPS.size())</w:t>
      </w:r>
    </w:p>
    <w:p w:rsidR="007919E4" w:rsidRPr="00D72F93" w:rsidRDefault="007919E4" w:rsidP="007919E4">
      <w:pPr>
        <w:rPr>
          <w:sz w:val="12"/>
          <w:szCs w:val="12"/>
        </w:rPr>
      </w:pPr>
      <w:r w:rsidRPr="00D72F93">
        <w:rPr>
          <w:sz w:val="12"/>
          <w:szCs w:val="12"/>
        </w:rPr>
        <w:t xml:space="preserve">        i=STEPS.size()-1;</w:t>
      </w:r>
    </w:p>
    <w:p w:rsidR="007919E4" w:rsidRPr="00D72F93" w:rsidRDefault="007919E4" w:rsidP="007919E4">
      <w:pPr>
        <w:rPr>
          <w:sz w:val="12"/>
          <w:szCs w:val="12"/>
        </w:rPr>
      </w:pPr>
      <w:r w:rsidRPr="00D72F93">
        <w:rPr>
          <w:sz w:val="12"/>
          <w:szCs w:val="12"/>
        </w:rPr>
        <w:t xml:space="preserve">    return STEPS[i];</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Score {</w:t>
      </w:r>
    </w:p>
    <w:p w:rsidR="007919E4" w:rsidRPr="00D72F93" w:rsidRDefault="007919E4" w:rsidP="007919E4">
      <w:pPr>
        <w:rPr>
          <w:sz w:val="12"/>
          <w:szCs w:val="12"/>
        </w:rPr>
      </w:pPr>
      <w:r w:rsidRPr="00D72F93">
        <w:rPr>
          <w:sz w:val="12"/>
          <w:szCs w:val="12"/>
        </w:rPr>
        <w:t xml:space="preserve">    int score;</w:t>
      </w:r>
    </w:p>
    <w:p w:rsidR="007919E4" w:rsidRPr="00D72F93" w:rsidRDefault="007919E4" w:rsidP="007919E4">
      <w:pPr>
        <w:rPr>
          <w:sz w:val="12"/>
          <w:szCs w:val="12"/>
        </w:rPr>
      </w:pPr>
      <w:r w:rsidRPr="00D72F93">
        <w:rPr>
          <w:sz w:val="12"/>
          <w:szCs w:val="12"/>
        </w:rPr>
        <w:t xml:space="preserve">    String initials;</w:t>
      </w:r>
    </w:p>
    <w:p w:rsidR="007919E4" w:rsidRPr="00D72F93" w:rsidRDefault="007919E4" w:rsidP="007919E4">
      <w:pPr>
        <w:rPr>
          <w:sz w:val="12"/>
          <w:szCs w:val="12"/>
        </w:rPr>
      </w:pPr>
      <w:r w:rsidRPr="00D72F93">
        <w:rPr>
          <w:sz w:val="12"/>
          <w:szCs w:val="12"/>
        </w:rPr>
        <w:lastRenderedPageBreak/>
        <w:t xml:space="preserve">    // Overload operators to allow sort</w:t>
      </w:r>
    </w:p>
    <w:p w:rsidR="007919E4" w:rsidRPr="00D72F93" w:rsidRDefault="007919E4" w:rsidP="007919E4">
      <w:pPr>
        <w:rPr>
          <w:sz w:val="12"/>
          <w:szCs w:val="12"/>
        </w:rPr>
      </w:pPr>
      <w:r w:rsidRPr="00D72F93">
        <w:rPr>
          <w:sz w:val="12"/>
          <w:szCs w:val="12"/>
        </w:rPr>
        <w:t xml:space="preserve">    inline bool operator&gt; (const Score&amp; rhs) const {return this-&gt;score&gt;rhs.score;}</w:t>
      </w:r>
    </w:p>
    <w:p w:rsidR="007919E4" w:rsidRPr="00D72F93" w:rsidRDefault="007919E4" w:rsidP="007919E4">
      <w:pPr>
        <w:rPr>
          <w:sz w:val="12"/>
          <w:szCs w:val="12"/>
        </w:rPr>
      </w:pPr>
      <w:r w:rsidRPr="00D72F93">
        <w:rPr>
          <w:sz w:val="12"/>
          <w:szCs w:val="12"/>
        </w:rPr>
        <w:t xml:space="preserve">    inline bool operator&lt; (const Score&amp; rhs) const {return this-&gt;score&lt;rhs.score;}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vector&lt;Score&gt; read_highscores() {</w:t>
      </w:r>
    </w:p>
    <w:p w:rsidR="007919E4" w:rsidRPr="00D72F93" w:rsidRDefault="007919E4" w:rsidP="007919E4">
      <w:pPr>
        <w:rPr>
          <w:sz w:val="12"/>
          <w:szCs w:val="12"/>
        </w:rPr>
      </w:pPr>
      <w:r w:rsidRPr="00D72F93">
        <w:rPr>
          <w:sz w:val="12"/>
          <w:szCs w:val="12"/>
        </w:rPr>
        <w:t xml:space="preserve">    vector&lt;Score&gt; scores;</w:t>
      </w:r>
    </w:p>
    <w:p w:rsidR="007919E4" w:rsidRPr="00D72F93" w:rsidRDefault="007919E4" w:rsidP="007919E4">
      <w:pPr>
        <w:rPr>
          <w:sz w:val="12"/>
          <w:szCs w:val="12"/>
        </w:rPr>
      </w:pPr>
      <w:r w:rsidRPr="00D72F93">
        <w:rPr>
          <w:sz w:val="12"/>
          <w:szCs w:val="12"/>
        </w:rPr>
        <w:t xml:space="preserve">    ifstream ifs {"scores.txt"};</w:t>
      </w:r>
    </w:p>
    <w:p w:rsidR="007919E4" w:rsidRPr="00D72F93" w:rsidRDefault="007919E4" w:rsidP="007919E4">
      <w:pPr>
        <w:rPr>
          <w:sz w:val="12"/>
          <w:szCs w:val="12"/>
        </w:rPr>
      </w:pPr>
      <w:r w:rsidRPr="00D72F93">
        <w:rPr>
          <w:sz w:val="12"/>
          <w:szCs w:val="12"/>
        </w:rPr>
        <w:t xml:space="preserve">    int i=0;</w:t>
      </w:r>
    </w:p>
    <w:p w:rsidR="007919E4" w:rsidRPr="00D72F93" w:rsidRDefault="007919E4" w:rsidP="007919E4">
      <w:pPr>
        <w:rPr>
          <w:sz w:val="12"/>
          <w:szCs w:val="12"/>
        </w:rPr>
      </w:pPr>
      <w:r w:rsidRPr="00D72F93">
        <w:rPr>
          <w:sz w:val="12"/>
          <w:szCs w:val="12"/>
        </w:rPr>
        <w:t xml:space="preserve">    Score s;</w:t>
      </w:r>
    </w:p>
    <w:p w:rsidR="007919E4" w:rsidRPr="00D72F93" w:rsidRDefault="007919E4" w:rsidP="007919E4">
      <w:pPr>
        <w:rPr>
          <w:sz w:val="12"/>
          <w:szCs w:val="12"/>
        </w:rPr>
      </w:pPr>
      <w:r w:rsidRPr="00D72F93">
        <w:rPr>
          <w:sz w:val="12"/>
          <w:szCs w:val="12"/>
        </w:rPr>
        <w:t xml:space="preserve">    while (ifs &gt;&gt; s.initials &gt;&gt; s.score and i&lt;NUM_SCORES) {</w:t>
      </w:r>
    </w:p>
    <w:p w:rsidR="007919E4" w:rsidRPr="00D72F93" w:rsidRDefault="007919E4" w:rsidP="007919E4">
      <w:pPr>
        <w:rPr>
          <w:sz w:val="12"/>
          <w:szCs w:val="12"/>
        </w:rPr>
      </w:pPr>
      <w:r w:rsidRPr="00D72F93">
        <w:rPr>
          <w:sz w:val="12"/>
          <w:szCs w:val="12"/>
        </w:rPr>
        <w:t xml:space="preserve">        ++i;</w:t>
      </w:r>
    </w:p>
    <w:p w:rsidR="007919E4" w:rsidRPr="00D72F93" w:rsidRDefault="007919E4" w:rsidP="007919E4">
      <w:pPr>
        <w:rPr>
          <w:sz w:val="12"/>
          <w:szCs w:val="12"/>
        </w:rPr>
      </w:pPr>
      <w:r w:rsidRPr="00D72F93">
        <w:rPr>
          <w:sz w:val="12"/>
          <w:szCs w:val="12"/>
        </w:rPr>
        <w:t xml:space="preserve">        scores.push_back(s);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 Sort in descending order</w:t>
      </w:r>
    </w:p>
    <w:p w:rsidR="007919E4" w:rsidRPr="00D72F93" w:rsidRDefault="007919E4" w:rsidP="007919E4">
      <w:pPr>
        <w:rPr>
          <w:sz w:val="12"/>
          <w:szCs w:val="12"/>
        </w:rPr>
      </w:pPr>
      <w:r w:rsidRPr="00D72F93">
        <w:rPr>
          <w:sz w:val="12"/>
          <w:szCs w:val="12"/>
        </w:rPr>
        <w:t xml:space="preserve">    sort(scores.begin(), scores.end(),greater&lt;Score&gt;());</w:t>
      </w:r>
    </w:p>
    <w:p w:rsidR="007919E4" w:rsidRPr="00D72F93" w:rsidRDefault="007919E4" w:rsidP="007919E4">
      <w:pPr>
        <w:rPr>
          <w:sz w:val="12"/>
          <w:szCs w:val="12"/>
        </w:rPr>
      </w:pPr>
      <w:r w:rsidRPr="00D72F93">
        <w:rPr>
          <w:sz w:val="12"/>
          <w:szCs w:val="12"/>
        </w:rPr>
        <w:t xml:space="preserve">    return scores;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write_highscores(vector&lt;Score&gt; scores) {</w:t>
      </w:r>
    </w:p>
    <w:p w:rsidR="007919E4" w:rsidRPr="00D72F93" w:rsidRDefault="007919E4" w:rsidP="007919E4">
      <w:pPr>
        <w:rPr>
          <w:sz w:val="12"/>
          <w:szCs w:val="12"/>
        </w:rPr>
      </w:pPr>
      <w:r w:rsidRPr="00D72F93">
        <w:rPr>
          <w:sz w:val="12"/>
          <w:szCs w:val="12"/>
        </w:rPr>
        <w:t xml:space="preserve">    ofstream ofs {"scores.txt"};</w:t>
      </w:r>
    </w:p>
    <w:p w:rsidR="007919E4" w:rsidRPr="00D72F93" w:rsidRDefault="007919E4" w:rsidP="007919E4">
      <w:pPr>
        <w:rPr>
          <w:sz w:val="12"/>
          <w:szCs w:val="12"/>
        </w:rPr>
      </w:pPr>
      <w:r w:rsidRPr="00D72F93">
        <w:rPr>
          <w:sz w:val="12"/>
          <w:szCs w:val="12"/>
        </w:rPr>
        <w:t xml:space="preserve">    if(!ofs)</w:t>
      </w:r>
    </w:p>
    <w:p w:rsidR="007919E4" w:rsidRPr="00D72F93" w:rsidRDefault="007919E4" w:rsidP="007919E4">
      <w:pPr>
        <w:rPr>
          <w:sz w:val="12"/>
          <w:szCs w:val="12"/>
        </w:rPr>
      </w:pPr>
      <w:r w:rsidRPr="00D72F93">
        <w:rPr>
          <w:sz w:val="12"/>
          <w:szCs w:val="12"/>
        </w:rPr>
        <w:t xml:space="preserve">        cout &lt;&lt; "Error writing scores file\n";</w:t>
      </w:r>
    </w:p>
    <w:p w:rsidR="007919E4" w:rsidRPr="00D72F93" w:rsidRDefault="007919E4" w:rsidP="007919E4">
      <w:pPr>
        <w:rPr>
          <w:sz w:val="12"/>
          <w:szCs w:val="12"/>
        </w:rPr>
      </w:pPr>
      <w:r w:rsidRPr="00D72F93">
        <w:rPr>
          <w:sz w:val="12"/>
          <w:szCs w:val="12"/>
        </w:rPr>
        <w:t xml:space="preserve">    else {</w:t>
      </w:r>
    </w:p>
    <w:p w:rsidR="007919E4" w:rsidRPr="00D72F93" w:rsidRDefault="007919E4" w:rsidP="007919E4">
      <w:pPr>
        <w:rPr>
          <w:sz w:val="12"/>
          <w:szCs w:val="12"/>
        </w:rPr>
      </w:pPr>
      <w:r w:rsidRPr="00D72F93">
        <w:rPr>
          <w:sz w:val="12"/>
          <w:szCs w:val="12"/>
        </w:rPr>
        <w:t xml:space="preserve">        sort(scores.begin(), scores.end(),greater&lt;Score&gt;());</w:t>
      </w:r>
    </w:p>
    <w:p w:rsidR="007919E4" w:rsidRPr="00D72F93" w:rsidRDefault="007919E4" w:rsidP="007919E4">
      <w:pPr>
        <w:rPr>
          <w:sz w:val="12"/>
          <w:szCs w:val="12"/>
        </w:rPr>
      </w:pPr>
      <w:r w:rsidRPr="00D72F93">
        <w:rPr>
          <w:sz w:val="12"/>
          <w:szCs w:val="12"/>
        </w:rPr>
        <w:t xml:space="preserve">        if (scores.size() &gt; NUM_SCORES)</w:t>
      </w:r>
    </w:p>
    <w:p w:rsidR="007919E4" w:rsidRPr="00D72F93" w:rsidRDefault="007919E4" w:rsidP="007919E4">
      <w:pPr>
        <w:rPr>
          <w:sz w:val="12"/>
          <w:szCs w:val="12"/>
        </w:rPr>
      </w:pPr>
      <w:r w:rsidRPr="00D72F93">
        <w:rPr>
          <w:sz w:val="12"/>
          <w:szCs w:val="12"/>
        </w:rPr>
        <w:t xml:space="preserve">            scores.resize(NUM_SCORES);</w:t>
      </w:r>
    </w:p>
    <w:p w:rsidR="007919E4" w:rsidRPr="00D72F93" w:rsidRDefault="007919E4" w:rsidP="007919E4">
      <w:pPr>
        <w:rPr>
          <w:sz w:val="12"/>
          <w:szCs w:val="12"/>
        </w:rPr>
      </w:pPr>
      <w:r w:rsidRPr="00D72F93">
        <w:rPr>
          <w:sz w:val="12"/>
          <w:szCs w:val="12"/>
        </w:rPr>
        <w:t xml:space="preserve">        for(Score s : scores)</w:t>
      </w:r>
    </w:p>
    <w:p w:rsidR="007919E4" w:rsidRPr="00D72F93" w:rsidRDefault="007919E4" w:rsidP="007919E4">
      <w:pPr>
        <w:rPr>
          <w:sz w:val="12"/>
          <w:szCs w:val="12"/>
        </w:rPr>
      </w:pPr>
      <w:r w:rsidRPr="00D72F93">
        <w:rPr>
          <w:sz w:val="12"/>
          <w:szCs w:val="12"/>
        </w:rPr>
        <w:t xml:space="preserve">            ofs &lt;&lt; s.initials &lt;&lt; " " &lt;&lt; s.score &lt;&lt; "\n";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cb_sat_activate(void*, void*); // Declare only</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Point latlong_mercpoint(latlong p, Point ul, int w, int h) {</w:t>
      </w:r>
    </w:p>
    <w:p w:rsidR="007919E4" w:rsidRPr="00D72F93" w:rsidRDefault="007919E4" w:rsidP="007919E4">
      <w:pPr>
        <w:rPr>
          <w:sz w:val="12"/>
          <w:szCs w:val="12"/>
        </w:rPr>
      </w:pPr>
      <w:r w:rsidRPr="00D72F93">
        <w:rPr>
          <w:sz w:val="12"/>
          <w:szCs w:val="12"/>
        </w:rPr>
        <w:t xml:space="preserve">    // longitude is linear</w:t>
      </w:r>
    </w:p>
    <w:p w:rsidR="007919E4" w:rsidRPr="00D72F93" w:rsidRDefault="007919E4" w:rsidP="007919E4">
      <w:pPr>
        <w:rPr>
          <w:sz w:val="12"/>
          <w:szCs w:val="12"/>
        </w:rPr>
      </w:pPr>
      <w:r w:rsidRPr="00D72F93">
        <w:rPr>
          <w:sz w:val="12"/>
          <w:szCs w:val="12"/>
        </w:rPr>
        <w:t xml:space="preserve">    int x = (p.longitude+180)*(w/360.0) + ul.x;</w:t>
      </w:r>
    </w:p>
    <w:p w:rsidR="007919E4" w:rsidRPr="00D72F93" w:rsidRDefault="007919E4" w:rsidP="007919E4">
      <w:pPr>
        <w:rPr>
          <w:sz w:val="12"/>
          <w:szCs w:val="12"/>
        </w:rPr>
      </w:pPr>
      <w:r w:rsidRPr="00D72F93">
        <w:rPr>
          <w:sz w:val="12"/>
          <w:szCs w:val="12"/>
        </w:rPr>
        <w:t xml:space="preserve">    // latitude is a bit trickier</w:t>
      </w:r>
    </w:p>
    <w:p w:rsidR="007919E4" w:rsidRPr="00D72F93" w:rsidRDefault="007919E4" w:rsidP="007919E4">
      <w:pPr>
        <w:rPr>
          <w:sz w:val="12"/>
          <w:szCs w:val="12"/>
        </w:rPr>
      </w:pPr>
      <w:r w:rsidRPr="00D72F93">
        <w:rPr>
          <w:sz w:val="12"/>
          <w:szCs w:val="12"/>
        </w:rPr>
        <w:t xml:space="preserve">    double mercN = log(tan((M_PI/4)+(p.latitude*M_PI/360.0)));</w:t>
      </w:r>
    </w:p>
    <w:p w:rsidR="007919E4" w:rsidRPr="00D72F93" w:rsidRDefault="007919E4" w:rsidP="007919E4">
      <w:pPr>
        <w:rPr>
          <w:sz w:val="12"/>
          <w:szCs w:val="12"/>
        </w:rPr>
      </w:pPr>
      <w:r w:rsidRPr="00D72F93">
        <w:rPr>
          <w:sz w:val="12"/>
          <w:szCs w:val="12"/>
        </w:rPr>
        <w:t xml:space="preserve">    int y = (h/2)-(h*mercN/MERC_MAGIC) + ul.y;</w:t>
      </w:r>
    </w:p>
    <w:p w:rsidR="007919E4" w:rsidRPr="00D72F93" w:rsidRDefault="007919E4" w:rsidP="007919E4">
      <w:pPr>
        <w:rPr>
          <w:sz w:val="12"/>
          <w:szCs w:val="12"/>
        </w:rPr>
      </w:pPr>
      <w:r w:rsidRPr="00D72F93">
        <w:rPr>
          <w:sz w:val="12"/>
          <w:szCs w:val="12"/>
        </w:rPr>
        <w:lastRenderedPageBreak/>
        <w:t xml:space="preserve">    return Point{x,y};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class Satellite {</w:t>
      </w:r>
    </w:p>
    <w:p w:rsidR="007919E4" w:rsidRPr="00D72F93" w:rsidRDefault="007919E4" w:rsidP="007919E4">
      <w:pPr>
        <w:rPr>
          <w:sz w:val="12"/>
          <w:szCs w:val="12"/>
        </w:rPr>
      </w:pPr>
      <w:r w:rsidRPr="00D72F93">
        <w:rPr>
          <w:sz w:val="12"/>
          <w:szCs w:val="12"/>
        </w:rPr>
        <w:t xml:space="preserve">    latlong position;</w:t>
      </w:r>
    </w:p>
    <w:p w:rsidR="007919E4" w:rsidRPr="00D72F93" w:rsidRDefault="007919E4" w:rsidP="007919E4">
      <w:pPr>
        <w:rPr>
          <w:sz w:val="12"/>
          <w:szCs w:val="12"/>
        </w:rPr>
      </w:pPr>
      <w:r w:rsidRPr="00D72F93">
        <w:rPr>
          <w:sz w:val="12"/>
          <w:szCs w:val="12"/>
        </w:rPr>
        <w:t xml:space="preserve">    int num;</w:t>
      </w:r>
    </w:p>
    <w:p w:rsidR="007919E4" w:rsidRPr="00D72F93" w:rsidRDefault="007919E4" w:rsidP="007919E4">
      <w:pPr>
        <w:rPr>
          <w:sz w:val="12"/>
          <w:szCs w:val="12"/>
        </w:rPr>
      </w:pPr>
      <w:r w:rsidRPr="00D72F93">
        <w:rPr>
          <w:sz w:val="12"/>
          <w:szCs w:val="12"/>
        </w:rPr>
        <w:t xml:space="preserve">    void updateViz();</w:t>
      </w:r>
    </w:p>
    <w:p w:rsidR="007919E4" w:rsidRPr="00D72F93" w:rsidRDefault="007919E4" w:rsidP="007919E4">
      <w:pPr>
        <w:rPr>
          <w:sz w:val="12"/>
          <w:szCs w:val="12"/>
        </w:rPr>
      </w:pPr>
      <w:r w:rsidRPr="00D72F93">
        <w:rPr>
          <w:sz w:val="12"/>
          <w:szCs w:val="12"/>
        </w:rPr>
        <w:t>public:</w:t>
      </w:r>
    </w:p>
    <w:p w:rsidR="007919E4" w:rsidRPr="00D72F93" w:rsidRDefault="007919E4" w:rsidP="007919E4">
      <w:pPr>
        <w:rPr>
          <w:sz w:val="12"/>
          <w:szCs w:val="12"/>
        </w:rPr>
      </w:pPr>
      <w:r w:rsidRPr="00D72F93">
        <w:rPr>
          <w:sz w:val="12"/>
          <w:szCs w:val="12"/>
        </w:rPr>
        <w:t xml:space="preserve">    Button* viz;</w:t>
      </w:r>
    </w:p>
    <w:p w:rsidR="007919E4" w:rsidRPr="00D72F93" w:rsidRDefault="007919E4" w:rsidP="007919E4">
      <w:pPr>
        <w:rPr>
          <w:sz w:val="12"/>
          <w:szCs w:val="12"/>
        </w:rPr>
      </w:pPr>
      <w:r w:rsidRPr="00D72F93">
        <w:rPr>
          <w:sz w:val="12"/>
          <w:szCs w:val="12"/>
        </w:rPr>
        <w:t xml:space="preserve">    Satellite(int satnum) {</w:t>
      </w:r>
    </w:p>
    <w:p w:rsidR="007919E4" w:rsidRPr="00D72F93" w:rsidRDefault="007919E4" w:rsidP="007919E4">
      <w:pPr>
        <w:rPr>
          <w:sz w:val="12"/>
          <w:szCs w:val="12"/>
        </w:rPr>
      </w:pPr>
      <w:r w:rsidRPr="00D72F93">
        <w:rPr>
          <w:sz w:val="12"/>
          <w:szCs w:val="12"/>
        </w:rPr>
        <w:t xml:space="preserve">        position.latitude = rand() % (2*MAX_LAT) - MAX_LAT;</w:t>
      </w:r>
    </w:p>
    <w:p w:rsidR="007919E4" w:rsidRPr="00D72F93" w:rsidRDefault="007919E4" w:rsidP="007919E4">
      <w:pPr>
        <w:rPr>
          <w:sz w:val="12"/>
          <w:szCs w:val="12"/>
        </w:rPr>
      </w:pPr>
      <w:r w:rsidRPr="00D72F93">
        <w:rPr>
          <w:sz w:val="12"/>
          <w:szCs w:val="12"/>
        </w:rPr>
        <w:t xml:space="preserve">        position.longitude = rand() % 360 - 180;</w:t>
      </w:r>
    </w:p>
    <w:p w:rsidR="007919E4" w:rsidRPr="00D72F93" w:rsidRDefault="007919E4" w:rsidP="007919E4">
      <w:pPr>
        <w:rPr>
          <w:sz w:val="12"/>
          <w:szCs w:val="12"/>
        </w:rPr>
      </w:pPr>
      <w:r w:rsidRPr="00D72F93">
        <w:rPr>
          <w:sz w:val="12"/>
          <w:szCs w:val="12"/>
        </w:rPr>
        <w:t xml:space="preserve">        num = satnum;</w:t>
      </w:r>
    </w:p>
    <w:p w:rsidR="007919E4" w:rsidRPr="00D72F93" w:rsidRDefault="007919E4" w:rsidP="007919E4">
      <w:pPr>
        <w:rPr>
          <w:sz w:val="12"/>
          <w:szCs w:val="12"/>
        </w:rPr>
      </w:pPr>
      <w:r w:rsidRPr="00D72F93">
        <w:rPr>
          <w:sz w:val="12"/>
          <w:szCs w:val="12"/>
        </w:rPr>
        <w:t xml:space="preserve">        viz = new Button {getxy_offset(), 2*SAT_RADIUS, 2*SAT_RADIUS, to_string(num), cb_sat_activate};</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Point getxy();</w:t>
      </w:r>
    </w:p>
    <w:p w:rsidR="007919E4" w:rsidRPr="00D72F93" w:rsidRDefault="007919E4" w:rsidP="007919E4">
      <w:pPr>
        <w:rPr>
          <w:sz w:val="12"/>
          <w:szCs w:val="12"/>
        </w:rPr>
      </w:pPr>
      <w:r w:rsidRPr="00D72F93">
        <w:rPr>
          <w:sz w:val="12"/>
          <w:szCs w:val="12"/>
        </w:rPr>
        <w:t xml:space="preserve">    Point getxy_offset();</w:t>
      </w:r>
    </w:p>
    <w:p w:rsidR="007919E4" w:rsidRPr="00D72F93" w:rsidRDefault="007919E4" w:rsidP="007919E4">
      <w:pPr>
        <w:rPr>
          <w:sz w:val="12"/>
          <w:szCs w:val="12"/>
        </w:rPr>
      </w:pPr>
      <w:r w:rsidRPr="00D72F93">
        <w:rPr>
          <w:sz w:val="12"/>
          <w:szCs w:val="12"/>
        </w:rPr>
        <w:t xml:space="preserve">    virtual ~Satellite() {}</w:t>
      </w:r>
    </w:p>
    <w:p w:rsidR="007919E4" w:rsidRPr="00D72F93" w:rsidRDefault="007919E4" w:rsidP="007919E4">
      <w:pPr>
        <w:rPr>
          <w:sz w:val="12"/>
          <w:szCs w:val="12"/>
        </w:rPr>
      </w:pPr>
      <w:r w:rsidRPr="00D72F93">
        <w:rPr>
          <w:sz w:val="12"/>
          <w:szCs w:val="12"/>
        </w:rPr>
        <w:t xml:space="preserve">    void move_north(int a) {move(a, 0);}</w:t>
      </w:r>
    </w:p>
    <w:p w:rsidR="007919E4" w:rsidRPr="00D72F93" w:rsidRDefault="007919E4" w:rsidP="007919E4">
      <w:pPr>
        <w:rPr>
          <w:sz w:val="12"/>
          <w:szCs w:val="12"/>
        </w:rPr>
      </w:pPr>
      <w:r w:rsidRPr="00D72F93">
        <w:rPr>
          <w:sz w:val="12"/>
          <w:szCs w:val="12"/>
        </w:rPr>
        <w:t xml:space="preserve">    void move_south(int a) {move(-a, 0);}</w:t>
      </w:r>
    </w:p>
    <w:p w:rsidR="007919E4" w:rsidRPr="00D72F93" w:rsidRDefault="007919E4" w:rsidP="007919E4">
      <w:pPr>
        <w:rPr>
          <w:sz w:val="12"/>
          <w:szCs w:val="12"/>
        </w:rPr>
      </w:pPr>
      <w:r w:rsidRPr="00D72F93">
        <w:rPr>
          <w:sz w:val="12"/>
          <w:szCs w:val="12"/>
        </w:rPr>
        <w:t xml:space="preserve">    void move_east(int a)  {move(0, a);}</w:t>
      </w:r>
    </w:p>
    <w:p w:rsidR="007919E4" w:rsidRPr="00D72F93" w:rsidRDefault="007919E4" w:rsidP="007919E4">
      <w:pPr>
        <w:rPr>
          <w:sz w:val="12"/>
          <w:szCs w:val="12"/>
        </w:rPr>
      </w:pPr>
      <w:r w:rsidRPr="00D72F93">
        <w:rPr>
          <w:sz w:val="12"/>
          <w:szCs w:val="12"/>
        </w:rPr>
        <w:t xml:space="preserve">    void move_west(int a)  {move(0, -a);}</w:t>
      </w:r>
    </w:p>
    <w:p w:rsidR="007919E4" w:rsidRPr="00D72F93" w:rsidRDefault="007919E4" w:rsidP="007919E4">
      <w:pPr>
        <w:rPr>
          <w:sz w:val="12"/>
          <w:szCs w:val="12"/>
        </w:rPr>
      </w:pPr>
      <w:r w:rsidRPr="00D72F93">
        <w:rPr>
          <w:sz w:val="12"/>
          <w:szCs w:val="12"/>
        </w:rPr>
        <w:t xml:space="preserve">    void move(int, int);</w:t>
      </w:r>
    </w:p>
    <w:p w:rsidR="007919E4" w:rsidRPr="00D72F93" w:rsidRDefault="007919E4" w:rsidP="007919E4">
      <w:pPr>
        <w:rPr>
          <w:sz w:val="12"/>
          <w:szCs w:val="12"/>
        </w:rPr>
      </w:pPr>
      <w:r w:rsidRPr="00D72F93">
        <w:rPr>
          <w:sz w:val="12"/>
          <w:szCs w:val="12"/>
        </w:rPr>
        <w:t xml:space="preserve">    void hint(bool);</w:t>
      </w:r>
    </w:p>
    <w:p w:rsidR="007919E4" w:rsidRPr="00D72F93" w:rsidRDefault="007919E4" w:rsidP="007919E4">
      <w:pPr>
        <w:rPr>
          <w:sz w:val="12"/>
          <w:szCs w:val="12"/>
        </w:rPr>
      </w:pPr>
      <w:r w:rsidRPr="00D72F93">
        <w:rPr>
          <w:sz w:val="12"/>
          <w:szCs w:val="12"/>
        </w:rPr>
        <w:t xml:space="preserve">    void select();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int get_number() {return num;}</w:t>
      </w:r>
    </w:p>
    <w:p w:rsidR="007919E4" w:rsidRPr="00D72F93" w:rsidRDefault="007919E4" w:rsidP="007919E4">
      <w:pPr>
        <w:rPr>
          <w:sz w:val="12"/>
          <w:szCs w:val="12"/>
        </w:rPr>
      </w:pPr>
      <w:r w:rsidRPr="00D72F93">
        <w:rPr>
          <w:sz w:val="12"/>
          <w:szCs w:val="12"/>
        </w:rPr>
        <w:t xml:space="preserve">    latlong get_position() {return position;}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Point Satellite::getxy() {</w:t>
      </w:r>
    </w:p>
    <w:p w:rsidR="007919E4" w:rsidRPr="00D72F93" w:rsidRDefault="007919E4" w:rsidP="007919E4">
      <w:pPr>
        <w:rPr>
          <w:sz w:val="12"/>
          <w:szCs w:val="12"/>
        </w:rPr>
      </w:pPr>
      <w:r w:rsidRPr="00D72F93">
        <w:rPr>
          <w:sz w:val="12"/>
          <w:szCs w:val="12"/>
        </w:rPr>
        <w:t xml:space="preserve">    return latlong_mercpoint(position, MAP_UL, MAP_W, MAP_H);</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Point Satellite::getxy_offset() {</w:t>
      </w:r>
    </w:p>
    <w:p w:rsidR="007919E4" w:rsidRPr="00D72F93" w:rsidRDefault="007919E4" w:rsidP="007919E4">
      <w:pPr>
        <w:rPr>
          <w:sz w:val="12"/>
          <w:szCs w:val="12"/>
        </w:rPr>
      </w:pPr>
      <w:r w:rsidRPr="00D72F93">
        <w:rPr>
          <w:sz w:val="12"/>
          <w:szCs w:val="12"/>
        </w:rPr>
        <w:t xml:space="preserve">    Point p = getxy();</w:t>
      </w:r>
    </w:p>
    <w:p w:rsidR="007919E4" w:rsidRPr="00D72F93" w:rsidRDefault="007919E4" w:rsidP="007919E4">
      <w:pPr>
        <w:rPr>
          <w:sz w:val="12"/>
          <w:szCs w:val="12"/>
        </w:rPr>
      </w:pPr>
      <w:r w:rsidRPr="00D72F93">
        <w:rPr>
          <w:sz w:val="12"/>
          <w:szCs w:val="12"/>
        </w:rPr>
        <w:t xml:space="preserve">    return Point{p.x-SAT_RADIUS, p.y-SAT_RADIUS};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Satellite::updateViz() {</w:t>
      </w:r>
    </w:p>
    <w:p w:rsidR="007919E4" w:rsidRPr="00D72F93" w:rsidRDefault="007919E4" w:rsidP="007919E4">
      <w:pPr>
        <w:rPr>
          <w:sz w:val="12"/>
          <w:szCs w:val="12"/>
        </w:rPr>
      </w:pPr>
      <w:r w:rsidRPr="00D72F93">
        <w:rPr>
          <w:sz w:val="12"/>
          <w:szCs w:val="12"/>
        </w:rPr>
        <w:t xml:space="preserve">    viz-&gt;moveto(getxy_offset());</w:t>
      </w:r>
    </w:p>
    <w:p w:rsidR="007919E4" w:rsidRPr="00D72F93" w:rsidRDefault="007919E4" w:rsidP="007919E4">
      <w:pPr>
        <w:rPr>
          <w:sz w:val="12"/>
          <w:szCs w:val="12"/>
        </w:rPr>
      </w:pPr>
      <w:r w:rsidRPr="00D72F93">
        <w:rPr>
          <w:sz w:val="12"/>
          <w:szCs w:val="12"/>
        </w:rPr>
        <w:lastRenderedPageBreak/>
        <w:t xml:space="preserve">    Fl::redraw();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Satellite::hint(bool on) {</w:t>
      </w:r>
    </w:p>
    <w:p w:rsidR="007919E4" w:rsidRPr="00D72F93" w:rsidRDefault="007919E4" w:rsidP="007919E4">
      <w:pPr>
        <w:rPr>
          <w:sz w:val="12"/>
          <w:szCs w:val="12"/>
        </w:rPr>
      </w:pPr>
      <w:r w:rsidRPr="00D72F93">
        <w:rPr>
          <w:sz w:val="12"/>
          <w:szCs w:val="12"/>
        </w:rPr>
        <w:t xml:space="preserve">    if(on)</w:t>
      </w:r>
    </w:p>
    <w:p w:rsidR="007919E4" w:rsidRPr="00D72F93" w:rsidRDefault="007919E4" w:rsidP="007919E4">
      <w:pPr>
        <w:rPr>
          <w:sz w:val="12"/>
          <w:szCs w:val="12"/>
        </w:rPr>
      </w:pPr>
      <w:r w:rsidRPr="00D72F93">
        <w:rPr>
          <w:sz w:val="12"/>
          <w:szCs w:val="12"/>
        </w:rPr>
        <w:t xml:space="preserve">        viz-&gt;color(SAT_HINT);</w:t>
      </w:r>
    </w:p>
    <w:p w:rsidR="007919E4" w:rsidRPr="00D72F93" w:rsidRDefault="007919E4" w:rsidP="007919E4">
      <w:pPr>
        <w:rPr>
          <w:sz w:val="12"/>
          <w:szCs w:val="12"/>
        </w:rPr>
      </w:pPr>
      <w:r w:rsidRPr="00D72F93">
        <w:rPr>
          <w:sz w:val="12"/>
          <w:szCs w:val="12"/>
        </w:rPr>
        <w:t xml:space="preserve">    else</w:t>
      </w:r>
    </w:p>
    <w:p w:rsidR="007919E4" w:rsidRPr="00D72F93" w:rsidRDefault="007919E4" w:rsidP="007919E4">
      <w:pPr>
        <w:rPr>
          <w:sz w:val="12"/>
          <w:szCs w:val="12"/>
        </w:rPr>
      </w:pPr>
      <w:r w:rsidRPr="00D72F93">
        <w:rPr>
          <w:sz w:val="12"/>
          <w:szCs w:val="12"/>
        </w:rPr>
        <w:t xml:space="preserve">        viz-&gt;color(SAT_COLOR);</w:t>
      </w:r>
    </w:p>
    <w:p w:rsidR="007919E4" w:rsidRPr="00D72F93" w:rsidRDefault="007919E4" w:rsidP="007919E4">
      <w:pPr>
        <w:rPr>
          <w:sz w:val="12"/>
          <w:szCs w:val="12"/>
        </w:rPr>
      </w:pPr>
      <w:r w:rsidRPr="00D72F93">
        <w:rPr>
          <w:sz w:val="12"/>
          <w:szCs w:val="12"/>
        </w:rPr>
        <w:t xml:space="preserve">    Fl::redraw();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Satellite::move(int d_latitude, int d_longitude) {</w:t>
      </w:r>
    </w:p>
    <w:p w:rsidR="007919E4" w:rsidRPr="00D72F93" w:rsidRDefault="007919E4" w:rsidP="007919E4">
      <w:pPr>
        <w:rPr>
          <w:sz w:val="12"/>
          <w:szCs w:val="12"/>
        </w:rPr>
      </w:pPr>
      <w:r w:rsidRPr="00D72F93">
        <w:rPr>
          <w:sz w:val="12"/>
          <w:szCs w:val="12"/>
        </w:rPr>
        <w:t xml:space="preserve">    position.latitude += d_latitude;</w:t>
      </w:r>
    </w:p>
    <w:p w:rsidR="007919E4" w:rsidRPr="00D72F93" w:rsidRDefault="007919E4" w:rsidP="007919E4">
      <w:pPr>
        <w:rPr>
          <w:sz w:val="12"/>
          <w:szCs w:val="12"/>
        </w:rPr>
      </w:pPr>
      <w:r w:rsidRPr="00D72F93">
        <w:rPr>
          <w:sz w:val="12"/>
          <w:szCs w:val="12"/>
        </w:rPr>
        <w:t xml:space="preserve">    // Can't go more than +-90 latitude</w:t>
      </w:r>
    </w:p>
    <w:p w:rsidR="007919E4" w:rsidRPr="00D72F93" w:rsidRDefault="007919E4" w:rsidP="007919E4">
      <w:pPr>
        <w:rPr>
          <w:sz w:val="12"/>
          <w:szCs w:val="12"/>
        </w:rPr>
      </w:pPr>
      <w:r w:rsidRPr="00D72F93">
        <w:rPr>
          <w:sz w:val="12"/>
          <w:szCs w:val="12"/>
        </w:rPr>
        <w:t xml:space="preserve">    if (position.latitude &gt; MAX_LAT)</w:t>
      </w:r>
    </w:p>
    <w:p w:rsidR="007919E4" w:rsidRPr="00D72F93" w:rsidRDefault="007919E4" w:rsidP="007919E4">
      <w:pPr>
        <w:rPr>
          <w:sz w:val="12"/>
          <w:szCs w:val="12"/>
        </w:rPr>
      </w:pPr>
      <w:r w:rsidRPr="00D72F93">
        <w:rPr>
          <w:sz w:val="12"/>
          <w:szCs w:val="12"/>
        </w:rPr>
        <w:t xml:space="preserve">        position.latitude = MAX_LAT;</w:t>
      </w:r>
    </w:p>
    <w:p w:rsidR="007919E4" w:rsidRPr="00D72F93" w:rsidRDefault="007919E4" w:rsidP="007919E4">
      <w:pPr>
        <w:rPr>
          <w:sz w:val="12"/>
          <w:szCs w:val="12"/>
        </w:rPr>
      </w:pPr>
      <w:r w:rsidRPr="00D72F93">
        <w:rPr>
          <w:sz w:val="12"/>
          <w:szCs w:val="12"/>
        </w:rPr>
        <w:t xml:space="preserve">    else if (position.latitude &lt; 0-MAX_LAT)</w:t>
      </w:r>
    </w:p>
    <w:p w:rsidR="007919E4" w:rsidRPr="00D72F93" w:rsidRDefault="007919E4" w:rsidP="007919E4">
      <w:pPr>
        <w:rPr>
          <w:sz w:val="12"/>
          <w:szCs w:val="12"/>
        </w:rPr>
      </w:pPr>
      <w:r w:rsidRPr="00D72F93">
        <w:rPr>
          <w:sz w:val="12"/>
          <w:szCs w:val="12"/>
        </w:rPr>
        <w:t xml:space="preserve">        position.latitude = -MAX_LAT;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 Modulo 360 after shifting 180 degrees, then unshift</w:t>
      </w:r>
    </w:p>
    <w:p w:rsidR="007919E4" w:rsidRPr="00D72F93" w:rsidRDefault="007919E4" w:rsidP="007919E4">
      <w:pPr>
        <w:rPr>
          <w:sz w:val="12"/>
          <w:szCs w:val="12"/>
        </w:rPr>
      </w:pPr>
      <w:r w:rsidRPr="00D72F93">
        <w:rPr>
          <w:sz w:val="12"/>
          <w:szCs w:val="12"/>
        </w:rPr>
        <w:t xml:space="preserve">    if (180+position.longitude+d_longitude &lt; 0)</w:t>
      </w:r>
    </w:p>
    <w:p w:rsidR="007919E4" w:rsidRPr="00D72F93" w:rsidRDefault="007919E4" w:rsidP="007919E4">
      <w:pPr>
        <w:rPr>
          <w:sz w:val="12"/>
          <w:szCs w:val="12"/>
        </w:rPr>
      </w:pPr>
      <w:r w:rsidRPr="00D72F93">
        <w:rPr>
          <w:sz w:val="12"/>
          <w:szCs w:val="12"/>
        </w:rPr>
        <w:t xml:space="preserve">        position.longitude = 180-(-(180+position.longitude+d_longitude) % 360);</w:t>
      </w:r>
    </w:p>
    <w:p w:rsidR="007919E4" w:rsidRPr="00D72F93" w:rsidRDefault="007919E4" w:rsidP="007919E4">
      <w:pPr>
        <w:rPr>
          <w:sz w:val="12"/>
          <w:szCs w:val="12"/>
        </w:rPr>
      </w:pPr>
      <w:r w:rsidRPr="00D72F93">
        <w:rPr>
          <w:sz w:val="12"/>
          <w:szCs w:val="12"/>
        </w:rPr>
        <w:t xml:space="preserve">    else</w:t>
      </w:r>
    </w:p>
    <w:p w:rsidR="007919E4" w:rsidRPr="00D72F93" w:rsidRDefault="007919E4" w:rsidP="007919E4">
      <w:pPr>
        <w:rPr>
          <w:sz w:val="12"/>
          <w:szCs w:val="12"/>
        </w:rPr>
      </w:pPr>
      <w:r w:rsidRPr="00D72F93">
        <w:rPr>
          <w:sz w:val="12"/>
          <w:szCs w:val="12"/>
        </w:rPr>
        <w:t xml:space="preserve">        position.longitude = ((180+position.longitude+d_longitude) % 360)-180;</w:t>
      </w:r>
    </w:p>
    <w:p w:rsidR="007919E4" w:rsidRPr="00D72F93" w:rsidRDefault="007919E4" w:rsidP="007919E4">
      <w:pPr>
        <w:rPr>
          <w:sz w:val="12"/>
          <w:szCs w:val="12"/>
        </w:rPr>
      </w:pPr>
      <w:r w:rsidRPr="00D72F93">
        <w:rPr>
          <w:sz w:val="12"/>
          <w:szCs w:val="12"/>
        </w:rPr>
        <w:t xml:space="preserve">    updateViz();</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double greatcircledist(latlong p1, latlong p2) {</w:t>
      </w:r>
    </w:p>
    <w:p w:rsidR="007919E4" w:rsidRPr="00D72F93" w:rsidRDefault="007919E4" w:rsidP="007919E4">
      <w:pPr>
        <w:rPr>
          <w:sz w:val="12"/>
          <w:szCs w:val="12"/>
        </w:rPr>
      </w:pPr>
      <w:r w:rsidRPr="00D72F93">
        <w:rPr>
          <w:sz w:val="12"/>
          <w:szCs w:val="12"/>
        </w:rPr>
        <w:t xml:space="preserve">    // Uses Vincenty's formula for computing arc length. Returns central angle,</w:t>
      </w:r>
    </w:p>
    <w:p w:rsidR="007919E4" w:rsidRPr="00D72F93" w:rsidRDefault="007919E4" w:rsidP="007919E4">
      <w:pPr>
        <w:rPr>
          <w:sz w:val="12"/>
          <w:szCs w:val="12"/>
        </w:rPr>
      </w:pPr>
      <w:r w:rsidRPr="00D72F93">
        <w:rPr>
          <w:sz w:val="12"/>
          <w:szCs w:val="12"/>
        </w:rPr>
        <w:t xml:space="preserve">    // not arc length. Multiply with radius to get arc length.</w:t>
      </w:r>
    </w:p>
    <w:p w:rsidR="007919E4" w:rsidRPr="00D72F93" w:rsidRDefault="007919E4" w:rsidP="007919E4">
      <w:pPr>
        <w:rPr>
          <w:sz w:val="12"/>
          <w:szCs w:val="12"/>
        </w:rPr>
      </w:pPr>
      <w:r w:rsidRPr="00D72F93">
        <w:rPr>
          <w:sz w:val="12"/>
          <w:szCs w:val="12"/>
        </w:rPr>
        <w:t xml:space="preserve">    double lat1 = M_PI*p1.latitude/180.0;</w:t>
      </w:r>
    </w:p>
    <w:p w:rsidR="007919E4" w:rsidRPr="00D72F93" w:rsidRDefault="007919E4" w:rsidP="007919E4">
      <w:pPr>
        <w:rPr>
          <w:sz w:val="12"/>
          <w:szCs w:val="12"/>
        </w:rPr>
      </w:pPr>
      <w:r w:rsidRPr="00D72F93">
        <w:rPr>
          <w:sz w:val="12"/>
          <w:szCs w:val="12"/>
        </w:rPr>
        <w:t xml:space="preserve">    double long1 = M_PI*p1.longitude/180.0;</w:t>
      </w:r>
    </w:p>
    <w:p w:rsidR="007919E4" w:rsidRPr="00D72F93" w:rsidRDefault="007919E4" w:rsidP="007919E4">
      <w:pPr>
        <w:rPr>
          <w:sz w:val="12"/>
          <w:szCs w:val="12"/>
        </w:rPr>
      </w:pPr>
      <w:r w:rsidRPr="00D72F93">
        <w:rPr>
          <w:sz w:val="12"/>
          <w:szCs w:val="12"/>
        </w:rPr>
        <w:t xml:space="preserve">    double lat2 = M_PI*p2.latitude/180.0;</w:t>
      </w:r>
    </w:p>
    <w:p w:rsidR="007919E4" w:rsidRPr="00D72F93" w:rsidRDefault="007919E4" w:rsidP="007919E4">
      <w:pPr>
        <w:rPr>
          <w:sz w:val="12"/>
          <w:szCs w:val="12"/>
        </w:rPr>
      </w:pPr>
      <w:r w:rsidRPr="00D72F93">
        <w:rPr>
          <w:sz w:val="12"/>
          <w:szCs w:val="12"/>
        </w:rPr>
        <w:t xml:space="preserve">    double long2 = M_PI*p2.longitude/180.0;</w:t>
      </w:r>
    </w:p>
    <w:p w:rsidR="007919E4" w:rsidRPr="00D72F93" w:rsidRDefault="007919E4" w:rsidP="007919E4">
      <w:pPr>
        <w:rPr>
          <w:sz w:val="12"/>
          <w:szCs w:val="12"/>
        </w:rPr>
      </w:pPr>
      <w:r w:rsidRPr="00D72F93">
        <w:rPr>
          <w:sz w:val="12"/>
          <w:szCs w:val="12"/>
        </w:rPr>
        <w:t xml:space="preserve">    double dlongitude = abs(long2-long1);</w:t>
      </w:r>
    </w:p>
    <w:p w:rsidR="007919E4" w:rsidRPr="00D72F93" w:rsidRDefault="007919E4" w:rsidP="007919E4">
      <w:pPr>
        <w:rPr>
          <w:sz w:val="12"/>
          <w:szCs w:val="12"/>
        </w:rPr>
      </w:pPr>
      <w:r w:rsidRPr="00D72F93">
        <w:rPr>
          <w:sz w:val="12"/>
          <w:szCs w:val="12"/>
        </w:rPr>
        <w:t xml:space="preserve">    return atan2(</w:t>
      </w:r>
    </w:p>
    <w:p w:rsidR="007919E4" w:rsidRPr="00D72F93" w:rsidRDefault="007919E4" w:rsidP="007919E4">
      <w:pPr>
        <w:rPr>
          <w:sz w:val="12"/>
          <w:szCs w:val="12"/>
        </w:rPr>
      </w:pPr>
      <w:r w:rsidRPr="00D72F93">
        <w:rPr>
          <w:sz w:val="12"/>
          <w:szCs w:val="12"/>
        </w:rPr>
        <w:t xml:space="preserve">        sqrt(</w:t>
      </w:r>
    </w:p>
    <w:p w:rsidR="007919E4" w:rsidRPr="00D72F93" w:rsidRDefault="007919E4" w:rsidP="007919E4">
      <w:pPr>
        <w:rPr>
          <w:sz w:val="12"/>
          <w:szCs w:val="12"/>
        </w:rPr>
      </w:pPr>
      <w:r w:rsidRPr="00D72F93">
        <w:rPr>
          <w:sz w:val="12"/>
          <w:szCs w:val="12"/>
        </w:rPr>
        <w:t xml:space="preserve">            pow(cos(lat2)*sin(dlongitude),2) + </w:t>
      </w:r>
    </w:p>
    <w:p w:rsidR="007919E4" w:rsidRPr="00D72F93" w:rsidRDefault="007919E4" w:rsidP="007919E4">
      <w:pPr>
        <w:rPr>
          <w:sz w:val="12"/>
          <w:szCs w:val="12"/>
        </w:rPr>
      </w:pPr>
      <w:r w:rsidRPr="00D72F93">
        <w:rPr>
          <w:sz w:val="12"/>
          <w:szCs w:val="12"/>
        </w:rPr>
        <w:t xml:space="preserve">            pow(cos(lat1)*sin(lat2) - </w:t>
      </w:r>
    </w:p>
    <w:p w:rsidR="007919E4" w:rsidRPr="00D72F93" w:rsidRDefault="007919E4" w:rsidP="007919E4">
      <w:pPr>
        <w:rPr>
          <w:sz w:val="12"/>
          <w:szCs w:val="12"/>
        </w:rPr>
      </w:pPr>
      <w:r w:rsidRPr="00D72F93">
        <w:rPr>
          <w:sz w:val="12"/>
          <w:szCs w:val="12"/>
        </w:rPr>
        <w:t xml:space="preserve">            sin(lat1)*cos(lat2)*cos(dlongitude),2)</w:t>
      </w:r>
    </w:p>
    <w:p w:rsidR="007919E4" w:rsidRPr="00D72F93" w:rsidRDefault="007919E4" w:rsidP="007919E4">
      <w:pPr>
        <w:rPr>
          <w:sz w:val="12"/>
          <w:szCs w:val="12"/>
        </w:rPr>
      </w:pPr>
      <w:r w:rsidRPr="00D72F93">
        <w:rPr>
          <w:sz w:val="12"/>
          <w:szCs w:val="12"/>
        </w:rPr>
        <w:lastRenderedPageBreak/>
        <w:t xml:space="preserve">        ),( sin(lat1)*sin(lat2) + </w:t>
      </w:r>
    </w:p>
    <w:p w:rsidR="007919E4" w:rsidRPr="00D72F93" w:rsidRDefault="007919E4" w:rsidP="007919E4">
      <w:pPr>
        <w:rPr>
          <w:sz w:val="12"/>
          <w:szCs w:val="12"/>
        </w:rPr>
      </w:pPr>
      <w:r w:rsidRPr="00D72F93">
        <w:rPr>
          <w:sz w:val="12"/>
          <w:szCs w:val="12"/>
        </w:rPr>
        <w:t xml:space="preserve">        cos(lat1)*cos(lat2)*cos(dlongitude)</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int maxdist_satellites(vector&lt;Satellite*&gt; s) {</w:t>
      </w:r>
    </w:p>
    <w:p w:rsidR="007919E4" w:rsidRPr="00D72F93" w:rsidRDefault="007919E4" w:rsidP="007919E4">
      <w:pPr>
        <w:rPr>
          <w:sz w:val="12"/>
          <w:szCs w:val="12"/>
        </w:rPr>
      </w:pPr>
      <w:r w:rsidRPr="00D72F93">
        <w:rPr>
          <w:sz w:val="12"/>
          <w:szCs w:val="12"/>
        </w:rPr>
        <w:t xml:space="preserve">    if (s.size() &lt; 2)</w:t>
      </w:r>
    </w:p>
    <w:p w:rsidR="007919E4" w:rsidRPr="00D72F93" w:rsidRDefault="007919E4" w:rsidP="007919E4">
      <w:pPr>
        <w:rPr>
          <w:sz w:val="12"/>
          <w:szCs w:val="12"/>
        </w:rPr>
      </w:pPr>
      <w:r w:rsidRPr="00D72F93">
        <w:rPr>
          <w:sz w:val="12"/>
          <w:szCs w:val="12"/>
        </w:rPr>
        <w:t xml:space="preserve">        return 0;</w:t>
      </w:r>
    </w:p>
    <w:p w:rsidR="007919E4" w:rsidRPr="00D72F93" w:rsidRDefault="007919E4" w:rsidP="007919E4">
      <w:pPr>
        <w:rPr>
          <w:sz w:val="12"/>
          <w:szCs w:val="12"/>
        </w:rPr>
      </w:pPr>
      <w:r w:rsidRPr="00D72F93">
        <w:rPr>
          <w:sz w:val="12"/>
          <w:szCs w:val="12"/>
        </w:rPr>
        <w:t xml:space="preserve">    double maxdist = 0;</w:t>
      </w:r>
    </w:p>
    <w:p w:rsidR="007919E4" w:rsidRPr="00D72F93" w:rsidRDefault="007919E4" w:rsidP="007919E4">
      <w:pPr>
        <w:rPr>
          <w:sz w:val="12"/>
          <w:szCs w:val="12"/>
        </w:rPr>
      </w:pPr>
      <w:r w:rsidRPr="00D72F93">
        <w:rPr>
          <w:sz w:val="12"/>
          <w:szCs w:val="12"/>
        </w:rPr>
        <w:t xml:space="preserve">    for (Satellite* i:s) {</w:t>
      </w:r>
    </w:p>
    <w:p w:rsidR="007919E4" w:rsidRPr="00D72F93" w:rsidRDefault="007919E4" w:rsidP="007919E4">
      <w:pPr>
        <w:rPr>
          <w:sz w:val="12"/>
          <w:szCs w:val="12"/>
        </w:rPr>
      </w:pPr>
      <w:r w:rsidRPr="00D72F93">
        <w:rPr>
          <w:sz w:val="12"/>
          <w:szCs w:val="12"/>
        </w:rPr>
        <w:t xml:space="preserve">        for (Satellite* j:s) {</w:t>
      </w:r>
    </w:p>
    <w:p w:rsidR="007919E4" w:rsidRPr="00D72F93" w:rsidRDefault="007919E4" w:rsidP="007919E4">
      <w:pPr>
        <w:rPr>
          <w:sz w:val="12"/>
          <w:szCs w:val="12"/>
        </w:rPr>
      </w:pPr>
      <w:r w:rsidRPr="00D72F93">
        <w:rPr>
          <w:sz w:val="12"/>
          <w:szCs w:val="12"/>
        </w:rPr>
        <w:t xml:space="preserve">            double d = greatcircledist(i-&gt;get_position(), j-&gt;get_position());</w:t>
      </w:r>
    </w:p>
    <w:p w:rsidR="007919E4" w:rsidRPr="00D72F93" w:rsidRDefault="007919E4" w:rsidP="007919E4">
      <w:pPr>
        <w:rPr>
          <w:sz w:val="12"/>
          <w:szCs w:val="12"/>
        </w:rPr>
      </w:pPr>
      <w:r w:rsidRPr="00D72F93">
        <w:rPr>
          <w:sz w:val="12"/>
          <w:szCs w:val="12"/>
        </w:rPr>
        <w:t xml:space="preserve">            if (d &gt; maxdist)</w:t>
      </w:r>
    </w:p>
    <w:p w:rsidR="007919E4" w:rsidRPr="00D72F93" w:rsidRDefault="007919E4" w:rsidP="007919E4">
      <w:pPr>
        <w:rPr>
          <w:sz w:val="12"/>
          <w:szCs w:val="12"/>
        </w:rPr>
      </w:pPr>
      <w:r w:rsidRPr="00D72F93">
        <w:rPr>
          <w:sz w:val="12"/>
          <w:szCs w:val="12"/>
        </w:rPr>
        <w:t xml:space="preserve">                maxdist = d;</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return EARTH_RADIUS*maxdist;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int mindist_satellites(vector&lt;Satellite*&gt; s) {</w:t>
      </w:r>
    </w:p>
    <w:p w:rsidR="007919E4" w:rsidRPr="00D72F93" w:rsidRDefault="007919E4" w:rsidP="007919E4">
      <w:pPr>
        <w:rPr>
          <w:sz w:val="12"/>
          <w:szCs w:val="12"/>
        </w:rPr>
      </w:pPr>
      <w:r w:rsidRPr="00D72F93">
        <w:rPr>
          <w:sz w:val="12"/>
          <w:szCs w:val="12"/>
        </w:rPr>
        <w:t xml:space="preserve">    if (s.size() &lt; 2)</w:t>
      </w:r>
    </w:p>
    <w:p w:rsidR="007919E4" w:rsidRPr="00D72F93" w:rsidRDefault="007919E4" w:rsidP="007919E4">
      <w:pPr>
        <w:rPr>
          <w:sz w:val="12"/>
          <w:szCs w:val="12"/>
        </w:rPr>
      </w:pPr>
      <w:r w:rsidRPr="00D72F93">
        <w:rPr>
          <w:sz w:val="12"/>
          <w:szCs w:val="12"/>
        </w:rPr>
        <w:t xml:space="preserve">        return 0;</w:t>
      </w:r>
    </w:p>
    <w:p w:rsidR="007919E4" w:rsidRPr="00D72F93" w:rsidRDefault="007919E4" w:rsidP="007919E4">
      <w:pPr>
        <w:rPr>
          <w:sz w:val="12"/>
          <w:szCs w:val="12"/>
        </w:rPr>
      </w:pPr>
      <w:r w:rsidRPr="00D72F93">
        <w:rPr>
          <w:sz w:val="12"/>
          <w:szCs w:val="12"/>
        </w:rPr>
        <w:t xml:space="preserve">    // initialize with first two</w:t>
      </w:r>
    </w:p>
    <w:p w:rsidR="007919E4" w:rsidRPr="00D72F93" w:rsidRDefault="007919E4" w:rsidP="007919E4">
      <w:pPr>
        <w:rPr>
          <w:sz w:val="12"/>
          <w:szCs w:val="12"/>
        </w:rPr>
      </w:pPr>
      <w:r w:rsidRPr="00D72F93">
        <w:rPr>
          <w:sz w:val="12"/>
          <w:szCs w:val="12"/>
        </w:rPr>
        <w:t xml:space="preserve">    double min = greatcircledist(s[0]-&gt;get_position(), s[1]-&gt;get_position());</w:t>
      </w:r>
    </w:p>
    <w:p w:rsidR="007919E4" w:rsidRPr="00D72F93" w:rsidRDefault="007919E4" w:rsidP="007919E4">
      <w:pPr>
        <w:rPr>
          <w:sz w:val="12"/>
          <w:szCs w:val="12"/>
        </w:rPr>
      </w:pPr>
      <w:r w:rsidRPr="00D72F93">
        <w:rPr>
          <w:sz w:val="12"/>
          <w:szCs w:val="12"/>
        </w:rPr>
        <w:t xml:space="preserve">    for (Satellite* i:s) {</w:t>
      </w:r>
    </w:p>
    <w:p w:rsidR="007919E4" w:rsidRPr="00D72F93" w:rsidRDefault="007919E4" w:rsidP="007919E4">
      <w:pPr>
        <w:rPr>
          <w:sz w:val="12"/>
          <w:szCs w:val="12"/>
        </w:rPr>
      </w:pPr>
      <w:r w:rsidRPr="00D72F93">
        <w:rPr>
          <w:sz w:val="12"/>
          <w:szCs w:val="12"/>
        </w:rPr>
        <w:t xml:space="preserve">        for (Satellite* j:s) {</w:t>
      </w:r>
    </w:p>
    <w:p w:rsidR="007919E4" w:rsidRPr="00D72F93" w:rsidRDefault="007919E4" w:rsidP="007919E4">
      <w:pPr>
        <w:rPr>
          <w:sz w:val="12"/>
          <w:szCs w:val="12"/>
        </w:rPr>
      </w:pPr>
      <w:r w:rsidRPr="00D72F93">
        <w:rPr>
          <w:sz w:val="12"/>
          <w:szCs w:val="12"/>
        </w:rPr>
        <w:t xml:space="preserve">            if(i!=j) {</w:t>
      </w:r>
    </w:p>
    <w:p w:rsidR="007919E4" w:rsidRPr="00D72F93" w:rsidRDefault="007919E4" w:rsidP="007919E4">
      <w:pPr>
        <w:rPr>
          <w:sz w:val="12"/>
          <w:szCs w:val="12"/>
        </w:rPr>
      </w:pPr>
      <w:r w:rsidRPr="00D72F93">
        <w:rPr>
          <w:sz w:val="12"/>
          <w:szCs w:val="12"/>
        </w:rPr>
        <w:t xml:space="preserve">                double d = greatcircledist(i-&gt;get_position(), j-&gt;get_position());</w:t>
      </w:r>
    </w:p>
    <w:p w:rsidR="007919E4" w:rsidRPr="00D72F93" w:rsidRDefault="007919E4" w:rsidP="007919E4">
      <w:pPr>
        <w:rPr>
          <w:sz w:val="12"/>
          <w:szCs w:val="12"/>
        </w:rPr>
      </w:pPr>
      <w:r w:rsidRPr="00D72F93">
        <w:rPr>
          <w:sz w:val="12"/>
          <w:szCs w:val="12"/>
        </w:rPr>
        <w:t xml:space="preserve">                if (d &lt; min)</w:t>
      </w:r>
    </w:p>
    <w:p w:rsidR="007919E4" w:rsidRPr="00D72F93" w:rsidRDefault="007919E4" w:rsidP="007919E4">
      <w:pPr>
        <w:rPr>
          <w:sz w:val="12"/>
          <w:szCs w:val="12"/>
        </w:rPr>
      </w:pPr>
      <w:r w:rsidRPr="00D72F93">
        <w:rPr>
          <w:sz w:val="12"/>
          <w:szCs w:val="12"/>
        </w:rPr>
        <w:t xml:space="preserve">                    min = d;</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return EARTH_RADIUS*min;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return a pointer to the satellite that is closest to its neighbors</w:t>
      </w:r>
    </w:p>
    <w:p w:rsidR="007919E4" w:rsidRPr="00D72F93" w:rsidRDefault="007919E4" w:rsidP="007919E4">
      <w:pPr>
        <w:rPr>
          <w:sz w:val="12"/>
          <w:szCs w:val="12"/>
        </w:rPr>
      </w:pPr>
      <w:r w:rsidRPr="00D72F93">
        <w:rPr>
          <w:sz w:val="12"/>
          <w:szCs w:val="12"/>
        </w:rPr>
        <w:t>Satellite* hint_satellite (vector&lt;Satellite*&gt; s) {</w:t>
      </w:r>
    </w:p>
    <w:p w:rsidR="007919E4" w:rsidRPr="00D72F93" w:rsidRDefault="007919E4" w:rsidP="007919E4">
      <w:pPr>
        <w:rPr>
          <w:sz w:val="12"/>
          <w:szCs w:val="12"/>
        </w:rPr>
      </w:pPr>
      <w:r w:rsidRPr="00D72F93">
        <w:rPr>
          <w:sz w:val="12"/>
          <w:szCs w:val="12"/>
        </w:rPr>
        <w:t xml:space="preserve">    if (s.size() &lt; 2)</w:t>
      </w:r>
    </w:p>
    <w:p w:rsidR="007919E4" w:rsidRPr="00D72F93" w:rsidRDefault="007919E4" w:rsidP="007919E4">
      <w:pPr>
        <w:rPr>
          <w:sz w:val="12"/>
          <w:szCs w:val="12"/>
        </w:rPr>
      </w:pPr>
      <w:r w:rsidRPr="00D72F93">
        <w:rPr>
          <w:sz w:val="12"/>
          <w:szCs w:val="12"/>
        </w:rPr>
        <w:t xml:space="preserve">        return 0;</w:t>
      </w:r>
    </w:p>
    <w:p w:rsidR="007919E4" w:rsidRPr="00D72F93" w:rsidRDefault="007919E4" w:rsidP="007919E4">
      <w:pPr>
        <w:rPr>
          <w:sz w:val="12"/>
          <w:szCs w:val="12"/>
        </w:rPr>
      </w:pPr>
      <w:r w:rsidRPr="00D72F93">
        <w:rPr>
          <w:sz w:val="12"/>
          <w:szCs w:val="12"/>
        </w:rPr>
        <w:lastRenderedPageBreak/>
        <w:t xml:space="preserve">    Satellite* candidate;</w:t>
      </w:r>
    </w:p>
    <w:p w:rsidR="007919E4" w:rsidRPr="00D72F93" w:rsidRDefault="007919E4" w:rsidP="007919E4">
      <w:pPr>
        <w:rPr>
          <w:sz w:val="12"/>
          <w:szCs w:val="12"/>
        </w:rPr>
      </w:pPr>
      <w:r w:rsidRPr="00D72F93">
        <w:rPr>
          <w:sz w:val="12"/>
          <w:szCs w:val="12"/>
        </w:rPr>
        <w:t xml:space="preserve">    double min;</w:t>
      </w:r>
    </w:p>
    <w:p w:rsidR="007919E4" w:rsidRPr="00D72F93" w:rsidRDefault="007919E4" w:rsidP="007919E4">
      <w:pPr>
        <w:rPr>
          <w:sz w:val="12"/>
          <w:szCs w:val="12"/>
        </w:rPr>
      </w:pPr>
      <w:r w:rsidRPr="00D72F93">
        <w:rPr>
          <w:sz w:val="12"/>
          <w:szCs w:val="12"/>
        </w:rPr>
        <w:t xml:space="preserve">    // initialize with first two</w:t>
      </w:r>
    </w:p>
    <w:p w:rsidR="007919E4" w:rsidRPr="00D72F93" w:rsidRDefault="007919E4" w:rsidP="007919E4">
      <w:pPr>
        <w:rPr>
          <w:sz w:val="12"/>
          <w:szCs w:val="12"/>
        </w:rPr>
      </w:pPr>
      <w:r w:rsidRPr="00D72F93">
        <w:rPr>
          <w:sz w:val="12"/>
          <w:szCs w:val="12"/>
        </w:rPr>
        <w:t xml:space="preserve">    double sumdist;</w:t>
      </w:r>
    </w:p>
    <w:p w:rsidR="007919E4" w:rsidRPr="00D72F93" w:rsidRDefault="007919E4" w:rsidP="007919E4">
      <w:pPr>
        <w:rPr>
          <w:sz w:val="12"/>
          <w:szCs w:val="12"/>
        </w:rPr>
      </w:pPr>
      <w:r w:rsidRPr="00D72F93">
        <w:rPr>
          <w:sz w:val="12"/>
          <w:szCs w:val="12"/>
        </w:rPr>
        <w:t xml:space="preserve">    for (Satellite* i:s) {</w:t>
      </w:r>
    </w:p>
    <w:p w:rsidR="007919E4" w:rsidRPr="00D72F93" w:rsidRDefault="007919E4" w:rsidP="007919E4">
      <w:pPr>
        <w:rPr>
          <w:sz w:val="12"/>
          <w:szCs w:val="12"/>
        </w:rPr>
      </w:pPr>
      <w:r w:rsidRPr="00D72F93">
        <w:rPr>
          <w:sz w:val="12"/>
          <w:szCs w:val="12"/>
        </w:rPr>
        <w:t xml:space="preserve">        sumdist = 0;</w:t>
      </w:r>
    </w:p>
    <w:p w:rsidR="007919E4" w:rsidRPr="00D72F93" w:rsidRDefault="007919E4" w:rsidP="007919E4">
      <w:pPr>
        <w:rPr>
          <w:sz w:val="12"/>
          <w:szCs w:val="12"/>
        </w:rPr>
      </w:pPr>
      <w:r w:rsidRPr="00D72F93">
        <w:rPr>
          <w:sz w:val="12"/>
          <w:szCs w:val="12"/>
        </w:rPr>
        <w:t xml:space="preserve">        for (Satellite* j:s) {</w:t>
      </w:r>
    </w:p>
    <w:p w:rsidR="007919E4" w:rsidRPr="00D72F93" w:rsidRDefault="007919E4" w:rsidP="007919E4">
      <w:pPr>
        <w:rPr>
          <w:sz w:val="12"/>
          <w:szCs w:val="12"/>
        </w:rPr>
      </w:pPr>
      <w:r w:rsidRPr="00D72F93">
        <w:rPr>
          <w:sz w:val="12"/>
          <w:szCs w:val="12"/>
        </w:rPr>
        <w:t xml:space="preserve">            sumdist += greatcircledist(i-&gt;get_position(), j-&gt;get_position());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if(i == s[0] || sumdist &lt; min) {</w:t>
      </w:r>
    </w:p>
    <w:p w:rsidR="007919E4" w:rsidRPr="00D72F93" w:rsidRDefault="007919E4" w:rsidP="007919E4">
      <w:pPr>
        <w:rPr>
          <w:sz w:val="12"/>
          <w:szCs w:val="12"/>
        </w:rPr>
      </w:pPr>
      <w:r w:rsidRPr="00D72F93">
        <w:rPr>
          <w:sz w:val="12"/>
          <w:szCs w:val="12"/>
        </w:rPr>
        <w:t xml:space="preserve">            min = sumdist;</w:t>
      </w:r>
    </w:p>
    <w:p w:rsidR="007919E4" w:rsidRPr="00D72F93" w:rsidRDefault="007919E4" w:rsidP="007919E4">
      <w:pPr>
        <w:rPr>
          <w:sz w:val="12"/>
          <w:szCs w:val="12"/>
        </w:rPr>
      </w:pPr>
      <w:r w:rsidRPr="00D72F93">
        <w:rPr>
          <w:sz w:val="12"/>
          <w:szCs w:val="12"/>
        </w:rPr>
        <w:t xml:space="preserve">            candidate = i;</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return candidate;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Game_window : Graph_lib::Window {</w:t>
      </w:r>
    </w:p>
    <w:p w:rsidR="007919E4" w:rsidRPr="00D72F93" w:rsidRDefault="007919E4" w:rsidP="007919E4">
      <w:pPr>
        <w:rPr>
          <w:sz w:val="12"/>
          <w:szCs w:val="12"/>
        </w:rPr>
      </w:pPr>
      <w:r w:rsidRPr="00D72F93">
        <w:rPr>
          <w:sz w:val="12"/>
          <w:szCs w:val="12"/>
        </w:rPr>
        <w:t xml:space="preserve">    Game_window(Point xy, int w, int h, const string&amp; title);</w:t>
      </w:r>
    </w:p>
    <w:p w:rsidR="007919E4" w:rsidRPr="00D72F93" w:rsidRDefault="007919E4" w:rsidP="007919E4">
      <w:pPr>
        <w:rPr>
          <w:sz w:val="12"/>
          <w:szCs w:val="12"/>
        </w:rPr>
      </w:pPr>
      <w:r w:rsidRPr="00D72F93">
        <w:rPr>
          <w:sz w:val="12"/>
          <w:szCs w:val="12"/>
        </w:rPr>
        <w:t xml:space="preserve">    int wait_for_button();</w:t>
      </w:r>
    </w:p>
    <w:p w:rsidR="007919E4" w:rsidRPr="00D72F93" w:rsidRDefault="007919E4" w:rsidP="007919E4">
      <w:pPr>
        <w:rPr>
          <w:sz w:val="12"/>
          <w:szCs w:val="12"/>
        </w:rPr>
      </w:pPr>
      <w:r w:rsidRPr="00D72F93">
        <w:rPr>
          <w:sz w:val="12"/>
          <w:szCs w:val="12"/>
        </w:rPr>
        <w:t xml:space="preserve">    void set_action(int);</w:t>
      </w:r>
    </w:p>
    <w:p w:rsidR="007919E4" w:rsidRPr="00D72F93" w:rsidRDefault="007919E4" w:rsidP="007919E4">
      <w:pPr>
        <w:rPr>
          <w:sz w:val="12"/>
          <w:szCs w:val="12"/>
        </w:rPr>
      </w:pPr>
      <w:r w:rsidRPr="00D72F93">
        <w:rPr>
          <w:sz w:val="12"/>
          <w:szCs w:val="12"/>
        </w:rPr>
        <w:t xml:space="preserve">    int get_action() { return action;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 View switching functions</w:t>
      </w:r>
    </w:p>
    <w:p w:rsidR="007919E4" w:rsidRPr="00D72F93" w:rsidRDefault="007919E4" w:rsidP="007919E4">
      <w:pPr>
        <w:rPr>
          <w:sz w:val="12"/>
          <w:szCs w:val="12"/>
        </w:rPr>
      </w:pPr>
      <w:r w:rsidRPr="00D72F93">
        <w:rPr>
          <w:sz w:val="12"/>
          <w:szCs w:val="12"/>
        </w:rPr>
        <w:t xml:space="preserve">    void display_home();</w:t>
      </w:r>
    </w:p>
    <w:p w:rsidR="007919E4" w:rsidRPr="00D72F93" w:rsidRDefault="007919E4" w:rsidP="007919E4">
      <w:pPr>
        <w:rPr>
          <w:sz w:val="12"/>
          <w:szCs w:val="12"/>
        </w:rPr>
      </w:pPr>
      <w:r w:rsidRPr="00D72F93">
        <w:rPr>
          <w:sz w:val="12"/>
          <w:szCs w:val="12"/>
        </w:rPr>
        <w:t xml:space="preserve">    void undisplay_home();</w:t>
      </w:r>
    </w:p>
    <w:p w:rsidR="007919E4" w:rsidRPr="00D72F93" w:rsidRDefault="007919E4" w:rsidP="007919E4">
      <w:pPr>
        <w:rPr>
          <w:sz w:val="12"/>
          <w:szCs w:val="12"/>
        </w:rPr>
      </w:pPr>
      <w:r w:rsidRPr="00D72F93">
        <w:rPr>
          <w:sz w:val="12"/>
          <w:szCs w:val="12"/>
        </w:rPr>
        <w:t xml:space="preserve">    void display_instructions();</w:t>
      </w:r>
    </w:p>
    <w:p w:rsidR="007919E4" w:rsidRPr="00D72F93" w:rsidRDefault="007919E4" w:rsidP="007919E4">
      <w:pPr>
        <w:rPr>
          <w:sz w:val="12"/>
          <w:szCs w:val="12"/>
        </w:rPr>
      </w:pPr>
      <w:r w:rsidRPr="00D72F93">
        <w:rPr>
          <w:sz w:val="12"/>
          <w:szCs w:val="12"/>
        </w:rPr>
        <w:t xml:space="preserve">    void undisplay_instructions();</w:t>
      </w:r>
    </w:p>
    <w:p w:rsidR="007919E4" w:rsidRPr="00D72F93" w:rsidRDefault="007919E4" w:rsidP="007919E4">
      <w:pPr>
        <w:rPr>
          <w:sz w:val="12"/>
          <w:szCs w:val="12"/>
        </w:rPr>
      </w:pPr>
      <w:r w:rsidRPr="00D72F93">
        <w:rPr>
          <w:sz w:val="12"/>
          <w:szCs w:val="12"/>
        </w:rPr>
        <w:t xml:space="preserve">    void display_scores();</w:t>
      </w:r>
    </w:p>
    <w:p w:rsidR="007919E4" w:rsidRPr="00D72F93" w:rsidRDefault="007919E4" w:rsidP="007919E4">
      <w:pPr>
        <w:rPr>
          <w:sz w:val="12"/>
          <w:szCs w:val="12"/>
        </w:rPr>
      </w:pPr>
      <w:r w:rsidRPr="00D72F93">
        <w:rPr>
          <w:sz w:val="12"/>
          <w:szCs w:val="12"/>
        </w:rPr>
        <w:t xml:space="preserve">    void undisplay_scores();</w:t>
      </w:r>
    </w:p>
    <w:p w:rsidR="007919E4" w:rsidRPr="00D72F93" w:rsidRDefault="007919E4" w:rsidP="007919E4">
      <w:pPr>
        <w:rPr>
          <w:sz w:val="12"/>
          <w:szCs w:val="12"/>
        </w:rPr>
      </w:pPr>
      <w:r w:rsidRPr="00D72F93">
        <w:rPr>
          <w:sz w:val="12"/>
          <w:szCs w:val="12"/>
        </w:rPr>
        <w:t xml:space="preserve">    void display_game(int);</w:t>
      </w:r>
    </w:p>
    <w:p w:rsidR="007919E4" w:rsidRPr="00D72F93" w:rsidRDefault="007919E4" w:rsidP="007919E4">
      <w:pPr>
        <w:rPr>
          <w:sz w:val="12"/>
          <w:szCs w:val="12"/>
        </w:rPr>
      </w:pPr>
      <w:r w:rsidRPr="00D72F93">
        <w:rPr>
          <w:sz w:val="12"/>
          <w:szCs w:val="12"/>
        </w:rPr>
        <w:t xml:space="preserve">    void undisplay_game();</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Vector&lt;Satellite*&gt; satellites;</w:t>
      </w:r>
    </w:p>
    <w:p w:rsidR="007919E4" w:rsidRPr="00D72F93" w:rsidRDefault="007919E4" w:rsidP="007919E4">
      <w:pPr>
        <w:rPr>
          <w:sz w:val="12"/>
          <w:szCs w:val="12"/>
        </w:rPr>
      </w:pPr>
      <w:r w:rsidRPr="00D72F93">
        <w:rPr>
          <w:sz w:val="12"/>
          <w:szCs w:val="12"/>
        </w:rPr>
        <w:t xml:space="preserve">    Satellite* selected_sat;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show_hint();</w:t>
      </w:r>
    </w:p>
    <w:p w:rsidR="007919E4" w:rsidRPr="00D72F93" w:rsidRDefault="007919E4" w:rsidP="007919E4">
      <w:pPr>
        <w:rPr>
          <w:sz w:val="12"/>
          <w:szCs w:val="12"/>
        </w:rPr>
      </w:pPr>
      <w:r w:rsidRPr="00D72F93">
        <w:rPr>
          <w:sz w:val="12"/>
          <w:szCs w:val="12"/>
        </w:rPr>
        <w:t xml:space="preserve">    void show_compass(Satellite*);</w:t>
      </w:r>
    </w:p>
    <w:p w:rsidR="007919E4" w:rsidRPr="00D72F93" w:rsidRDefault="007919E4" w:rsidP="007919E4">
      <w:pPr>
        <w:rPr>
          <w:sz w:val="12"/>
          <w:szCs w:val="12"/>
        </w:rPr>
      </w:pPr>
      <w:r w:rsidRPr="00D72F93">
        <w:rPr>
          <w:sz w:val="12"/>
          <w:szCs w:val="12"/>
        </w:rPr>
        <w:t xml:space="preserve">    void hide_compass();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int difficulty = 2;</w:t>
      </w:r>
    </w:p>
    <w:p w:rsidR="007919E4" w:rsidRPr="00D72F93" w:rsidRDefault="007919E4" w:rsidP="007919E4">
      <w:pPr>
        <w:rPr>
          <w:sz w:val="12"/>
          <w:szCs w:val="12"/>
        </w:rPr>
      </w:pPr>
      <w:r w:rsidRPr="00D72F93">
        <w:rPr>
          <w:sz w:val="12"/>
          <w:szCs w:val="12"/>
        </w:rPr>
        <w:lastRenderedPageBreak/>
        <w:t xml:space="preserve">    int time_remaining;</w:t>
      </w:r>
    </w:p>
    <w:p w:rsidR="007919E4" w:rsidRPr="00D72F93" w:rsidRDefault="007919E4" w:rsidP="007919E4">
      <w:pPr>
        <w:rPr>
          <w:sz w:val="12"/>
          <w:szCs w:val="12"/>
        </w:rPr>
      </w:pPr>
      <w:r w:rsidRPr="00D72F93">
        <w:rPr>
          <w:sz w:val="12"/>
          <w:szCs w:val="12"/>
        </w:rPr>
        <w:t xml:space="preserve">    int moves_left;</w:t>
      </w:r>
    </w:p>
    <w:p w:rsidR="007919E4" w:rsidRPr="00D72F93" w:rsidRDefault="007919E4" w:rsidP="007919E4">
      <w:pPr>
        <w:rPr>
          <w:sz w:val="12"/>
          <w:szCs w:val="12"/>
        </w:rPr>
      </w:pPr>
      <w:r w:rsidRPr="00D72F93">
        <w:rPr>
          <w:sz w:val="12"/>
          <w:szCs w:val="12"/>
        </w:rPr>
        <w:t xml:space="preserve">    void update_sideinfo();</w:t>
      </w:r>
    </w:p>
    <w:p w:rsidR="007919E4" w:rsidRPr="00D72F93" w:rsidRDefault="007919E4" w:rsidP="007919E4">
      <w:pPr>
        <w:rPr>
          <w:sz w:val="12"/>
          <w:szCs w:val="12"/>
        </w:rPr>
      </w:pPr>
      <w:r w:rsidRPr="00D72F93">
        <w:rPr>
          <w:sz w:val="12"/>
          <w:szCs w:val="12"/>
        </w:rPr>
        <w:t xml:space="preserve">    void game_over();</w:t>
      </w:r>
    </w:p>
    <w:p w:rsidR="007919E4" w:rsidRPr="00D72F93" w:rsidRDefault="007919E4" w:rsidP="007919E4">
      <w:pPr>
        <w:rPr>
          <w:sz w:val="12"/>
          <w:szCs w:val="12"/>
        </w:rPr>
      </w:pPr>
      <w:r w:rsidRPr="00D72F93">
        <w:rPr>
          <w:sz w:val="12"/>
          <w:szCs w:val="12"/>
        </w:rPr>
        <w:t xml:space="preserve">    void game_over(bool);</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 xml:space="preserve">    int action = 4;</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Text timer_display, moves_left_display, score_display, best_score_display;</w:t>
      </w:r>
    </w:p>
    <w:p w:rsidR="007919E4" w:rsidRPr="00D72F93" w:rsidRDefault="007919E4" w:rsidP="007919E4">
      <w:pPr>
        <w:rPr>
          <w:sz w:val="12"/>
          <w:szCs w:val="12"/>
        </w:rPr>
      </w:pPr>
      <w:r w:rsidRPr="00D72F93">
        <w:rPr>
          <w:sz w:val="12"/>
          <w:szCs w:val="12"/>
        </w:rPr>
        <w:t xml:space="preserve">    Vector&lt;Button*&gt; compass;</w:t>
      </w:r>
    </w:p>
    <w:p w:rsidR="007919E4" w:rsidRPr="00D72F93" w:rsidRDefault="007919E4" w:rsidP="007919E4">
      <w:pPr>
        <w:rPr>
          <w:sz w:val="12"/>
          <w:szCs w:val="12"/>
        </w:rPr>
      </w:pPr>
      <w:r w:rsidRPr="00D72F93">
        <w:rPr>
          <w:sz w:val="12"/>
          <w:szCs w:val="12"/>
        </w:rPr>
        <w:t xml:space="preserve">    Vector&lt;Text*&gt; scorelines;</w:t>
      </w:r>
    </w:p>
    <w:p w:rsidR="007919E4" w:rsidRPr="00D72F93" w:rsidRDefault="007919E4" w:rsidP="007919E4">
      <w:pPr>
        <w:rPr>
          <w:sz w:val="12"/>
          <w:szCs w:val="12"/>
        </w:rPr>
      </w:pPr>
      <w:r w:rsidRPr="00D72F93">
        <w:rPr>
          <w:sz w:val="12"/>
          <w:szCs w:val="12"/>
        </w:rPr>
        <w:t xml:space="preserve">    Counter difficulty_widget;</w:t>
      </w:r>
    </w:p>
    <w:p w:rsidR="007919E4" w:rsidRPr="00D72F93" w:rsidRDefault="007919E4" w:rsidP="007919E4">
      <w:pPr>
        <w:rPr>
          <w:sz w:val="12"/>
          <w:szCs w:val="12"/>
        </w:rPr>
      </w:pPr>
      <w:r w:rsidRPr="00D72F93">
        <w:rPr>
          <w:sz w:val="12"/>
          <w:szCs w:val="12"/>
        </w:rPr>
        <w:t xml:space="preserve">    Image logo, bg, gamemap, instructions_text, difficulty_label;</w:t>
      </w:r>
    </w:p>
    <w:p w:rsidR="007919E4" w:rsidRPr="00D72F93" w:rsidRDefault="007919E4" w:rsidP="007919E4">
      <w:pPr>
        <w:rPr>
          <w:sz w:val="12"/>
          <w:szCs w:val="12"/>
        </w:rPr>
      </w:pPr>
      <w:r w:rsidRPr="00D72F93">
        <w:rPr>
          <w:sz w:val="12"/>
          <w:szCs w:val="12"/>
        </w:rPr>
        <w:t xml:space="preserve">    Button start_button, help_button, scores_button, mainmenu_button, quit_game, hint_button;</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static void cb_start(Address, Address);</w:t>
      </w:r>
    </w:p>
    <w:p w:rsidR="007919E4" w:rsidRPr="00D72F93" w:rsidRDefault="007919E4" w:rsidP="007919E4">
      <w:pPr>
        <w:rPr>
          <w:sz w:val="12"/>
          <w:szCs w:val="12"/>
        </w:rPr>
      </w:pPr>
      <w:r w:rsidRPr="00D72F93">
        <w:rPr>
          <w:sz w:val="12"/>
          <w:szCs w:val="12"/>
        </w:rPr>
        <w:t xml:space="preserve">    static void cb_help(Address, Address);</w:t>
      </w:r>
    </w:p>
    <w:p w:rsidR="007919E4" w:rsidRPr="00D72F93" w:rsidRDefault="007919E4" w:rsidP="007919E4">
      <w:pPr>
        <w:rPr>
          <w:sz w:val="12"/>
          <w:szCs w:val="12"/>
        </w:rPr>
      </w:pPr>
      <w:r w:rsidRPr="00D72F93">
        <w:rPr>
          <w:sz w:val="12"/>
          <w:szCs w:val="12"/>
        </w:rPr>
        <w:t xml:space="preserve">    static void cb_scores(Address, Address);</w:t>
      </w:r>
    </w:p>
    <w:p w:rsidR="007919E4" w:rsidRPr="00D72F93" w:rsidRDefault="007919E4" w:rsidP="007919E4">
      <w:pPr>
        <w:rPr>
          <w:sz w:val="12"/>
          <w:szCs w:val="12"/>
        </w:rPr>
      </w:pPr>
      <w:r w:rsidRPr="00D72F93">
        <w:rPr>
          <w:sz w:val="12"/>
          <w:szCs w:val="12"/>
        </w:rPr>
        <w:t xml:space="preserve">    static void cb_main(Address, Address);</w:t>
      </w:r>
    </w:p>
    <w:p w:rsidR="007919E4" w:rsidRPr="00D72F93" w:rsidRDefault="007919E4" w:rsidP="007919E4">
      <w:pPr>
        <w:rPr>
          <w:sz w:val="12"/>
          <w:szCs w:val="12"/>
        </w:rPr>
      </w:pPr>
      <w:r w:rsidRPr="00D72F93">
        <w:rPr>
          <w:sz w:val="12"/>
          <w:szCs w:val="12"/>
        </w:rPr>
        <w:t xml:space="preserve">    static void cb_difficulty(Address, Address);</w:t>
      </w:r>
    </w:p>
    <w:p w:rsidR="007919E4" w:rsidRPr="00D72F93" w:rsidRDefault="007919E4" w:rsidP="007919E4">
      <w:pPr>
        <w:rPr>
          <w:sz w:val="12"/>
          <w:szCs w:val="12"/>
        </w:rPr>
      </w:pPr>
      <w:r w:rsidRPr="00D72F93">
        <w:rPr>
          <w:sz w:val="12"/>
          <w:szCs w:val="12"/>
        </w:rPr>
        <w:t xml:space="preserve">    static void cb_endgame(Address, Address);</w:t>
      </w:r>
    </w:p>
    <w:p w:rsidR="007919E4" w:rsidRPr="00D72F93" w:rsidRDefault="007919E4" w:rsidP="007919E4">
      <w:pPr>
        <w:rPr>
          <w:sz w:val="12"/>
          <w:szCs w:val="12"/>
        </w:rPr>
      </w:pPr>
      <w:r w:rsidRPr="00D72F93">
        <w:rPr>
          <w:sz w:val="12"/>
          <w:szCs w:val="12"/>
        </w:rPr>
        <w:t xml:space="preserve">    static void cb_hint(Address, Address);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Game_window::update_sideinfo() {</w:t>
      </w:r>
    </w:p>
    <w:p w:rsidR="007919E4" w:rsidRPr="00D72F93" w:rsidRDefault="007919E4" w:rsidP="007919E4">
      <w:pPr>
        <w:rPr>
          <w:sz w:val="12"/>
          <w:szCs w:val="12"/>
        </w:rPr>
      </w:pPr>
      <w:r w:rsidRPr="00D72F93">
        <w:rPr>
          <w:sz w:val="12"/>
          <w:szCs w:val="12"/>
        </w:rPr>
        <w:t xml:space="preserve">    int s = time_remaining % 60;</w:t>
      </w:r>
    </w:p>
    <w:p w:rsidR="007919E4" w:rsidRPr="00D72F93" w:rsidRDefault="007919E4" w:rsidP="007919E4">
      <w:pPr>
        <w:rPr>
          <w:sz w:val="12"/>
          <w:szCs w:val="12"/>
        </w:rPr>
      </w:pPr>
      <w:r w:rsidRPr="00D72F93">
        <w:rPr>
          <w:sz w:val="12"/>
          <w:szCs w:val="12"/>
        </w:rPr>
        <w:t xml:space="preserve">    int m = (time_remaining - s) / 60;</w:t>
      </w:r>
    </w:p>
    <w:p w:rsidR="007919E4" w:rsidRPr="00D72F93" w:rsidRDefault="007919E4" w:rsidP="007919E4">
      <w:pPr>
        <w:rPr>
          <w:sz w:val="12"/>
          <w:szCs w:val="12"/>
        </w:rPr>
      </w:pPr>
      <w:r w:rsidRPr="00D72F93">
        <w:rPr>
          <w:sz w:val="12"/>
          <w:szCs w:val="12"/>
        </w:rPr>
        <w:t xml:space="preserve">    stringstream ss;</w:t>
      </w:r>
    </w:p>
    <w:p w:rsidR="007919E4" w:rsidRPr="00D72F93" w:rsidRDefault="007919E4" w:rsidP="007919E4">
      <w:pPr>
        <w:rPr>
          <w:sz w:val="12"/>
          <w:szCs w:val="12"/>
        </w:rPr>
      </w:pPr>
      <w:r w:rsidRPr="00D72F93">
        <w:rPr>
          <w:sz w:val="12"/>
          <w:szCs w:val="12"/>
        </w:rPr>
        <w:t xml:space="preserve">    ss &lt;&lt; setfill('0') &lt;&lt; setw(2) &lt;&lt; m &lt;&lt; ":" &lt;&lt; setfill('0') &lt;&lt; setw(2) &lt;&lt; s;</w:t>
      </w:r>
    </w:p>
    <w:p w:rsidR="007919E4" w:rsidRPr="00D72F93" w:rsidRDefault="007919E4" w:rsidP="007919E4">
      <w:pPr>
        <w:rPr>
          <w:sz w:val="12"/>
          <w:szCs w:val="12"/>
        </w:rPr>
      </w:pPr>
      <w:r w:rsidRPr="00D72F93">
        <w:rPr>
          <w:sz w:val="12"/>
          <w:szCs w:val="12"/>
        </w:rPr>
        <w:t xml:space="preserve">    timer_display.set_label(ss.str());</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ss.str("");</w:t>
      </w:r>
    </w:p>
    <w:p w:rsidR="007919E4" w:rsidRPr="00D72F93" w:rsidRDefault="007919E4" w:rsidP="007919E4">
      <w:pPr>
        <w:rPr>
          <w:sz w:val="12"/>
          <w:szCs w:val="12"/>
        </w:rPr>
      </w:pPr>
      <w:r w:rsidRPr="00D72F93">
        <w:rPr>
          <w:sz w:val="12"/>
          <w:szCs w:val="12"/>
        </w:rPr>
        <w:t xml:space="preserve">    ss &lt;&lt; setfill('0') &lt;&lt; setw(2) &lt;&lt; moves_left &lt;&lt; " moves remaining";</w:t>
      </w:r>
    </w:p>
    <w:p w:rsidR="007919E4" w:rsidRPr="00D72F93" w:rsidRDefault="007919E4" w:rsidP="007919E4">
      <w:pPr>
        <w:rPr>
          <w:sz w:val="12"/>
          <w:szCs w:val="12"/>
        </w:rPr>
      </w:pPr>
      <w:r w:rsidRPr="00D72F93">
        <w:rPr>
          <w:sz w:val="12"/>
          <w:szCs w:val="12"/>
        </w:rPr>
        <w:t xml:space="preserve">    moves_left_display.set_label(ss.str());</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ss.str("");</w:t>
      </w:r>
    </w:p>
    <w:p w:rsidR="007919E4" w:rsidRPr="00D72F93" w:rsidRDefault="007919E4" w:rsidP="007919E4">
      <w:pPr>
        <w:rPr>
          <w:sz w:val="12"/>
          <w:szCs w:val="12"/>
        </w:rPr>
      </w:pPr>
      <w:r w:rsidRPr="00D72F93">
        <w:rPr>
          <w:sz w:val="12"/>
          <w:szCs w:val="12"/>
        </w:rPr>
        <w:t xml:space="preserve">    ss &lt;&lt; "Score:  " &lt;&lt; setfill('0') &lt;&lt; setw(5) &lt;&lt; mindist_satellites(satellites)*difficulty;</w:t>
      </w:r>
    </w:p>
    <w:p w:rsidR="007919E4" w:rsidRPr="00D72F93" w:rsidRDefault="007919E4" w:rsidP="007919E4">
      <w:pPr>
        <w:rPr>
          <w:sz w:val="12"/>
          <w:szCs w:val="12"/>
        </w:rPr>
      </w:pPr>
      <w:r w:rsidRPr="00D72F93">
        <w:rPr>
          <w:sz w:val="12"/>
          <w:szCs w:val="12"/>
        </w:rPr>
        <w:t xml:space="preserve">    score_display.set_label(ss.str());</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Fl::redraw();</w:t>
      </w:r>
    </w:p>
    <w:p w:rsidR="007919E4" w:rsidRPr="00D72F93" w:rsidRDefault="007919E4" w:rsidP="007919E4">
      <w:pPr>
        <w:rPr>
          <w:sz w:val="12"/>
          <w:szCs w:val="12"/>
        </w:rPr>
      </w:pPr>
      <w:r w:rsidRPr="00D72F93">
        <w:rPr>
          <w:sz w:val="12"/>
          <w:szCs w:val="12"/>
        </w:rPr>
        <w:lastRenderedPageBreak/>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Game_window::set_action(int i) {</w:t>
      </w:r>
    </w:p>
    <w:p w:rsidR="007919E4" w:rsidRPr="00D72F93" w:rsidRDefault="007919E4" w:rsidP="007919E4">
      <w:pPr>
        <w:rPr>
          <w:sz w:val="12"/>
          <w:szCs w:val="12"/>
        </w:rPr>
      </w:pPr>
      <w:r w:rsidRPr="00D72F93">
        <w:rPr>
          <w:sz w:val="12"/>
          <w:szCs w:val="12"/>
        </w:rPr>
        <w:t xml:space="preserve">    action = i;</w:t>
      </w:r>
    </w:p>
    <w:p w:rsidR="007919E4" w:rsidRPr="00D72F93" w:rsidRDefault="007919E4" w:rsidP="007919E4">
      <w:pPr>
        <w:rPr>
          <w:sz w:val="12"/>
          <w:szCs w:val="12"/>
        </w:rPr>
      </w:pPr>
      <w:r w:rsidRPr="00D72F93">
        <w:rPr>
          <w:sz w:val="12"/>
          <w:szCs w:val="12"/>
        </w:rPr>
        <w:t xml:space="preserve">    Fl::check();</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int Game_window::wait_for_button() {</w:t>
      </w:r>
    </w:p>
    <w:p w:rsidR="007919E4" w:rsidRPr="00D72F93" w:rsidRDefault="007919E4" w:rsidP="007919E4">
      <w:pPr>
        <w:rPr>
          <w:sz w:val="12"/>
          <w:szCs w:val="12"/>
        </w:rPr>
      </w:pPr>
      <w:r w:rsidRPr="00D72F93">
        <w:rPr>
          <w:sz w:val="12"/>
          <w:szCs w:val="12"/>
        </w:rPr>
        <w:t xml:space="preserve">    show();</w:t>
      </w:r>
    </w:p>
    <w:p w:rsidR="007919E4" w:rsidRPr="00D72F93" w:rsidRDefault="007919E4" w:rsidP="007919E4">
      <w:pPr>
        <w:rPr>
          <w:sz w:val="12"/>
          <w:szCs w:val="12"/>
        </w:rPr>
      </w:pPr>
      <w:r w:rsidRPr="00D72F93">
        <w:rPr>
          <w:sz w:val="12"/>
          <w:szCs w:val="12"/>
        </w:rPr>
        <w:t xml:space="preserve">    int a = action;</w:t>
      </w:r>
    </w:p>
    <w:p w:rsidR="007919E4" w:rsidRPr="00D72F93" w:rsidRDefault="007919E4" w:rsidP="007919E4">
      <w:pPr>
        <w:rPr>
          <w:sz w:val="12"/>
          <w:szCs w:val="12"/>
        </w:rPr>
      </w:pPr>
      <w:r w:rsidRPr="00D72F93">
        <w:rPr>
          <w:sz w:val="12"/>
          <w:szCs w:val="12"/>
        </w:rPr>
        <w:t xml:space="preserve">    while(a == action) {</w:t>
      </w:r>
    </w:p>
    <w:p w:rsidR="007919E4" w:rsidRPr="00D72F93" w:rsidRDefault="007919E4" w:rsidP="007919E4">
      <w:pPr>
        <w:rPr>
          <w:sz w:val="12"/>
          <w:szCs w:val="12"/>
        </w:rPr>
      </w:pPr>
      <w:r w:rsidRPr="00D72F93">
        <w:rPr>
          <w:sz w:val="12"/>
          <w:szCs w:val="12"/>
        </w:rPr>
        <w:t xml:space="preserve">        Fl::wait();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return action;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window_callback(Fl_Widget* widget, void*) {</w:t>
      </w:r>
    </w:p>
    <w:p w:rsidR="007919E4" w:rsidRPr="00D72F93" w:rsidRDefault="007919E4" w:rsidP="007919E4">
      <w:pPr>
        <w:rPr>
          <w:sz w:val="12"/>
          <w:szCs w:val="12"/>
        </w:rPr>
      </w:pPr>
      <w:r w:rsidRPr="00D72F93">
        <w:rPr>
          <w:sz w:val="12"/>
          <w:szCs w:val="12"/>
        </w:rPr>
        <w:t xml:space="preserve">    bool exit = true;</w:t>
      </w:r>
    </w:p>
    <w:p w:rsidR="007919E4" w:rsidRPr="00D72F93" w:rsidRDefault="007919E4" w:rsidP="007919E4">
      <w:pPr>
        <w:rPr>
          <w:sz w:val="12"/>
          <w:szCs w:val="12"/>
        </w:rPr>
      </w:pPr>
      <w:r w:rsidRPr="00D72F93">
        <w:rPr>
          <w:sz w:val="12"/>
          <w:szCs w:val="12"/>
        </w:rPr>
        <w:t xml:space="preserve">    if (((Game_window*)widget)-&gt;get_action() == 1) // if in-game</w:t>
      </w:r>
    </w:p>
    <w:p w:rsidR="007919E4" w:rsidRPr="00D72F93" w:rsidRDefault="007919E4" w:rsidP="007919E4">
      <w:pPr>
        <w:rPr>
          <w:sz w:val="12"/>
          <w:szCs w:val="12"/>
        </w:rPr>
      </w:pPr>
      <w:r w:rsidRPr="00D72F93">
        <w:rPr>
          <w:sz w:val="12"/>
          <w:szCs w:val="12"/>
        </w:rPr>
        <w:t xml:space="preserve">        exit = fl_ask("Do you really want to exit?");</w:t>
      </w:r>
    </w:p>
    <w:p w:rsidR="007919E4" w:rsidRPr="00D72F93" w:rsidRDefault="007919E4" w:rsidP="007919E4">
      <w:pPr>
        <w:rPr>
          <w:sz w:val="12"/>
          <w:szCs w:val="12"/>
        </w:rPr>
      </w:pPr>
      <w:r w:rsidRPr="00D72F93">
        <w:rPr>
          <w:sz w:val="12"/>
          <w:szCs w:val="12"/>
        </w:rPr>
        <w:t xml:space="preserve">    if (exit) {</w:t>
      </w:r>
    </w:p>
    <w:p w:rsidR="007919E4" w:rsidRPr="00D72F93" w:rsidRDefault="007919E4" w:rsidP="007919E4">
      <w:pPr>
        <w:rPr>
          <w:sz w:val="12"/>
          <w:szCs w:val="12"/>
        </w:rPr>
      </w:pPr>
      <w:r w:rsidRPr="00D72F93">
        <w:rPr>
          <w:sz w:val="12"/>
          <w:szCs w:val="12"/>
        </w:rPr>
        <w:t xml:space="preserve">        ((Game_window*)widget)-&gt;set_action(0);</w:t>
      </w:r>
    </w:p>
    <w:p w:rsidR="007919E4" w:rsidRPr="00D72F93" w:rsidRDefault="007919E4" w:rsidP="007919E4">
      <w:pPr>
        <w:rPr>
          <w:sz w:val="12"/>
          <w:szCs w:val="12"/>
        </w:rPr>
      </w:pPr>
      <w:r w:rsidRPr="00D72F93">
        <w:rPr>
          <w:sz w:val="12"/>
          <w:szCs w:val="12"/>
        </w:rPr>
        <w:t xml:space="preserve">        ((Fl_Window*)widget)-&gt;hide();</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Game_window::display_home() {</w:t>
      </w:r>
    </w:p>
    <w:p w:rsidR="007919E4" w:rsidRPr="00D72F93" w:rsidRDefault="007919E4" w:rsidP="007919E4">
      <w:pPr>
        <w:rPr>
          <w:sz w:val="12"/>
          <w:szCs w:val="12"/>
        </w:rPr>
      </w:pPr>
      <w:r w:rsidRPr="00D72F93">
        <w:rPr>
          <w:sz w:val="12"/>
          <w:szCs w:val="12"/>
        </w:rPr>
        <w:t xml:space="preserve">    attach(logo);</w:t>
      </w:r>
    </w:p>
    <w:p w:rsidR="007919E4" w:rsidRPr="00D72F93" w:rsidRDefault="007919E4" w:rsidP="007919E4">
      <w:pPr>
        <w:rPr>
          <w:sz w:val="12"/>
          <w:szCs w:val="12"/>
        </w:rPr>
      </w:pPr>
      <w:r w:rsidRPr="00D72F93">
        <w:rPr>
          <w:sz w:val="12"/>
          <w:szCs w:val="12"/>
        </w:rPr>
        <w:t xml:space="preserve">    attach(start_button);</w:t>
      </w:r>
    </w:p>
    <w:p w:rsidR="007919E4" w:rsidRPr="00D72F93" w:rsidRDefault="007919E4" w:rsidP="007919E4">
      <w:pPr>
        <w:rPr>
          <w:sz w:val="12"/>
          <w:szCs w:val="12"/>
        </w:rPr>
      </w:pPr>
      <w:r w:rsidRPr="00D72F93">
        <w:rPr>
          <w:sz w:val="12"/>
          <w:szCs w:val="12"/>
        </w:rPr>
        <w:t xml:space="preserve">    attach(help_button);</w:t>
      </w:r>
    </w:p>
    <w:p w:rsidR="007919E4" w:rsidRPr="00D72F93" w:rsidRDefault="007919E4" w:rsidP="007919E4">
      <w:pPr>
        <w:rPr>
          <w:sz w:val="12"/>
          <w:szCs w:val="12"/>
        </w:rPr>
      </w:pPr>
      <w:r w:rsidRPr="00D72F93">
        <w:rPr>
          <w:sz w:val="12"/>
          <w:szCs w:val="12"/>
        </w:rPr>
        <w:t xml:space="preserve">    attach(scores_button);</w:t>
      </w:r>
    </w:p>
    <w:p w:rsidR="007919E4" w:rsidRPr="00D72F93" w:rsidRDefault="007919E4" w:rsidP="007919E4">
      <w:pPr>
        <w:rPr>
          <w:sz w:val="12"/>
          <w:szCs w:val="12"/>
        </w:rPr>
      </w:pPr>
      <w:r w:rsidRPr="00D72F93">
        <w:rPr>
          <w:sz w:val="12"/>
          <w:szCs w:val="12"/>
        </w:rPr>
        <w:t xml:space="preserve">    attach(difficulty_widget);</w:t>
      </w:r>
    </w:p>
    <w:p w:rsidR="007919E4" w:rsidRPr="00D72F93" w:rsidRDefault="007919E4" w:rsidP="007919E4">
      <w:pPr>
        <w:rPr>
          <w:sz w:val="12"/>
          <w:szCs w:val="12"/>
        </w:rPr>
      </w:pPr>
      <w:r w:rsidRPr="00D72F93">
        <w:rPr>
          <w:sz w:val="12"/>
          <w:szCs w:val="12"/>
        </w:rPr>
        <w:t xml:space="preserve">    attach(difficulty_label);</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//These can't be done in the window constructor because the widget doesn't</w:t>
      </w:r>
    </w:p>
    <w:p w:rsidR="007919E4" w:rsidRPr="00D72F93" w:rsidRDefault="007919E4" w:rsidP="007919E4">
      <w:pPr>
        <w:rPr>
          <w:sz w:val="12"/>
          <w:szCs w:val="12"/>
        </w:rPr>
      </w:pPr>
      <w:r w:rsidRPr="00D72F93">
        <w:rPr>
          <w:sz w:val="12"/>
          <w:szCs w:val="12"/>
        </w:rPr>
        <w:t xml:space="preserve">    // exist until it's attached (a quirk of the glue code).</w:t>
      </w:r>
    </w:p>
    <w:p w:rsidR="007919E4" w:rsidRPr="00D72F93" w:rsidRDefault="007919E4" w:rsidP="007919E4">
      <w:pPr>
        <w:rPr>
          <w:sz w:val="12"/>
          <w:szCs w:val="12"/>
        </w:rPr>
      </w:pPr>
      <w:r w:rsidRPr="00D72F93">
        <w:rPr>
          <w:sz w:val="12"/>
          <w:szCs w:val="12"/>
        </w:rPr>
        <w:t xml:space="preserve">    difficulty_widget.step(1);</w:t>
      </w:r>
    </w:p>
    <w:p w:rsidR="007919E4" w:rsidRPr="00D72F93" w:rsidRDefault="007919E4" w:rsidP="007919E4">
      <w:pPr>
        <w:rPr>
          <w:sz w:val="12"/>
          <w:szCs w:val="12"/>
        </w:rPr>
      </w:pPr>
      <w:r w:rsidRPr="00D72F93">
        <w:rPr>
          <w:sz w:val="12"/>
          <w:szCs w:val="12"/>
        </w:rPr>
        <w:t xml:space="preserve">    difficulty_widget.value(difficulty);</w:t>
      </w:r>
    </w:p>
    <w:p w:rsidR="007919E4" w:rsidRPr="00D72F93" w:rsidRDefault="007919E4" w:rsidP="007919E4">
      <w:pPr>
        <w:rPr>
          <w:sz w:val="12"/>
          <w:szCs w:val="12"/>
        </w:rPr>
      </w:pPr>
      <w:r w:rsidRPr="00D72F93">
        <w:rPr>
          <w:sz w:val="12"/>
          <w:szCs w:val="12"/>
        </w:rPr>
        <w:t xml:space="preserve">    difficulty_widget.bounds(2, 8);</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lastRenderedPageBreak/>
        <w:t>void Game_window::undisplay_home() {</w:t>
      </w:r>
    </w:p>
    <w:p w:rsidR="007919E4" w:rsidRPr="00D72F93" w:rsidRDefault="007919E4" w:rsidP="007919E4">
      <w:pPr>
        <w:rPr>
          <w:sz w:val="12"/>
          <w:szCs w:val="12"/>
        </w:rPr>
      </w:pPr>
      <w:r w:rsidRPr="00D72F93">
        <w:rPr>
          <w:sz w:val="12"/>
          <w:szCs w:val="12"/>
        </w:rPr>
        <w:t xml:space="preserve">    detach(logo);</w:t>
      </w:r>
    </w:p>
    <w:p w:rsidR="007919E4" w:rsidRPr="00D72F93" w:rsidRDefault="007919E4" w:rsidP="007919E4">
      <w:pPr>
        <w:rPr>
          <w:sz w:val="12"/>
          <w:szCs w:val="12"/>
        </w:rPr>
      </w:pPr>
      <w:r w:rsidRPr="00D72F93">
        <w:rPr>
          <w:sz w:val="12"/>
          <w:szCs w:val="12"/>
        </w:rPr>
        <w:t xml:space="preserve">    detach(start_button);</w:t>
      </w:r>
    </w:p>
    <w:p w:rsidR="007919E4" w:rsidRPr="00D72F93" w:rsidRDefault="007919E4" w:rsidP="007919E4">
      <w:pPr>
        <w:rPr>
          <w:sz w:val="12"/>
          <w:szCs w:val="12"/>
        </w:rPr>
      </w:pPr>
      <w:r w:rsidRPr="00D72F93">
        <w:rPr>
          <w:sz w:val="12"/>
          <w:szCs w:val="12"/>
        </w:rPr>
        <w:t xml:space="preserve">    detach(help_button);</w:t>
      </w:r>
    </w:p>
    <w:p w:rsidR="007919E4" w:rsidRPr="00D72F93" w:rsidRDefault="007919E4" w:rsidP="007919E4">
      <w:pPr>
        <w:rPr>
          <w:sz w:val="12"/>
          <w:szCs w:val="12"/>
        </w:rPr>
      </w:pPr>
      <w:r w:rsidRPr="00D72F93">
        <w:rPr>
          <w:sz w:val="12"/>
          <w:szCs w:val="12"/>
        </w:rPr>
        <w:t xml:space="preserve">    detach(scores_button);</w:t>
      </w:r>
    </w:p>
    <w:p w:rsidR="007919E4" w:rsidRPr="00D72F93" w:rsidRDefault="007919E4" w:rsidP="007919E4">
      <w:pPr>
        <w:rPr>
          <w:sz w:val="12"/>
          <w:szCs w:val="12"/>
        </w:rPr>
      </w:pPr>
      <w:r w:rsidRPr="00D72F93">
        <w:rPr>
          <w:sz w:val="12"/>
          <w:szCs w:val="12"/>
        </w:rPr>
        <w:t xml:space="preserve">    detach(difficulty_widget);</w:t>
      </w:r>
    </w:p>
    <w:p w:rsidR="007919E4" w:rsidRPr="00D72F93" w:rsidRDefault="007919E4" w:rsidP="007919E4">
      <w:pPr>
        <w:rPr>
          <w:sz w:val="12"/>
          <w:szCs w:val="12"/>
        </w:rPr>
      </w:pPr>
      <w:r w:rsidRPr="00D72F93">
        <w:rPr>
          <w:sz w:val="12"/>
          <w:szCs w:val="12"/>
        </w:rPr>
        <w:t xml:space="preserve">    detach(difficulty_label);</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Game_window::display_instructions() {</w:t>
      </w:r>
    </w:p>
    <w:p w:rsidR="007919E4" w:rsidRPr="00D72F93" w:rsidRDefault="007919E4" w:rsidP="007919E4">
      <w:pPr>
        <w:rPr>
          <w:sz w:val="12"/>
          <w:szCs w:val="12"/>
        </w:rPr>
      </w:pPr>
      <w:r w:rsidRPr="00D72F93">
        <w:rPr>
          <w:sz w:val="12"/>
          <w:szCs w:val="12"/>
        </w:rPr>
        <w:t xml:space="preserve">    attach(instructions_text);</w:t>
      </w:r>
    </w:p>
    <w:p w:rsidR="007919E4" w:rsidRPr="00D72F93" w:rsidRDefault="007919E4" w:rsidP="007919E4">
      <w:pPr>
        <w:rPr>
          <w:sz w:val="12"/>
          <w:szCs w:val="12"/>
        </w:rPr>
      </w:pPr>
      <w:r w:rsidRPr="00D72F93">
        <w:rPr>
          <w:sz w:val="12"/>
          <w:szCs w:val="12"/>
        </w:rPr>
        <w:t xml:space="preserve">    attach(mainmenu_button);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Game_window::undisplay_instructions() {</w:t>
      </w:r>
    </w:p>
    <w:p w:rsidR="007919E4" w:rsidRPr="00D72F93" w:rsidRDefault="007919E4" w:rsidP="007919E4">
      <w:pPr>
        <w:rPr>
          <w:sz w:val="12"/>
          <w:szCs w:val="12"/>
        </w:rPr>
      </w:pPr>
      <w:r w:rsidRPr="00D72F93">
        <w:rPr>
          <w:sz w:val="12"/>
          <w:szCs w:val="12"/>
        </w:rPr>
        <w:t xml:space="preserve">    detach(instructions_text);</w:t>
      </w:r>
    </w:p>
    <w:p w:rsidR="007919E4" w:rsidRPr="00D72F93" w:rsidRDefault="007919E4" w:rsidP="007919E4">
      <w:pPr>
        <w:rPr>
          <w:sz w:val="12"/>
          <w:szCs w:val="12"/>
        </w:rPr>
      </w:pPr>
      <w:r w:rsidRPr="00D72F93">
        <w:rPr>
          <w:sz w:val="12"/>
          <w:szCs w:val="12"/>
        </w:rPr>
        <w:t xml:space="preserve">    detach(mainmenu_button);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Game_window::display_scores() {</w:t>
      </w:r>
    </w:p>
    <w:p w:rsidR="007919E4" w:rsidRPr="00D72F93" w:rsidRDefault="007919E4" w:rsidP="007919E4">
      <w:pPr>
        <w:rPr>
          <w:sz w:val="12"/>
          <w:szCs w:val="12"/>
        </w:rPr>
      </w:pPr>
      <w:r w:rsidRPr="00D72F93">
        <w:rPr>
          <w:sz w:val="12"/>
          <w:szCs w:val="12"/>
        </w:rPr>
        <w:t xml:space="preserve">    int startx = 420;</w:t>
      </w:r>
    </w:p>
    <w:p w:rsidR="007919E4" w:rsidRPr="00D72F93" w:rsidRDefault="007919E4" w:rsidP="007919E4">
      <w:pPr>
        <w:rPr>
          <w:sz w:val="12"/>
          <w:szCs w:val="12"/>
        </w:rPr>
      </w:pPr>
      <w:r w:rsidRPr="00D72F93">
        <w:rPr>
          <w:sz w:val="12"/>
          <w:szCs w:val="12"/>
        </w:rPr>
        <w:t xml:space="preserve">    int starty = 160;</w:t>
      </w:r>
    </w:p>
    <w:p w:rsidR="007919E4" w:rsidRPr="00D72F93" w:rsidRDefault="007919E4" w:rsidP="007919E4">
      <w:pPr>
        <w:rPr>
          <w:sz w:val="12"/>
          <w:szCs w:val="12"/>
        </w:rPr>
      </w:pPr>
      <w:r w:rsidRPr="00D72F93">
        <w:rPr>
          <w:sz w:val="12"/>
          <w:szCs w:val="12"/>
        </w:rPr>
        <w:t xml:space="preserve">    int width = 12;</w:t>
      </w:r>
    </w:p>
    <w:p w:rsidR="007919E4" w:rsidRPr="00D72F93" w:rsidRDefault="007919E4" w:rsidP="007919E4">
      <w:pPr>
        <w:rPr>
          <w:sz w:val="12"/>
          <w:szCs w:val="12"/>
        </w:rPr>
      </w:pPr>
      <w:r w:rsidRPr="00D72F93">
        <w:rPr>
          <w:sz w:val="12"/>
          <w:szCs w:val="12"/>
        </w:rPr>
        <w:t xml:space="preserve">    int spacing = 60;</w:t>
      </w:r>
    </w:p>
    <w:p w:rsidR="007919E4" w:rsidRPr="00D72F93" w:rsidRDefault="007919E4" w:rsidP="007919E4">
      <w:pPr>
        <w:rPr>
          <w:sz w:val="12"/>
          <w:szCs w:val="12"/>
        </w:rPr>
      </w:pPr>
      <w:r w:rsidRPr="00D72F93">
        <w:rPr>
          <w:sz w:val="12"/>
          <w:szCs w:val="12"/>
        </w:rPr>
        <w:t xml:space="preserve">    vector&lt;Score&gt; scores = read_highscores();</w:t>
      </w:r>
    </w:p>
    <w:p w:rsidR="007919E4" w:rsidRPr="00D72F93" w:rsidRDefault="007919E4" w:rsidP="007919E4">
      <w:pPr>
        <w:rPr>
          <w:sz w:val="12"/>
          <w:szCs w:val="12"/>
        </w:rPr>
      </w:pPr>
      <w:r w:rsidRPr="00D72F93">
        <w:rPr>
          <w:sz w:val="12"/>
          <w:szCs w:val="12"/>
        </w:rPr>
        <w:t xml:space="preserve">    scorelines = {};</w:t>
      </w:r>
    </w:p>
    <w:p w:rsidR="007919E4" w:rsidRPr="00D72F93" w:rsidRDefault="007919E4" w:rsidP="007919E4">
      <w:pPr>
        <w:rPr>
          <w:sz w:val="12"/>
          <w:szCs w:val="12"/>
        </w:rPr>
      </w:pPr>
      <w:r w:rsidRPr="00D72F93">
        <w:rPr>
          <w:sz w:val="12"/>
          <w:szCs w:val="12"/>
        </w:rPr>
        <w:t xml:space="preserve">    if (scores.size() == 0)</w:t>
      </w:r>
    </w:p>
    <w:p w:rsidR="007919E4" w:rsidRPr="00D72F93" w:rsidRDefault="007919E4" w:rsidP="007919E4">
      <w:pPr>
        <w:rPr>
          <w:sz w:val="12"/>
          <w:szCs w:val="12"/>
        </w:rPr>
      </w:pPr>
      <w:r w:rsidRPr="00D72F93">
        <w:rPr>
          <w:sz w:val="12"/>
          <w:szCs w:val="12"/>
        </w:rPr>
        <w:t xml:space="preserve">        scorelines.push_back(new Text(Point{startx, starty}, "No high scores."));</w:t>
      </w:r>
    </w:p>
    <w:p w:rsidR="007919E4" w:rsidRPr="00D72F93" w:rsidRDefault="007919E4" w:rsidP="007919E4">
      <w:pPr>
        <w:rPr>
          <w:sz w:val="12"/>
          <w:szCs w:val="12"/>
        </w:rPr>
      </w:pPr>
      <w:r w:rsidRPr="00D72F93">
        <w:rPr>
          <w:sz w:val="12"/>
          <w:szCs w:val="12"/>
        </w:rPr>
        <w:t xml:space="preserve">    else {</w:t>
      </w:r>
    </w:p>
    <w:p w:rsidR="007919E4" w:rsidRPr="00D72F93" w:rsidRDefault="007919E4" w:rsidP="007919E4">
      <w:pPr>
        <w:rPr>
          <w:sz w:val="12"/>
          <w:szCs w:val="12"/>
        </w:rPr>
      </w:pPr>
      <w:r w:rsidRPr="00D72F93">
        <w:rPr>
          <w:sz w:val="12"/>
          <w:szCs w:val="12"/>
        </w:rPr>
        <w:t xml:space="preserve">        scorelines.push_back(new Text(Point{startx, starty}, "High scores:"));</w:t>
      </w:r>
    </w:p>
    <w:p w:rsidR="007919E4" w:rsidRPr="00D72F93" w:rsidRDefault="007919E4" w:rsidP="007919E4">
      <w:pPr>
        <w:rPr>
          <w:sz w:val="12"/>
          <w:szCs w:val="12"/>
        </w:rPr>
      </w:pPr>
      <w:r w:rsidRPr="00D72F93">
        <w:rPr>
          <w:sz w:val="12"/>
          <w:szCs w:val="12"/>
        </w:rPr>
        <w:t xml:space="preserve">        int y=starty + spacing;</w:t>
      </w:r>
    </w:p>
    <w:p w:rsidR="007919E4" w:rsidRPr="00D72F93" w:rsidRDefault="007919E4" w:rsidP="007919E4">
      <w:pPr>
        <w:rPr>
          <w:sz w:val="12"/>
          <w:szCs w:val="12"/>
        </w:rPr>
      </w:pPr>
      <w:r w:rsidRPr="00D72F93">
        <w:rPr>
          <w:sz w:val="12"/>
          <w:szCs w:val="12"/>
        </w:rPr>
        <w:t xml:space="preserve">        for (Score s:scores) {</w:t>
      </w:r>
    </w:p>
    <w:p w:rsidR="007919E4" w:rsidRPr="00D72F93" w:rsidRDefault="007919E4" w:rsidP="007919E4">
      <w:pPr>
        <w:rPr>
          <w:sz w:val="12"/>
          <w:szCs w:val="12"/>
        </w:rPr>
      </w:pPr>
      <w:r w:rsidRPr="00D72F93">
        <w:rPr>
          <w:sz w:val="12"/>
          <w:szCs w:val="12"/>
        </w:rPr>
        <w:t xml:space="preserve">            stringstream ss;</w:t>
      </w:r>
    </w:p>
    <w:p w:rsidR="007919E4" w:rsidRPr="00D72F93" w:rsidRDefault="007919E4" w:rsidP="007919E4">
      <w:pPr>
        <w:rPr>
          <w:sz w:val="12"/>
          <w:szCs w:val="12"/>
        </w:rPr>
      </w:pPr>
      <w:r w:rsidRPr="00D72F93">
        <w:rPr>
          <w:sz w:val="12"/>
          <w:szCs w:val="12"/>
        </w:rPr>
        <w:t xml:space="preserve">            int pad = width - to_string(s.score).size() - s.initials.size();</w:t>
      </w:r>
    </w:p>
    <w:p w:rsidR="007919E4" w:rsidRPr="00D72F93" w:rsidRDefault="007919E4" w:rsidP="007919E4">
      <w:pPr>
        <w:rPr>
          <w:sz w:val="12"/>
          <w:szCs w:val="12"/>
        </w:rPr>
      </w:pPr>
      <w:r w:rsidRPr="00D72F93">
        <w:rPr>
          <w:sz w:val="12"/>
          <w:szCs w:val="12"/>
        </w:rPr>
        <w:t xml:space="preserve">            ss &lt;&lt; s.initials &lt;&lt; setfill(' ') &lt;&lt; setw(pad) &lt;&lt; "" &lt;&lt; s.score;</w:t>
      </w:r>
    </w:p>
    <w:p w:rsidR="007919E4" w:rsidRPr="00D72F93" w:rsidRDefault="007919E4" w:rsidP="007919E4">
      <w:pPr>
        <w:rPr>
          <w:sz w:val="12"/>
          <w:szCs w:val="12"/>
        </w:rPr>
      </w:pPr>
      <w:r w:rsidRPr="00D72F93">
        <w:rPr>
          <w:sz w:val="12"/>
          <w:szCs w:val="12"/>
        </w:rPr>
        <w:t xml:space="preserve">            Text* t = new Text(Point{startx, y}, ss.str());</w:t>
      </w:r>
    </w:p>
    <w:p w:rsidR="007919E4" w:rsidRPr="00D72F93" w:rsidRDefault="007919E4" w:rsidP="007919E4">
      <w:pPr>
        <w:rPr>
          <w:sz w:val="12"/>
          <w:szCs w:val="12"/>
        </w:rPr>
      </w:pPr>
      <w:r w:rsidRPr="00D72F93">
        <w:rPr>
          <w:sz w:val="12"/>
          <w:szCs w:val="12"/>
        </w:rPr>
        <w:t xml:space="preserve">            scorelines.push_back(t);</w:t>
      </w:r>
    </w:p>
    <w:p w:rsidR="007919E4" w:rsidRPr="00D72F93" w:rsidRDefault="007919E4" w:rsidP="007919E4">
      <w:pPr>
        <w:rPr>
          <w:sz w:val="12"/>
          <w:szCs w:val="12"/>
        </w:rPr>
      </w:pPr>
      <w:r w:rsidRPr="00D72F93">
        <w:rPr>
          <w:sz w:val="12"/>
          <w:szCs w:val="12"/>
        </w:rPr>
        <w:t xml:space="preserve">            y += spacing;</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for (Text* t : scorelines) {</w:t>
      </w:r>
    </w:p>
    <w:p w:rsidR="007919E4" w:rsidRPr="00D72F93" w:rsidRDefault="007919E4" w:rsidP="007919E4">
      <w:pPr>
        <w:rPr>
          <w:sz w:val="12"/>
          <w:szCs w:val="12"/>
        </w:rPr>
      </w:pPr>
      <w:r w:rsidRPr="00D72F93">
        <w:rPr>
          <w:sz w:val="12"/>
          <w:szCs w:val="12"/>
        </w:rPr>
        <w:lastRenderedPageBreak/>
        <w:t xml:space="preserve">        t-&gt;set_font(FL_COURIER_BOLD);</w:t>
      </w:r>
    </w:p>
    <w:p w:rsidR="007919E4" w:rsidRPr="00D72F93" w:rsidRDefault="007919E4" w:rsidP="007919E4">
      <w:pPr>
        <w:rPr>
          <w:sz w:val="12"/>
          <w:szCs w:val="12"/>
        </w:rPr>
      </w:pPr>
      <w:r w:rsidRPr="00D72F93">
        <w:rPr>
          <w:sz w:val="12"/>
          <w:szCs w:val="12"/>
        </w:rPr>
        <w:t xml:space="preserve">        t-&gt;set_font_size(64);</w:t>
      </w:r>
    </w:p>
    <w:p w:rsidR="007919E4" w:rsidRPr="00D72F93" w:rsidRDefault="007919E4" w:rsidP="007919E4">
      <w:pPr>
        <w:rPr>
          <w:sz w:val="12"/>
          <w:szCs w:val="12"/>
        </w:rPr>
      </w:pPr>
      <w:r w:rsidRPr="00D72F93">
        <w:rPr>
          <w:sz w:val="12"/>
          <w:szCs w:val="12"/>
        </w:rPr>
        <w:t xml:space="preserve">        attach(*t);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attach(mainmenu_button);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Game_window::undisplay_scores() {</w:t>
      </w:r>
    </w:p>
    <w:p w:rsidR="007919E4" w:rsidRPr="00D72F93" w:rsidRDefault="007919E4" w:rsidP="007919E4">
      <w:pPr>
        <w:rPr>
          <w:sz w:val="12"/>
          <w:szCs w:val="12"/>
        </w:rPr>
      </w:pPr>
      <w:r w:rsidRPr="00D72F93">
        <w:rPr>
          <w:sz w:val="12"/>
          <w:szCs w:val="12"/>
        </w:rPr>
        <w:t xml:space="preserve">    for (Text* t:scorelines)</w:t>
      </w:r>
    </w:p>
    <w:p w:rsidR="007919E4" w:rsidRPr="00D72F93" w:rsidRDefault="007919E4" w:rsidP="007919E4">
      <w:pPr>
        <w:rPr>
          <w:sz w:val="12"/>
          <w:szCs w:val="12"/>
        </w:rPr>
      </w:pPr>
      <w:r w:rsidRPr="00D72F93">
        <w:rPr>
          <w:sz w:val="12"/>
          <w:szCs w:val="12"/>
        </w:rPr>
        <w:t xml:space="preserve">        detach(*t);</w:t>
      </w:r>
    </w:p>
    <w:p w:rsidR="007919E4" w:rsidRPr="00D72F93" w:rsidRDefault="007919E4" w:rsidP="007919E4">
      <w:pPr>
        <w:rPr>
          <w:sz w:val="12"/>
          <w:szCs w:val="12"/>
        </w:rPr>
      </w:pPr>
      <w:r w:rsidRPr="00D72F93">
        <w:rPr>
          <w:sz w:val="12"/>
          <w:szCs w:val="12"/>
        </w:rPr>
        <w:t xml:space="preserve">    detach(mainmenu_button);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gametimer(void* pw) {</w:t>
      </w:r>
    </w:p>
    <w:p w:rsidR="007919E4" w:rsidRPr="00D72F93" w:rsidRDefault="007919E4" w:rsidP="007919E4">
      <w:pPr>
        <w:rPr>
          <w:sz w:val="12"/>
          <w:szCs w:val="12"/>
        </w:rPr>
      </w:pPr>
      <w:r w:rsidRPr="00D72F93">
        <w:rPr>
          <w:sz w:val="12"/>
          <w:szCs w:val="12"/>
        </w:rPr>
        <w:t xml:space="preserve">    Game_window* win = (Game_window*)pw;</w:t>
      </w:r>
    </w:p>
    <w:p w:rsidR="007919E4" w:rsidRPr="00D72F93" w:rsidRDefault="007919E4" w:rsidP="007919E4">
      <w:pPr>
        <w:rPr>
          <w:sz w:val="12"/>
          <w:szCs w:val="12"/>
        </w:rPr>
      </w:pPr>
      <w:r w:rsidRPr="00D72F93">
        <w:rPr>
          <w:sz w:val="12"/>
          <w:szCs w:val="12"/>
        </w:rPr>
        <w:t xml:space="preserve">    win-&gt;time_remaining -= 1;</w:t>
      </w:r>
    </w:p>
    <w:p w:rsidR="007919E4" w:rsidRPr="00D72F93" w:rsidRDefault="007919E4" w:rsidP="007919E4">
      <w:pPr>
        <w:rPr>
          <w:sz w:val="12"/>
          <w:szCs w:val="12"/>
        </w:rPr>
      </w:pPr>
      <w:r w:rsidRPr="00D72F93">
        <w:rPr>
          <w:sz w:val="12"/>
          <w:szCs w:val="12"/>
        </w:rPr>
        <w:t xml:space="preserve">    int s = win-&gt;time_remaining % 60;</w:t>
      </w:r>
    </w:p>
    <w:p w:rsidR="007919E4" w:rsidRPr="00D72F93" w:rsidRDefault="007919E4" w:rsidP="007919E4">
      <w:pPr>
        <w:rPr>
          <w:sz w:val="12"/>
          <w:szCs w:val="12"/>
        </w:rPr>
      </w:pPr>
      <w:r w:rsidRPr="00D72F93">
        <w:rPr>
          <w:sz w:val="12"/>
          <w:szCs w:val="12"/>
        </w:rPr>
        <w:t xml:space="preserve">    int m = (win-&gt;time_remaining-s) / 60;</w:t>
      </w:r>
    </w:p>
    <w:p w:rsidR="007919E4" w:rsidRPr="00D72F93" w:rsidRDefault="007919E4" w:rsidP="007919E4">
      <w:pPr>
        <w:rPr>
          <w:sz w:val="12"/>
          <w:szCs w:val="12"/>
        </w:rPr>
      </w:pPr>
      <w:r w:rsidRPr="00D72F93">
        <w:rPr>
          <w:sz w:val="12"/>
          <w:szCs w:val="12"/>
        </w:rPr>
        <w:t xml:space="preserve">    win-&gt;update_sideinfo();</w:t>
      </w:r>
    </w:p>
    <w:p w:rsidR="007919E4" w:rsidRPr="00D72F93" w:rsidRDefault="007919E4" w:rsidP="007919E4">
      <w:pPr>
        <w:rPr>
          <w:sz w:val="12"/>
          <w:szCs w:val="12"/>
        </w:rPr>
      </w:pPr>
      <w:r w:rsidRPr="00D72F93">
        <w:rPr>
          <w:sz w:val="12"/>
          <w:szCs w:val="12"/>
        </w:rPr>
        <w:t xml:space="preserve">    if(win-&gt;time_remaining &lt;= 0) {</w:t>
      </w:r>
    </w:p>
    <w:p w:rsidR="007919E4" w:rsidRPr="00D72F93" w:rsidRDefault="007919E4" w:rsidP="007919E4">
      <w:pPr>
        <w:rPr>
          <w:sz w:val="12"/>
          <w:szCs w:val="12"/>
        </w:rPr>
      </w:pPr>
      <w:r w:rsidRPr="00D72F93">
        <w:rPr>
          <w:sz w:val="12"/>
          <w:szCs w:val="12"/>
        </w:rPr>
        <w:t xml:space="preserve">        win-&gt;game_over();</w:t>
      </w:r>
    </w:p>
    <w:p w:rsidR="007919E4" w:rsidRPr="00D72F93" w:rsidRDefault="007919E4" w:rsidP="007919E4">
      <w:pPr>
        <w:rPr>
          <w:sz w:val="12"/>
          <w:szCs w:val="12"/>
        </w:rPr>
      </w:pPr>
      <w:r w:rsidRPr="00D72F93">
        <w:rPr>
          <w:sz w:val="12"/>
          <w:szCs w:val="12"/>
        </w:rPr>
        <w:t xml:space="preserve">    } else</w:t>
      </w:r>
    </w:p>
    <w:p w:rsidR="007919E4" w:rsidRPr="00D72F93" w:rsidRDefault="007919E4" w:rsidP="007919E4">
      <w:pPr>
        <w:rPr>
          <w:sz w:val="12"/>
          <w:szCs w:val="12"/>
        </w:rPr>
      </w:pPr>
      <w:r w:rsidRPr="00D72F93">
        <w:rPr>
          <w:sz w:val="12"/>
          <w:szCs w:val="12"/>
        </w:rPr>
        <w:t xml:space="preserve">        Fl::repeat_timeout(1.0, gametimer, pw);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Game_window::game_over() {</w:t>
      </w:r>
    </w:p>
    <w:p w:rsidR="007919E4" w:rsidRPr="00D72F93" w:rsidRDefault="007919E4" w:rsidP="007919E4">
      <w:pPr>
        <w:rPr>
          <w:sz w:val="12"/>
          <w:szCs w:val="12"/>
        </w:rPr>
      </w:pPr>
      <w:r w:rsidRPr="00D72F93">
        <w:rPr>
          <w:sz w:val="12"/>
          <w:szCs w:val="12"/>
        </w:rPr>
        <w:t xml:space="preserve">    game_over(false);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void Game_window::game_over(bool manual) {</w:t>
      </w:r>
    </w:p>
    <w:p w:rsidR="007919E4" w:rsidRPr="00D72F93" w:rsidRDefault="007919E4" w:rsidP="007919E4">
      <w:pPr>
        <w:rPr>
          <w:sz w:val="12"/>
          <w:szCs w:val="12"/>
        </w:rPr>
      </w:pPr>
      <w:r w:rsidRPr="00D72F93">
        <w:rPr>
          <w:sz w:val="12"/>
          <w:szCs w:val="12"/>
        </w:rPr>
        <w:t xml:space="preserve">    if(manual)</w:t>
      </w:r>
    </w:p>
    <w:p w:rsidR="007919E4" w:rsidRPr="00D72F93" w:rsidRDefault="007919E4" w:rsidP="007919E4">
      <w:pPr>
        <w:rPr>
          <w:sz w:val="12"/>
          <w:szCs w:val="12"/>
        </w:rPr>
      </w:pPr>
      <w:r w:rsidRPr="00D72F93">
        <w:rPr>
          <w:sz w:val="12"/>
          <w:szCs w:val="12"/>
        </w:rPr>
        <w:t xml:space="preserve">        if(!fl_ask("Are you sure?"))</w:t>
      </w:r>
    </w:p>
    <w:p w:rsidR="007919E4" w:rsidRPr="00D72F93" w:rsidRDefault="007919E4" w:rsidP="007919E4">
      <w:pPr>
        <w:rPr>
          <w:sz w:val="12"/>
          <w:szCs w:val="12"/>
        </w:rPr>
      </w:pPr>
      <w:r w:rsidRPr="00D72F93">
        <w:rPr>
          <w:sz w:val="12"/>
          <w:szCs w:val="12"/>
        </w:rPr>
        <w:t xml:space="preserve">            return;</w:t>
      </w:r>
    </w:p>
    <w:p w:rsidR="007919E4" w:rsidRPr="00D72F93" w:rsidRDefault="007919E4" w:rsidP="007919E4">
      <w:pPr>
        <w:rPr>
          <w:sz w:val="12"/>
          <w:szCs w:val="12"/>
        </w:rPr>
      </w:pPr>
      <w:r w:rsidRPr="00D72F93">
        <w:rPr>
          <w:sz w:val="12"/>
          <w:szCs w:val="12"/>
        </w:rPr>
        <w:t xml:space="preserve">    Fl::remove_timeout(gametimer);</w:t>
      </w:r>
    </w:p>
    <w:p w:rsidR="007919E4" w:rsidRPr="00D72F93" w:rsidRDefault="007919E4" w:rsidP="007919E4">
      <w:pPr>
        <w:rPr>
          <w:sz w:val="12"/>
          <w:szCs w:val="12"/>
        </w:rPr>
      </w:pPr>
      <w:r w:rsidRPr="00D72F93">
        <w:rPr>
          <w:sz w:val="12"/>
          <w:szCs w:val="12"/>
        </w:rPr>
        <w:t xml:space="preserve">    int score = mindist_satellites(satellites)*difficulty;</w:t>
      </w:r>
    </w:p>
    <w:p w:rsidR="007919E4" w:rsidRPr="00D72F93" w:rsidRDefault="007919E4" w:rsidP="007919E4">
      <w:pPr>
        <w:rPr>
          <w:sz w:val="12"/>
          <w:szCs w:val="12"/>
        </w:rPr>
      </w:pPr>
      <w:r w:rsidRPr="00D72F93">
        <w:rPr>
          <w:sz w:val="12"/>
          <w:szCs w:val="12"/>
        </w:rPr>
        <w:t xml:space="preserve">    vector&lt;Score&gt; scores = read_highscores();</w:t>
      </w:r>
    </w:p>
    <w:p w:rsidR="007919E4" w:rsidRPr="00D72F93" w:rsidRDefault="007919E4" w:rsidP="007919E4">
      <w:pPr>
        <w:rPr>
          <w:sz w:val="12"/>
          <w:szCs w:val="12"/>
        </w:rPr>
      </w:pPr>
      <w:r w:rsidRPr="00D72F93">
        <w:rPr>
          <w:sz w:val="12"/>
          <w:szCs w:val="12"/>
        </w:rPr>
        <w:t xml:space="preserve">    if ((!scores.empty() &amp;&amp; score &gt; scores.back().score) || scores.size() &lt; NUM_SCORES) {</w:t>
      </w:r>
    </w:p>
    <w:p w:rsidR="007919E4" w:rsidRPr="00D72F93" w:rsidRDefault="007919E4" w:rsidP="007919E4">
      <w:pPr>
        <w:rPr>
          <w:sz w:val="12"/>
          <w:szCs w:val="12"/>
        </w:rPr>
      </w:pPr>
      <w:r w:rsidRPr="00D72F93">
        <w:rPr>
          <w:sz w:val="12"/>
          <w:szCs w:val="12"/>
        </w:rPr>
        <w:t xml:space="preserve">        char* initials = (char*)fl_input("Congratulations, you made a high score! Enter your initials to save it.");</w:t>
      </w:r>
    </w:p>
    <w:p w:rsidR="007919E4" w:rsidRPr="00D72F93" w:rsidRDefault="007919E4" w:rsidP="007919E4">
      <w:pPr>
        <w:rPr>
          <w:sz w:val="12"/>
          <w:szCs w:val="12"/>
        </w:rPr>
      </w:pPr>
      <w:r w:rsidRPr="00D72F93">
        <w:rPr>
          <w:sz w:val="12"/>
          <w:szCs w:val="12"/>
        </w:rPr>
        <w:t xml:space="preserve">        while(initials != 0 &amp;&amp; (strlen(initials) &gt; 3 || strlen(initials) == 0))</w:t>
      </w:r>
    </w:p>
    <w:p w:rsidR="007919E4" w:rsidRPr="00D72F93" w:rsidRDefault="007919E4" w:rsidP="007919E4">
      <w:pPr>
        <w:rPr>
          <w:sz w:val="12"/>
          <w:szCs w:val="12"/>
        </w:rPr>
      </w:pPr>
      <w:r w:rsidRPr="00D72F93">
        <w:rPr>
          <w:sz w:val="12"/>
          <w:szCs w:val="12"/>
        </w:rPr>
        <w:t xml:space="preserve">            initials = (char*)fl_input("Invalid entry. Please enter one to three characters.");</w:t>
      </w:r>
    </w:p>
    <w:p w:rsidR="007919E4" w:rsidRPr="00D72F93" w:rsidRDefault="007919E4" w:rsidP="007919E4">
      <w:pPr>
        <w:rPr>
          <w:sz w:val="12"/>
          <w:szCs w:val="12"/>
        </w:rPr>
      </w:pPr>
      <w:r w:rsidRPr="00D72F93">
        <w:rPr>
          <w:sz w:val="12"/>
          <w:szCs w:val="12"/>
        </w:rPr>
        <w:t xml:space="preserve">        if (initials != 0) {</w:t>
      </w:r>
    </w:p>
    <w:p w:rsidR="007919E4" w:rsidRPr="00D72F93" w:rsidRDefault="007919E4" w:rsidP="007919E4">
      <w:pPr>
        <w:rPr>
          <w:sz w:val="12"/>
          <w:szCs w:val="12"/>
        </w:rPr>
      </w:pPr>
      <w:r w:rsidRPr="00D72F93">
        <w:rPr>
          <w:sz w:val="12"/>
          <w:szCs w:val="12"/>
        </w:rPr>
        <w:t xml:space="preserve">            scores.push_back(Score{score, initials});</w:t>
      </w:r>
    </w:p>
    <w:p w:rsidR="007919E4" w:rsidRPr="00D72F93" w:rsidRDefault="007919E4" w:rsidP="007919E4">
      <w:pPr>
        <w:rPr>
          <w:sz w:val="12"/>
          <w:szCs w:val="12"/>
        </w:rPr>
      </w:pPr>
      <w:r w:rsidRPr="00D72F93">
        <w:rPr>
          <w:sz w:val="12"/>
          <w:szCs w:val="12"/>
        </w:rPr>
        <w:lastRenderedPageBreak/>
        <w:t xml:space="preserve">            write_highscores(scores);</w:t>
      </w:r>
    </w:p>
    <w:p w:rsidR="007919E4" w:rsidRPr="00D72F93" w:rsidRDefault="007919E4" w:rsidP="007919E4">
      <w:pPr>
        <w:rPr>
          <w:sz w:val="12"/>
          <w:szCs w:val="12"/>
        </w:rPr>
      </w:pPr>
      <w:r w:rsidRPr="00D72F93">
        <w:rPr>
          <w:sz w:val="12"/>
          <w:szCs w:val="12"/>
        </w:rPr>
        <w:t xml:space="preserve">            set_action(3);</w:t>
      </w:r>
    </w:p>
    <w:p w:rsidR="007919E4" w:rsidRPr="00D72F93" w:rsidRDefault="007919E4" w:rsidP="007919E4">
      <w:pPr>
        <w:rPr>
          <w:sz w:val="12"/>
          <w:szCs w:val="12"/>
        </w:rPr>
      </w:pPr>
      <w:r w:rsidRPr="00D72F93">
        <w:rPr>
          <w:sz w:val="12"/>
          <w:szCs w:val="12"/>
        </w:rPr>
        <w:t xml:space="preserve">            return;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 else {</w:t>
      </w:r>
    </w:p>
    <w:p w:rsidR="007919E4" w:rsidRPr="00D72F93" w:rsidRDefault="007919E4" w:rsidP="007919E4">
      <w:pPr>
        <w:rPr>
          <w:sz w:val="12"/>
          <w:szCs w:val="12"/>
        </w:rPr>
      </w:pPr>
      <w:r w:rsidRPr="00D72F93">
        <w:rPr>
          <w:sz w:val="12"/>
          <w:szCs w:val="12"/>
        </w:rPr>
        <w:t xml:space="preserve">        if(!manual and fl_ask("Game over! Play again?")) {</w:t>
      </w:r>
    </w:p>
    <w:p w:rsidR="007919E4" w:rsidRPr="00D72F93" w:rsidRDefault="007919E4" w:rsidP="007919E4">
      <w:pPr>
        <w:rPr>
          <w:sz w:val="12"/>
          <w:szCs w:val="12"/>
        </w:rPr>
      </w:pPr>
      <w:r w:rsidRPr="00D72F93">
        <w:rPr>
          <w:sz w:val="12"/>
          <w:szCs w:val="12"/>
        </w:rPr>
        <w:t xml:space="preserve">            set_action(1);</w:t>
      </w:r>
    </w:p>
    <w:p w:rsidR="007919E4" w:rsidRPr="00D72F93" w:rsidRDefault="007919E4" w:rsidP="007919E4">
      <w:pPr>
        <w:rPr>
          <w:sz w:val="12"/>
          <w:szCs w:val="12"/>
        </w:rPr>
      </w:pPr>
      <w:r w:rsidRPr="00D72F93">
        <w:rPr>
          <w:sz w:val="12"/>
          <w:szCs w:val="12"/>
        </w:rPr>
        <w:t xml:space="preserve">            return;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set_action(4);</w:t>
      </w:r>
    </w:p>
    <w:p w:rsidR="007919E4" w:rsidRPr="00D72F93" w:rsidRDefault="007919E4" w:rsidP="007919E4">
      <w:pPr>
        <w:rPr>
          <w:sz w:val="12"/>
          <w:szCs w:val="12"/>
        </w:rPr>
      </w:pPr>
      <w:r w:rsidRPr="00D72F93">
        <w:rPr>
          <w:sz w:val="12"/>
          <w:szCs w:val="12"/>
        </w:rPr>
        <w:t xml:space="preserve">    Fl::redraw();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Game_window::cb_endgame(Address, Address pw) {</w:t>
      </w:r>
    </w:p>
    <w:p w:rsidR="007919E4" w:rsidRPr="00D72F93" w:rsidRDefault="007919E4" w:rsidP="007919E4">
      <w:pPr>
        <w:rPr>
          <w:sz w:val="12"/>
          <w:szCs w:val="12"/>
        </w:rPr>
      </w:pPr>
      <w:r w:rsidRPr="00D72F93">
        <w:rPr>
          <w:sz w:val="12"/>
          <w:szCs w:val="12"/>
        </w:rPr>
        <w:t xml:space="preserve">    reference_to&lt;Game_window&gt;(pw).game_over(true);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Game_window::cb_hint(Address, Address pw) {</w:t>
      </w:r>
    </w:p>
    <w:p w:rsidR="007919E4" w:rsidRPr="00D72F93" w:rsidRDefault="007919E4" w:rsidP="007919E4">
      <w:pPr>
        <w:rPr>
          <w:sz w:val="12"/>
          <w:szCs w:val="12"/>
        </w:rPr>
      </w:pPr>
      <w:r w:rsidRPr="00D72F93">
        <w:rPr>
          <w:sz w:val="12"/>
          <w:szCs w:val="12"/>
        </w:rPr>
        <w:t xml:space="preserve">    reference_to&lt;Game_window&gt;(pw).show_hint();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Game_window::show_hint() {</w:t>
      </w:r>
    </w:p>
    <w:p w:rsidR="007919E4" w:rsidRPr="00D72F93" w:rsidRDefault="007919E4" w:rsidP="007919E4">
      <w:pPr>
        <w:rPr>
          <w:sz w:val="12"/>
          <w:szCs w:val="12"/>
        </w:rPr>
      </w:pPr>
      <w:r w:rsidRPr="00D72F93">
        <w:rPr>
          <w:sz w:val="12"/>
          <w:szCs w:val="12"/>
        </w:rPr>
        <w:t xml:space="preserve">    Satellite *hint = hint_satellite(satellites);</w:t>
      </w:r>
    </w:p>
    <w:p w:rsidR="007919E4" w:rsidRPr="00D72F93" w:rsidRDefault="007919E4" w:rsidP="007919E4">
      <w:pPr>
        <w:rPr>
          <w:sz w:val="12"/>
          <w:szCs w:val="12"/>
        </w:rPr>
      </w:pPr>
      <w:r w:rsidRPr="00D72F93">
        <w:rPr>
          <w:sz w:val="12"/>
          <w:szCs w:val="12"/>
        </w:rPr>
        <w:t xml:space="preserve">    hint-&gt;hint(true);</w:t>
      </w:r>
    </w:p>
    <w:p w:rsidR="007919E4" w:rsidRPr="00D72F93" w:rsidRDefault="007919E4" w:rsidP="007919E4">
      <w:pPr>
        <w:rPr>
          <w:sz w:val="12"/>
          <w:szCs w:val="12"/>
        </w:rPr>
      </w:pPr>
      <w:r w:rsidRPr="00D72F93">
        <w:rPr>
          <w:sz w:val="12"/>
          <w:szCs w:val="12"/>
        </w:rPr>
        <w:t xml:space="preserve">    time_remaining -= 5*difficulty; // penalty</w:t>
      </w:r>
    </w:p>
    <w:p w:rsidR="007919E4" w:rsidRPr="00D72F93" w:rsidRDefault="007919E4" w:rsidP="007919E4">
      <w:pPr>
        <w:rPr>
          <w:sz w:val="12"/>
          <w:szCs w:val="12"/>
        </w:rPr>
      </w:pPr>
      <w:r w:rsidRPr="00D72F93">
        <w:rPr>
          <w:sz w:val="12"/>
          <w:szCs w:val="12"/>
        </w:rPr>
        <w:t xml:space="preserve">    moves_left -= 1;</w:t>
      </w:r>
    </w:p>
    <w:p w:rsidR="007919E4" w:rsidRPr="00D72F93" w:rsidRDefault="007919E4" w:rsidP="007919E4">
      <w:pPr>
        <w:rPr>
          <w:sz w:val="12"/>
          <w:szCs w:val="12"/>
        </w:rPr>
      </w:pPr>
      <w:r w:rsidRPr="00D72F93">
        <w:rPr>
          <w:sz w:val="12"/>
          <w:szCs w:val="12"/>
        </w:rPr>
        <w:t xml:space="preserve">    update_sideinfo();</w:t>
      </w:r>
    </w:p>
    <w:p w:rsidR="007919E4" w:rsidRPr="00D72F93" w:rsidRDefault="007919E4" w:rsidP="007919E4">
      <w:pPr>
        <w:rPr>
          <w:sz w:val="12"/>
          <w:szCs w:val="12"/>
        </w:rPr>
      </w:pPr>
      <w:r w:rsidRPr="00D72F93">
        <w:rPr>
          <w:sz w:val="12"/>
          <w:szCs w:val="12"/>
        </w:rPr>
        <w:t xml:space="preserve">    if(time_remaining &lt;= 0)</w:t>
      </w:r>
    </w:p>
    <w:p w:rsidR="007919E4" w:rsidRPr="00D72F93" w:rsidRDefault="007919E4" w:rsidP="007919E4">
      <w:pPr>
        <w:rPr>
          <w:sz w:val="12"/>
          <w:szCs w:val="12"/>
        </w:rPr>
      </w:pPr>
      <w:r w:rsidRPr="00D72F93">
        <w:rPr>
          <w:sz w:val="12"/>
          <w:szCs w:val="12"/>
        </w:rPr>
        <w:t xml:space="preserve">        game_over();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Game_window::display_game(int difficulty) {</w:t>
      </w:r>
    </w:p>
    <w:p w:rsidR="007919E4" w:rsidRPr="00D72F93" w:rsidRDefault="007919E4" w:rsidP="007919E4">
      <w:pPr>
        <w:rPr>
          <w:sz w:val="12"/>
          <w:szCs w:val="12"/>
        </w:rPr>
      </w:pPr>
      <w:r w:rsidRPr="00D72F93">
        <w:rPr>
          <w:sz w:val="12"/>
          <w:szCs w:val="12"/>
        </w:rPr>
        <w:t xml:space="preserve">    attach(gamemap);</w:t>
      </w:r>
    </w:p>
    <w:p w:rsidR="007919E4" w:rsidRPr="00D72F93" w:rsidRDefault="007919E4" w:rsidP="007919E4">
      <w:pPr>
        <w:rPr>
          <w:sz w:val="12"/>
          <w:szCs w:val="12"/>
        </w:rPr>
      </w:pPr>
      <w:r w:rsidRPr="00D72F93">
        <w:rPr>
          <w:sz w:val="12"/>
          <w:szCs w:val="12"/>
        </w:rPr>
        <w:t xml:space="preserve">    attach(quit_game);</w:t>
      </w:r>
    </w:p>
    <w:p w:rsidR="007919E4" w:rsidRPr="00D72F93" w:rsidRDefault="007919E4" w:rsidP="007919E4">
      <w:pPr>
        <w:rPr>
          <w:sz w:val="12"/>
          <w:szCs w:val="12"/>
        </w:rPr>
      </w:pPr>
      <w:r w:rsidRPr="00D72F93">
        <w:rPr>
          <w:sz w:val="12"/>
          <w:szCs w:val="12"/>
        </w:rPr>
        <w:t xml:space="preserve">    attach(hint_button);</w:t>
      </w:r>
    </w:p>
    <w:p w:rsidR="007919E4" w:rsidRPr="00D72F93" w:rsidRDefault="007919E4" w:rsidP="007919E4">
      <w:pPr>
        <w:rPr>
          <w:sz w:val="12"/>
          <w:szCs w:val="12"/>
        </w:rPr>
      </w:pPr>
      <w:r w:rsidRPr="00D72F93">
        <w:rPr>
          <w:sz w:val="12"/>
          <w:szCs w:val="12"/>
        </w:rPr>
        <w:t xml:space="preserve">    satellites = {};</w:t>
      </w:r>
    </w:p>
    <w:p w:rsidR="007919E4" w:rsidRPr="00D72F93" w:rsidRDefault="007919E4" w:rsidP="007919E4">
      <w:pPr>
        <w:rPr>
          <w:sz w:val="12"/>
          <w:szCs w:val="12"/>
        </w:rPr>
      </w:pPr>
      <w:r w:rsidRPr="00D72F93">
        <w:rPr>
          <w:sz w:val="12"/>
          <w:szCs w:val="12"/>
        </w:rPr>
        <w:t xml:space="preserve">    for (int i=0; i&lt;difficulty; ++i) {</w:t>
      </w:r>
    </w:p>
    <w:p w:rsidR="007919E4" w:rsidRPr="00D72F93" w:rsidRDefault="007919E4" w:rsidP="007919E4">
      <w:pPr>
        <w:rPr>
          <w:sz w:val="12"/>
          <w:szCs w:val="12"/>
        </w:rPr>
      </w:pPr>
      <w:r w:rsidRPr="00D72F93">
        <w:rPr>
          <w:sz w:val="12"/>
          <w:szCs w:val="12"/>
        </w:rPr>
        <w:t xml:space="preserve">        Satellite* sat = new Satellite {i+1};</w:t>
      </w:r>
    </w:p>
    <w:p w:rsidR="007919E4" w:rsidRPr="00D72F93" w:rsidRDefault="007919E4" w:rsidP="007919E4">
      <w:pPr>
        <w:rPr>
          <w:sz w:val="12"/>
          <w:szCs w:val="12"/>
        </w:rPr>
      </w:pPr>
      <w:r w:rsidRPr="00D72F93">
        <w:rPr>
          <w:sz w:val="12"/>
          <w:szCs w:val="12"/>
        </w:rPr>
        <w:t xml:space="preserve">        satellites.push_back(sat);</w:t>
      </w:r>
    </w:p>
    <w:p w:rsidR="007919E4" w:rsidRPr="00D72F93" w:rsidRDefault="007919E4" w:rsidP="007919E4">
      <w:pPr>
        <w:rPr>
          <w:sz w:val="12"/>
          <w:szCs w:val="12"/>
        </w:rPr>
      </w:pPr>
      <w:r w:rsidRPr="00D72F93">
        <w:rPr>
          <w:sz w:val="12"/>
          <w:szCs w:val="12"/>
        </w:rPr>
        <w:t xml:space="preserve">        latlong p = sat-&gt;get_position();</w:t>
      </w:r>
    </w:p>
    <w:p w:rsidR="007919E4" w:rsidRPr="00D72F93" w:rsidRDefault="007919E4" w:rsidP="007919E4">
      <w:pPr>
        <w:rPr>
          <w:sz w:val="12"/>
          <w:szCs w:val="12"/>
        </w:rPr>
      </w:pPr>
      <w:r w:rsidRPr="00D72F93">
        <w:rPr>
          <w:sz w:val="12"/>
          <w:szCs w:val="12"/>
        </w:rPr>
        <w:lastRenderedPageBreak/>
        <w:t xml:space="preserve">        Point xy = latlong_mercpoint(p, MAP_UL, MAP_W, MAP_H);</w:t>
      </w:r>
    </w:p>
    <w:p w:rsidR="007919E4" w:rsidRPr="00D72F93" w:rsidRDefault="007919E4" w:rsidP="007919E4">
      <w:pPr>
        <w:rPr>
          <w:sz w:val="12"/>
          <w:szCs w:val="12"/>
        </w:rPr>
      </w:pPr>
      <w:r w:rsidRPr="00D72F93">
        <w:rPr>
          <w:sz w:val="12"/>
          <w:szCs w:val="12"/>
        </w:rPr>
        <w:t xml:space="preserve">        attach(*sat-&gt;viz);</w:t>
      </w:r>
    </w:p>
    <w:p w:rsidR="007919E4" w:rsidRPr="00D72F93" w:rsidRDefault="007919E4" w:rsidP="007919E4">
      <w:pPr>
        <w:rPr>
          <w:sz w:val="12"/>
          <w:szCs w:val="12"/>
        </w:rPr>
      </w:pPr>
      <w:r w:rsidRPr="00D72F93">
        <w:rPr>
          <w:sz w:val="12"/>
          <w:szCs w:val="12"/>
        </w:rPr>
        <w:t xml:space="preserve">        sat-&gt;viz-&gt;color(SAT_COLOR);</w:t>
      </w:r>
    </w:p>
    <w:p w:rsidR="007919E4" w:rsidRPr="00D72F93" w:rsidRDefault="007919E4" w:rsidP="007919E4">
      <w:pPr>
        <w:rPr>
          <w:sz w:val="12"/>
          <w:szCs w:val="12"/>
        </w:rPr>
      </w:pPr>
      <w:r w:rsidRPr="00D72F93">
        <w:rPr>
          <w:sz w:val="12"/>
          <w:szCs w:val="12"/>
        </w:rPr>
        <w:t xml:space="preserve">        sat-&gt;viz-&gt;box(FL_OVAL_BOX);</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moves_left = 50;</w:t>
      </w:r>
    </w:p>
    <w:p w:rsidR="007919E4" w:rsidRPr="00D72F93" w:rsidRDefault="007919E4" w:rsidP="007919E4">
      <w:pPr>
        <w:rPr>
          <w:sz w:val="12"/>
          <w:szCs w:val="12"/>
        </w:rPr>
      </w:pPr>
      <w:r w:rsidRPr="00D72F93">
        <w:rPr>
          <w:sz w:val="12"/>
          <w:szCs w:val="12"/>
        </w:rPr>
        <w:t xml:space="preserve">    time_remaining = 30*difficulty;</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vector&lt;Text*&gt; formatvec = {&amp;timer_display, &amp;moves_left_display, &amp;score_display, &amp;best_score_display};</w:t>
      </w:r>
    </w:p>
    <w:p w:rsidR="007919E4" w:rsidRPr="00D72F93" w:rsidRDefault="007919E4" w:rsidP="007919E4">
      <w:pPr>
        <w:rPr>
          <w:sz w:val="12"/>
          <w:szCs w:val="12"/>
        </w:rPr>
      </w:pPr>
      <w:r w:rsidRPr="00D72F93">
        <w:rPr>
          <w:sz w:val="12"/>
          <w:szCs w:val="12"/>
        </w:rPr>
        <w:t xml:space="preserve">    for(Text* t: formatvec) {</w:t>
      </w:r>
    </w:p>
    <w:p w:rsidR="007919E4" w:rsidRPr="00D72F93" w:rsidRDefault="007919E4" w:rsidP="007919E4">
      <w:pPr>
        <w:rPr>
          <w:sz w:val="12"/>
          <w:szCs w:val="12"/>
        </w:rPr>
      </w:pPr>
      <w:r w:rsidRPr="00D72F93">
        <w:rPr>
          <w:sz w:val="12"/>
          <w:szCs w:val="12"/>
        </w:rPr>
        <w:t xml:space="preserve">        t-&gt;set_color(FL_WHITE);</w:t>
      </w:r>
    </w:p>
    <w:p w:rsidR="007919E4" w:rsidRPr="00D72F93" w:rsidRDefault="007919E4" w:rsidP="007919E4">
      <w:pPr>
        <w:rPr>
          <w:sz w:val="12"/>
          <w:szCs w:val="12"/>
        </w:rPr>
      </w:pPr>
      <w:r w:rsidRPr="00D72F93">
        <w:rPr>
          <w:sz w:val="12"/>
          <w:szCs w:val="12"/>
        </w:rPr>
        <w:t xml:space="preserve">        t-&gt;set_font(FL_COURIER);</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Fl::add_timeout(1, gametimer, this);</w:t>
      </w:r>
    </w:p>
    <w:p w:rsidR="007919E4" w:rsidRPr="00D72F93" w:rsidRDefault="007919E4" w:rsidP="007919E4">
      <w:pPr>
        <w:rPr>
          <w:sz w:val="12"/>
          <w:szCs w:val="12"/>
        </w:rPr>
      </w:pPr>
      <w:r w:rsidRPr="00D72F93">
        <w:rPr>
          <w:sz w:val="12"/>
          <w:szCs w:val="12"/>
        </w:rPr>
        <w:t xml:space="preserve">    timer_display.set_font_size(80);</w:t>
      </w:r>
    </w:p>
    <w:p w:rsidR="007919E4" w:rsidRPr="00D72F93" w:rsidRDefault="007919E4" w:rsidP="007919E4">
      <w:pPr>
        <w:rPr>
          <w:sz w:val="12"/>
          <w:szCs w:val="12"/>
        </w:rPr>
      </w:pPr>
      <w:r w:rsidRPr="00D72F93">
        <w:rPr>
          <w:sz w:val="12"/>
          <w:szCs w:val="12"/>
        </w:rPr>
        <w:t xml:space="preserve">    attach(timer_display);</w:t>
      </w:r>
    </w:p>
    <w:p w:rsidR="007919E4" w:rsidRPr="00D72F93" w:rsidRDefault="007919E4" w:rsidP="007919E4">
      <w:pPr>
        <w:rPr>
          <w:sz w:val="12"/>
          <w:szCs w:val="12"/>
        </w:rPr>
      </w:pPr>
      <w:r w:rsidRPr="00D72F93">
        <w:rPr>
          <w:sz w:val="12"/>
          <w:szCs w:val="12"/>
        </w:rPr>
        <w:t xml:space="preserve">    update_sideinfo();</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moves_left_display.set_font_size(21);</w:t>
      </w:r>
    </w:p>
    <w:p w:rsidR="007919E4" w:rsidRPr="00D72F93" w:rsidRDefault="007919E4" w:rsidP="007919E4">
      <w:pPr>
        <w:rPr>
          <w:sz w:val="12"/>
          <w:szCs w:val="12"/>
        </w:rPr>
      </w:pPr>
      <w:r w:rsidRPr="00D72F93">
        <w:rPr>
          <w:sz w:val="12"/>
          <w:szCs w:val="12"/>
        </w:rPr>
        <w:t xml:space="preserve">    attach(moves_left_display);</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score_display.set_font_size(30);</w:t>
      </w:r>
    </w:p>
    <w:p w:rsidR="007919E4" w:rsidRPr="00D72F93" w:rsidRDefault="007919E4" w:rsidP="007919E4">
      <w:pPr>
        <w:rPr>
          <w:sz w:val="12"/>
          <w:szCs w:val="12"/>
        </w:rPr>
      </w:pPr>
      <w:r w:rsidRPr="00D72F93">
        <w:rPr>
          <w:sz w:val="12"/>
          <w:szCs w:val="12"/>
        </w:rPr>
        <w:t xml:space="preserve">    attach(score_display);</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vector&lt;Score&gt; hs = read_highscores();</w:t>
      </w:r>
    </w:p>
    <w:p w:rsidR="007919E4" w:rsidRPr="00D72F93" w:rsidRDefault="007919E4" w:rsidP="007919E4">
      <w:pPr>
        <w:rPr>
          <w:sz w:val="12"/>
          <w:szCs w:val="12"/>
        </w:rPr>
      </w:pPr>
      <w:r w:rsidRPr="00D72F93">
        <w:rPr>
          <w:sz w:val="12"/>
          <w:szCs w:val="12"/>
        </w:rPr>
        <w:t xml:space="preserve">    if (hs.size() &gt; 0) {</w:t>
      </w:r>
    </w:p>
    <w:p w:rsidR="007919E4" w:rsidRPr="00D72F93" w:rsidRDefault="007919E4" w:rsidP="007919E4">
      <w:pPr>
        <w:rPr>
          <w:sz w:val="12"/>
          <w:szCs w:val="12"/>
        </w:rPr>
      </w:pPr>
      <w:r w:rsidRPr="00D72F93">
        <w:rPr>
          <w:sz w:val="12"/>
          <w:szCs w:val="12"/>
        </w:rPr>
        <w:t xml:space="preserve">        stringstream ss;</w:t>
      </w:r>
    </w:p>
    <w:p w:rsidR="007919E4" w:rsidRPr="00D72F93" w:rsidRDefault="007919E4" w:rsidP="007919E4">
      <w:pPr>
        <w:rPr>
          <w:sz w:val="12"/>
          <w:szCs w:val="12"/>
        </w:rPr>
      </w:pPr>
      <w:r w:rsidRPr="00D72F93">
        <w:rPr>
          <w:sz w:val="12"/>
          <w:szCs w:val="12"/>
        </w:rPr>
        <w:t xml:space="preserve">        ss &lt;&lt; "Best:   " &lt;&lt; setfill('0') &lt;&lt; setw(5) &lt;&lt; hs[0].score;</w:t>
      </w:r>
    </w:p>
    <w:p w:rsidR="007919E4" w:rsidRPr="00D72F93" w:rsidRDefault="007919E4" w:rsidP="007919E4">
      <w:pPr>
        <w:rPr>
          <w:sz w:val="12"/>
          <w:szCs w:val="12"/>
        </w:rPr>
      </w:pPr>
      <w:r w:rsidRPr="00D72F93">
        <w:rPr>
          <w:sz w:val="12"/>
          <w:szCs w:val="12"/>
        </w:rPr>
        <w:t xml:space="preserve">        best_score_display.set_label(ss.str());</w:t>
      </w:r>
    </w:p>
    <w:p w:rsidR="007919E4" w:rsidRPr="00D72F93" w:rsidRDefault="007919E4" w:rsidP="007919E4">
      <w:pPr>
        <w:rPr>
          <w:sz w:val="12"/>
          <w:szCs w:val="12"/>
        </w:rPr>
      </w:pPr>
      <w:r w:rsidRPr="00D72F93">
        <w:rPr>
          <w:sz w:val="12"/>
          <w:szCs w:val="12"/>
        </w:rPr>
        <w:t xml:space="preserve">        best_score_display.set_font_size(30);</w:t>
      </w:r>
    </w:p>
    <w:p w:rsidR="007919E4" w:rsidRPr="00D72F93" w:rsidRDefault="007919E4" w:rsidP="007919E4">
      <w:pPr>
        <w:rPr>
          <w:sz w:val="12"/>
          <w:szCs w:val="12"/>
        </w:rPr>
      </w:pPr>
      <w:r w:rsidRPr="00D72F93">
        <w:rPr>
          <w:sz w:val="12"/>
          <w:szCs w:val="12"/>
        </w:rPr>
        <w:t xml:space="preserve">        attach(best_score_display);</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Game_window::undisplay_game() {</w:t>
      </w:r>
    </w:p>
    <w:p w:rsidR="007919E4" w:rsidRPr="00D72F93" w:rsidRDefault="007919E4" w:rsidP="007919E4">
      <w:pPr>
        <w:rPr>
          <w:sz w:val="12"/>
          <w:szCs w:val="12"/>
        </w:rPr>
      </w:pPr>
      <w:r w:rsidRPr="00D72F93">
        <w:rPr>
          <w:sz w:val="12"/>
          <w:szCs w:val="12"/>
        </w:rPr>
        <w:t xml:space="preserve">    detach(gamemap);</w:t>
      </w:r>
    </w:p>
    <w:p w:rsidR="007919E4" w:rsidRPr="00D72F93" w:rsidRDefault="007919E4" w:rsidP="007919E4">
      <w:pPr>
        <w:rPr>
          <w:sz w:val="12"/>
          <w:szCs w:val="12"/>
        </w:rPr>
      </w:pPr>
      <w:r w:rsidRPr="00D72F93">
        <w:rPr>
          <w:sz w:val="12"/>
          <w:szCs w:val="12"/>
        </w:rPr>
        <w:t xml:space="preserve">    detach(quit_game);</w:t>
      </w:r>
    </w:p>
    <w:p w:rsidR="007919E4" w:rsidRPr="00D72F93" w:rsidRDefault="007919E4" w:rsidP="007919E4">
      <w:pPr>
        <w:rPr>
          <w:sz w:val="12"/>
          <w:szCs w:val="12"/>
        </w:rPr>
      </w:pPr>
      <w:r w:rsidRPr="00D72F93">
        <w:rPr>
          <w:sz w:val="12"/>
          <w:szCs w:val="12"/>
        </w:rPr>
        <w:t xml:space="preserve">    detach(hint_button);</w:t>
      </w:r>
    </w:p>
    <w:p w:rsidR="007919E4" w:rsidRPr="00D72F93" w:rsidRDefault="007919E4" w:rsidP="007919E4">
      <w:pPr>
        <w:rPr>
          <w:sz w:val="12"/>
          <w:szCs w:val="12"/>
        </w:rPr>
      </w:pPr>
      <w:r w:rsidRPr="00D72F93">
        <w:rPr>
          <w:sz w:val="12"/>
          <w:szCs w:val="12"/>
        </w:rPr>
        <w:t xml:space="preserve">    detach(timer_display);</w:t>
      </w:r>
    </w:p>
    <w:p w:rsidR="007919E4" w:rsidRPr="00D72F93" w:rsidRDefault="007919E4" w:rsidP="007919E4">
      <w:pPr>
        <w:rPr>
          <w:sz w:val="12"/>
          <w:szCs w:val="12"/>
        </w:rPr>
      </w:pPr>
      <w:r w:rsidRPr="00D72F93">
        <w:rPr>
          <w:sz w:val="12"/>
          <w:szCs w:val="12"/>
        </w:rPr>
        <w:lastRenderedPageBreak/>
        <w:t xml:space="preserve">    detach(moves_left_display);</w:t>
      </w:r>
    </w:p>
    <w:p w:rsidR="007919E4" w:rsidRPr="00D72F93" w:rsidRDefault="007919E4" w:rsidP="007919E4">
      <w:pPr>
        <w:rPr>
          <w:sz w:val="12"/>
          <w:szCs w:val="12"/>
        </w:rPr>
      </w:pPr>
      <w:r w:rsidRPr="00D72F93">
        <w:rPr>
          <w:sz w:val="12"/>
          <w:szCs w:val="12"/>
        </w:rPr>
        <w:t xml:space="preserve">    detach(score_display);</w:t>
      </w:r>
    </w:p>
    <w:p w:rsidR="007919E4" w:rsidRPr="00D72F93" w:rsidRDefault="007919E4" w:rsidP="007919E4">
      <w:pPr>
        <w:rPr>
          <w:sz w:val="12"/>
          <w:szCs w:val="12"/>
        </w:rPr>
      </w:pPr>
      <w:r w:rsidRPr="00D72F93">
        <w:rPr>
          <w:sz w:val="12"/>
          <w:szCs w:val="12"/>
        </w:rPr>
        <w:t xml:space="preserve">    detach(best_score_display);</w:t>
      </w:r>
    </w:p>
    <w:p w:rsidR="007919E4" w:rsidRPr="00D72F93" w:rsidRDefault="007919E4" w:rsidP="007919E4">
      <w:pPr>
        <w:rPr>
          <w:sz w:val="12"/>
          <w:szCs w:val="12"/>
        </w:rPr>
      </w:pPr>
      <w:r w:rsidRPr="00D72F93">
        <w:rPr>
          <w:sz w:val="12"/>
          <w:szCs w:val="12"/>
        </w:rPr>
        <w:t xml:space="preserve">    hide_compass();</w:t>
      </w:r>
    </w:p>
    <w:p w:rsidR="007919E4" w:rsidRPr="00D72F93" w:rsidRDefault="007919E4" w:rsidP="007919E4">
      <w:pPr>
        <w:rPr>
          <w:sz w:val="12"/>
          <w:szCs w:val="12"/>
        </w:rPr>
      </w:pPr>
      <w:r w:rsidRPr="00D72F93">
        <w:rPr>
          <w:sz w:val="12"/>
          <w:szCs w:val="12"/>
        </w:rPr>
        <w:t xml:space="preserve">    for(Satellite* s : satellites)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detach(*s-&gt;viz);</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Game_window::cb_start(Address, Address pw) {</w:t>
      </w:r>
    </w:p>
    <w:p w:rsidR="007919E4" w:rsidRPr="00D72F93" w:rsidRDefault="007919E4" w:rsidP="007919E4">
      <w:pPr>
        <w:rPr>
          <w:sz w:val="12"/>
          <w:szCs w:val="12"/>
        </w:rPr>
      </w:pPr>
      <w:r w:rsidRPr="00D72F93">
        <w:rPr>
          <w:sz w:val="12"/>
          <w:szCs w:val="12"/>
        </w:rPr>
        <w:t xml:space="preserve">    reference_to&lt;Game_window&gt;(pw).set_action(1);</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Game_window::cb_help(Address, Address pw) {</w:t>
      </w:r>
    </w:p>
    <w:p w:rsidR="007919E4" w:rsidRPr="00D72F93" w:rsidRDefault="007919E4" w:rsidP="007919E4">
      <w:pPr>
        <w:rPr>
          <w:sz w:val="12"/>
          <w:szCs w:val="12"/>
        </w:rPr>
      </w:pPr>
      <w:r w:rsidRPr="00D72F93">
        <w:rPr>
          <w:sz w:val="12"/>
          <w:szCs w:val="12"/>
        </w:rPr>
        <w:t xml:space="preserve">    reference_to&lt;Game_window&gt;(pw).set_action(2);</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Game_window::cb_scores(Address, Address pw) {</w:t>
      </w:r>
    </w:p>
    <w:p w:rsidR="007919E4" w:rsidRPr="00D72F93" w:rsidRDefault="007919E4" w:rsidP="007919E4">
      <w:pPr>
        <w:rPr>
          <w:sz w:val="12"/>
          <w:szCs w:val="12"/>
        </w:rPr>
      </w:pPr>
      <w:r w:rsidRPr="00D72F93">
        <w:rPr>
          <w:sz w:val="12"/>
          <w:szCs w:val="12"/>
        </w:rPr>
        <w:t xml:space="preserve">    reference_to&lt;Game_window&gt;(pw).set_action(3);</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Game_window::cb_main(Address, Address pw) {</w:t>
      </w:r>
    </w:p>
    <w:p w:rsidR="007919E4" w:rsidRPr="00D72F93" w:rsidRDefault="007919E4" w:rsidP="007919E4">
      <w:pPr>
        <w:rPr>
          <w:sz w:val="12"/>
          <w:szCs w:val="12"/>
        </w:rPr>
      </w:pPr>
      <w:r w:rsidRPr="00D72F93">
        <w:rPr>
          <w:sz w:val="12"/>
          <w:szCs w:val="12"/>
        </w:rPr>
        <w:t xml:space="preserve">    reference_to&lt;Game_window&gt;(pw).set_action(4);</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Game_window::cb_difficulty(Address w, Address pw) {</w:t>
      </w:r>
    </w:p>
    <w:p w:rsidR="007919E4" w:rsidRPr="00D72F93" w:rsidRDefault="007919E4" w:rsidP="007919E4">
      <w:pPr>
        <w:rPr>
          <w:sz w:val="12"/>
          <w:szCs w:val="12"/>
        </w:rPr>
      </w:pPr>
      <w:r w:rsidRPr="00D72F93">
        <w:rPr>
          <w:sz w:val="12"/>
          <w:szCs w:val="12"/>
        </w:rPr>
        <w:t xml:space="preserve">    Fl_Valuator* slider = (Fl_Valuator*)w;</w:t>
      </w:r>
    </w:p>
    <w:p w:rsidR="007919E4" w:rsidRPr="00D72F93" w:rsidRDefault="007919E4" w:rsidP="007919E4">
      <w:pPr>
        <w:rPr>
          <w:sz w:val="12"/>
          <w:szCs w:val="12"/>
        </w:rPr>
      </w:pPr>
      <w:r w:rsidRPr="00D72F93">
        <w:rPr>
          <w:sz w:val="12"/>
          <w:szCs w:val="12"/>
        </w:rPr>
        <w:t xml:space="preserve">    int d = slider-&gt;value();</w:t>
      </w:r>
    </w:p>
    <w:p w:rsidR="007919E4" w:rsidRPr="00D72F93" w:rsidRDefault="007919E4" w:rsidP="007919E4">
      <w:pPr>
        <w:rPr>
          <w:sz w:val="12"/>
          <w:szCs w:val="12"/>
        </w:rPr>
      </w:pPr>
      <w:r w:rsidRPr="00D72F93">
        <w:rPr>
          <w:sz w:val="12"/>
          <w:szCs w:val="12"/>
        </w:rPr>
        <w:t xml:space="preserve">    reference_to&lt;Game_window&gt;(pw).difficulty = d;</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Game_window::Game_window(Point xy, int w, int h, const string&amp; title):</w:t>
      </w:r>
    </w:p>
    <w:p w:rsidR="007919E4" w:rsidRPr="00D72F93" w:rsidRDefault="007919E4" w:rsidP="007919E4">
      <w:pPr>
        <w:rPr>
          <w:sz w:val="12"/>
          <w:szCs w:val="12"/>
        </w:rPr>
      </w:pPr>
      <w:r w:rsidRPr="00D72F93">
        <w:rPr>
          <w:sz w:val="12"/>
          <w:szCs w:val="12"/>
        </w:rPr>
        <w:t xml:space="preserve">    Window{xy,w,h,title},</w:t>
      </w:r>
    </w:p>
    <w:p w:rsidR="007919E4" w:rsidRPr="00D72F93" w:rsidRDefault="007919E4" w:rsidP="007919E4">
      <w:pPr>
        <w:rPr>
          <w:sz w:val="12"/>
          <w:szCs w:val="12"/>
        </w:rPr>
      </w:pPr>
      <w:r w:rsidRPr="00D72F93">
        <w:rPr>
          <w:sz w:val="12"/>
          <w:szCs w:val="12"/>
        </w:rPr>
        <w:t xml:space="preserve">    // logo is 920px wide</w:t>
      </w:r>
    </w:p>
    <w:p w:rsidR="007919E4" w:rsidRPr="00D72F93" w:rsidRDefault="007919E4" w:rsidP="007919E4">
      <w:pPr>
        <w:rPr>
          <w:sz w:val="12"/>
          <w:szCs w:val="12"/>
        </w:rPr>
      </w:pPr>
      <w:r w:rsidRPr="00D72F93">
        <w:rPr>
          <w:sz w:val="12"/>
          <w:szCs w:val="12"/>
        </w:rPr>
        <w:t xml:space="preserve">    logo{Point{x_max()/2-920/2,96}, "logo.png", Graph_lib::Suffix::png},</w:t>
      </w:r>
    </w:p>
    <w:p w:rsidR="007919E4" w:rsidRPr="00D72F93" w:rsidRDefault="007919E4" w:rsidP="007919E4">
      <w:pPr>
        <w:rPr>
          <w:sz w:val="12"/>
          <w:szCs w:val="12"/>
        </w:rPr>
      </w:pPr>
      <w:r w:rsidRPr="00D72F93">
        <w:rPr>
          <w:sz w:val="12"/>
          <w:szCs w:val="12"/>
        </w:rPr>
        <w:t xml:space="preserve">    bg{Point{0,0}, "world-map-background.jpg", Graph_lib::Suffix::jpg},</w:t>
      </w:r>
    </w:p>
    <w:p w:rsidR="007919E4" w:rsidRPr="00D72F93" w:rsidRDefault="007919E4" w:rsidP="007919E4">
      <w:pPr>
        <w:rPr>
          <w:sz w:val="12"/>
          <w:szCs w:val="12"/>
        </w:rPr>
      </w:pPr>
      <w:r w:rsidRPr="00D72F93">
        <w:rPr>
          <w:sz w:val="12"/>
          <w:szCs w:val="12"/>
        </w:rPr>
        <w:t xml:space="preserve">    start_button{Point{x_max()/2 - 192/2, y_max() - 2*(48/2 + 48)}, 88, 48, "Start game", cb_start},</w:t>
      </w:r>
    </w:p>
    <w:p w:rsidR="007919E4" w:rsidRPr="00D72F93" w:rsidRDefault="007919E4" w:rsidP="007919E4">
      <w:pPr>
        <w:rPr>
          <w:sz w:val="12"/>
          <w:szCs w:val="12"/>
        </w:rPr>
      </w:pPr>
      <w:r w:rsidRPr="00D72F93">
        <w:rPr>
          <w:sz w:val="12"/>
          <w:szCs w:val="12"/>
        </w:rPr>
        <w:t xml:space="preserve">    help_button{Point{x_max()/2 - 88 - 8, y_max() - 48/2 - 48}, 88, 24, "How to play", cb_help},</w:t>
      </w:r>
    </w:p>
    <w:p w:rsidR="007919E4" w:rsidRPr="00D72F93" w:rsidRDefault="007919E4" w:rsidP="007919E4">
      <w:pPr>
        <w:rPr>
          <w:sz w:val="12"/>
          <w:szCs w:val="12"/>
        </w:rPr>
      </w:pPr>
      <w:r w:rsidRPr="00D72F93">
        <w:rPr>
          <w:sz w:val="12"/>
          <w:szCs w:val="12"/>
        </w:rPr>
        <w:t xml:space="preserve">    scores_button{Point{x_max()/2 + 8, y_max() - 48/2 - 48}, 88, 24, "High scores", cb_scores},</w:t>
      </w:r>
    </w:p>
    <w:p w:rsidR="007919E4" w:rsidRPr="00D72F93" w:rsidRDefault="007919E4" w:rsidP="007919E4">
      <w:pPr>
        <w:rPr>
          <w:sz w:val="12"/>
          <w:szCs w:val="12"/>
        </w:rPr>
      </w:pPr>
      <w:r w:rsidRPr="00D72F93">
        <w:rPr>
          <w:sz w:val="12"/>
          <w:szCs w:val="12"/>
        </w:rPr>
        <w:lastRenderedPageBreak/>
        <w:t xml:space="preserve">    mainmenu_button{Point{x_max()/2 - 192/2, y_max() - (48/2 + 48)}, 192, 48, "Main menu", cb_main},</w:t>
      </w:r>
    </w:p>
    <w:p w:rsidR="007919E4" w:rsidRPr="00D72F93" w:rsidRDefault="007919E4" w:rsidP="007919E4">
      <w:pPr>
        <w:rPr>
          <w:sz w:val="12"/>
          <w:szCs w:val="12"/>
        </w:rPr>
      </w:pPr>
      <w:r w:rsidRPr="00D72F93">
        <w:rPr>
          <w:sz w:val="12"/>
          <w:szCs w:val="12"/>
        </w:rPr>
        <w:t xml:space="preserve">    instructions_text{Point{48,48}, "instructions.png", Graph_lib::Suffix::png},</w:t>
      </w:r>
    </w:p>
    <w:p w:rsidR="007919E4" w:rsidRPr="00D72F93" w:rsidRDefault="007919E4" w:rsidP="007919E4">
      <w:pPr>
        <w:rPr>
          <w:sz w:val="12"/>
          <w:szCs w:val="12"/>
        </w:rPr>
      </w:pPr>
      <w:r w:rsidRPr="00D72F93">
        <w:rPr>
          <w:sz w:val="12"/>
          <w:szCs w:val="12"/>
        </w:rPr>
        <w:t xml:space="preserve">    difficulty_widget{Point{x_max()/2 - 192/2 + 192 - 88, y_max() - 2*(48/2 + 48) + 20}, 88, 24, "Difficulty", cb_difficulty},</w:t>
      </w:r>
    </w:p>
    <w:p w:rsidR="007919E4" w:rsidRPr="00D72F93" w:rsidRDefault="007919E4" w:rsidP="007919E4">
      <w:pPr>
        <w:rPr>
          <w:sz w:val="12"/>
          <w:szCs w:val="12"/>
        </w:rPr>
      </w:pPr>
      <w:r w:rsidRPr="00D72F93">
        <w:rPr>
          <w:sz w:val="12"/>
          <w:szCs w:val="12"/>
        </w:rPr>
        <w:t xml:space="preserve">    difficulty_label{Point{x_max()/2 - 192/2 + 192 - 88, y_max() - 2*(48/2 + 48)}, "difficulty_label.png",Graph_lib::Suffix::png},</w:t>
      </w:r>
    </w:p>
    <w:p w:rsidR="007919E4" w:rsidRPr="00D72F93" w:rsidRDefault="007919E4" w:rsidP="007919E4">
      <w:pPr>
        <w:rPr>
          <w:sz w:val="12"/>
          <w:szCs w:val="12"/>
        </w:rPr>
      </w:pPr>
      <w:r w:rsidRPr="00D72F93">
        <w:rPr>
          <w:sz w:val="12"/>
          <w:szCs w:val="12"/>
        </w:rPr>
        <w:t xml:space="preserve">    gamemap{MAP_UL, "mercator-projection.jpg", Graph_lib::Suffix::jpg},</w:t>
      </w:r>
    </w:p>
    <w:p w:rsidR="007919E4" w:rsidRPr="00D72F93" w:rsidRDefault="007919E4" w:rsidP="007919E4">
      <w:pPr>
        <w:rPr>
          <w:sz w:val="12"/>
          <w:szCs w:val="12"/>
        </w:rPr>
      </w:pPr>
      <w:r w:rsidRPr="00D72F93">
        <w:rPr>
          <w:sz w:val="12"/>
          <w:szCs w:val="12"/>
        </w:rPr>
        <w:t xml:space="preserve">    quit_game{Point{x_max() - (x_max() - MAP_W)/2 - 192/2, y_max() - (48/2 + 48)}, 192,48, "End game", cb_endgame},</w:t>
      </w:r>
    </w:p>
    <w:p w:rsidR="007919E4" w:rsidRPr="00D72F93" w:rsidRDefault="007919E4" w:rsidP="007919E4">
      <w:pPr>
        <w:rPr>
          <w:sz w:val="12"/>
          <w:szCs w:val="12"/>
        </w:rPr>
      </w:pPr>
      <w:r w:rsidRPr="00D72F93">
        <w:rPr>
          <w:sz w:val="12"/>
          <w:szCs w:val="12"/>
        </w:rPr>
        <w:t xml:space="preserve">    hint_button{Point{x_max() - (x_max() - MAP_W)/2 - 192/2, y_max() - 2*(48/2 + 32)}, 192,32, "Hint", cb_hint},</w:t>
      </w:r>
    </w:p>
    <w:p w:rsidR="007919E4" w:rsidRPr="00D72F93" w:rsidRDefault="007919E4" w:rsidP="007919E4">
      <w:pPr>
        <w:rPr>
          <w:sz w:val="12"/>
          <w:szCs w:val="12"/>
        </w:rPr>
      </w:pPr>
      <w:r w:rsidRPr="00D72F93">
        <w:rPr>
          <w:sz w:val="12"/>
          <w:szCs w:val="12"/>
        </w:rPr>
        <w:t xml:space="preserve">    timer_display{Point{MAP_W + 10, 72}, "--:--"},</w:t>
      </w:r>
    </w:p>
    <w:p w:rsidR="007919E4" w:rsidRPr="00D72F93" w:rsidRDefault="007919E4" w:rsidP="007919E4">
      <w:pPr>
        <w:rPr>
          <w:sz w:val="12"/>
          <w:szCs w:val="12"/>
        </w:rPr>
      </w:pPr>
      <w:r w:rsidRPr="00D72F93">
        <w:rPr>
          <w:sz w:val="12"/>
          <w:szCs w:val="12"/>
        </w:rPr>
        <w:t xml:space="preserve">    moves_left_display{Point{MAP_W + 10, 108}, "-- moves left"},</w:t>
      </w:r>
    </w:p>
    <w:p w:rsidR="007919E4" w:rsidRPr="00D72F93" w:rsidRDefault="007919E4" w:rsidP="007919E4">
      <w:pPr>
        <w:rPr>
          <w:sz w:val="12"/>
          <w:szCs w:val="12"/>
        </w:rPr>
      </w:pPr>
      <w:r w:rsidRPr="00D72F93">
        <w:rPr>
          <w:sz w:val="12"/>
          <w:szCs w:val="12"/>
        </w:rPr>
        <w:t xml:space="preserve">    score_display{Point{MAP_W + 10, 144}, "Score:  -----"},</w:t>
      </w:r>
    </w:p>
    <w:p w:rsidR="007919E4" w:rsidRPr="00D72F93" w:rsidRDefault="007919E4" w:rsidP="007919E4">
      <w:pPr>
        <w:rPr>
          <w:sz w:val="12"/>
          <w:szCs w:val="12"/>
        </w:rPr>
      </w:pPr>
      <w:r w:rsidRPr="00D72F93">
        <w:rPr>
          <w:sz w:val="12"/>
          <w:szCs w:val="12"/>
        </w:rPr>
        <w:t xml:space="preserve">    best_score_display{Point{MAP_W + 10, 180}, "Best: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attach(bg);</w:t>
      </w:r>
    </w:p>
    <w:p w:rsidR="007919E4" w:rsidRPr="00D72F93" w:rsidRDefault="007919E4" w:rsidP="007919E4">
      <w:pPr>
        <w:rPr>
          <w:sz w:val="12"/>
          <w:szCs w:val="12"/>
        </w:rPr>
      </w:pPr>
      <w:r w:rsidRPr="00D72F93">
        <w:rPr>
          <w:sz w:val="12"/>
          <w:szCs w:val="12"/>
        </w:rPr>
        <w:t xml:space="preserve">        display_home();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cb_compass(Address w, Address pw) {</w:t>
      </w:r>
    </w:p>
    <w:p w:rsidR="007919E4" w:rsidRPr="00D72F93" w:rsidRDefault="007919E4" w:rsidP="007919E4">
      <w:pPr>
        <w:rPr>
          <w:sz w:val="12"/>
          <w:szCs w:val="12"/>
        </w:rPr>
      </w:pPr>
      <w:r w:rsidRPr="00D72F93">
        <w:rPr>
          <w:sz w:val="12"/>
          <w:szCs w:val="12"/>
        </w:rPr>
        <w:t xml:space="preserve">    string dir(static_cast&lt;Fl_Widget*&gt;(w)-&gt;label());</w:t>
      </w:r>
    </w:p>
    <w:p w:rsidR="007919E4" w:rsidRPr="00D72F93" w:rsidRDefault="007919E4" w:rsidP="007919E4">
      <w:pPr>
        <w:rPr>
          <w:sz w:val="12"/>
          <w:szCs w:val="12"/>
        </w:rPr>
      </w:pPr>
      <w:r w:rsidRPr="00D72F93">
        <w:rPr>
          <w:sz w:val="12"/>
          <w:szCs w:val="12"/>
        </w:rPr>
        <w:t xml:space="preserve">    Game_window* win = (Game_window*)pw;</w:t>
      </w:r>
    </w:p>
    <w:p w:rsidR="007919E4" w:rsidRPr="00D72F93" w:rsidRDefault="007919E4" w:rsidP="007919E4">
      <w:pPr>
        <w:rPr>
          <w:sz w:val="12"/>
          <w:szCs w:val="12"/>
        </w:rPr>
      </w:pPr>
      <w:r w:rsidRPr="00D72F93">
        <w:rPr>
          <w:sz w:val="12"/>
          <w:szCs w:val="12"/>
        </w:rPr>
        <w:t xml:space="preserve">    Satellite* sat = win-&gt;selected_sat;</w:t>
      </w:r>
    </w:p>
    <w:p w:rsidR="007919E4" w:rsidRPr="00D72F93" w:rsidRDefault="007919E4" w:rsidP="007919E4">
      <w:pPr>
        <w:rPr>
          <w:sz w:val="12"/>
          <w:szCs w:val="12"/>
        </w:rPr>
      </w:pPr>
      <w:r w:rsidRPr="00D72F93">
        <w:rPr>
          <w:sz w:val="12"/>
          <w:szCs w:val="12"/>
        </w:rPr>
        <w:t xml:space="preserve">    char c = dir.c_str()[0];</w:t>
      </w:r>
    </w:p>
    <w:p w:rsidR="007919E4" w:rsidRPr="00D72F93" w:rsidRDefault="007919E4" w:rsidP="007919E4">
      <w:pPr>
        <w:rPr>
          <w:sz w:val="12"/>
          <w:szCs w:val="12"/>
        </w:rPr>
      </w:pPr>
      <w:r w:rsidRPr="00D72F93">
        <w:rPr>
          <w:sz w:val="12"/>
          <w:szCs w:val="12"/>
        </w:rPr>
        <w:t xml:space="preserve">    int m = win-&gt;moves_left;</w:t>
      </w:r>
    </w:p>
    <w:p w:rsidR="007919E4" w:rsidRPr="00D72F93" w:rsidRDefault="007919E4" w:rsidP="007919E4">
      <w:pPr>
        <w:rPr>
          <w:sz w:val="12"/>
          <w:szCs w:val="12"/>
        </w:rPr>
      </w:pPr>
      <w:r w:rsidRPr="00D72F93">
        <w:rPr>
          <w:sz w:val="12"/>
          <w:szCs w:val="12"/>
        </w:rPr>
        <w:t xml:space="preserve">    int step = get_step(m);</w:t>
      </w:r>
    </w:p>
    <w:p w:rsidR="007919E4" w:rsidRPr="00D72F93" w:rsidRDefault="007919E4" w:rsidP="007919E4">
      <w:pPr>
        <w:rPr>
          <w:sz w:val="12"/>
          <w:szCs w:val="12"/>
        </w:rPr>
      </w:pPr>
      <w:r w:rsidRPr="00D72F93">
        <w:rPr>
          <w:sz w:val="12"/>
          <w:szCs w:val="12"/>
        </w:rPr>
        <w:t xml:space="preserve">    switch(c) {</w:t>
      </w:r>
    </w:p>
    <w:p w:rsidR="007919E4" w:rsidRPr="00D72F93" w:rsidRDefault="007919E4" w:rsidP="007919E4">
      <w:pPr>
        <w:rPr>
          <w:sz w:val="12"/>
          <w:szCs w:val="12"/>
        </w:rPr>
      </w:pPr>
      <w:r w:rsidRPr="00D72F93">
        <w:rPr>
          <w:sz w:val="12"/>
          <w:szCs w:val="12"/>
        </w:rPr>
        <w:t xml:space="preserve">        case 'N':</w:t>
      </w:r>
    </w:p>
    <w:p w:rsidR="007919E4" w:rsidRPr="00D72F93" w:rsidRDefault="007919E4" w:rsidP="007919E4">
      <w:pPr>
        <w:rPr>
          <w:sz w:val="12"/>
          <w:szCs w:val="12"/>
        </w:rPr>
      </w:pPr>
      <w:r w:rsidRPr="00D72F93">
        <w:rPr>
          <w:sz w:val="12"/>
          <w:szCs w:val="12"/>
        </w:rPr>
        <w:t xml:space="preserve">            sat-&gt;move_north(step);</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case 'S':</w:t>
      </w:r>
    </w:p>
    <w:p w:rsidR="007919E4" w:rsidRPr="00D72F93" w:rsidRDefault="007919E4" w:rsidP="007919E4">
      <w:pPr>
        <w:rPr>
          <w:sz w:val="12"/>
          <w:szCs w:val="12"/>
        </w:rPr>
      </w:pPr>
      <w:r w:rsidRPr="00D72F93">
        <w:rPr>
          <w:sz w:val="12"/>
          <w:szCs w:val="12"/>
        </w:rPr>
        <w:t xml:space="preserve">            sat-&gt;move_south(step);</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case 'E':</w:t>
      </w:r>
    </w:p>
    <w:p w:rsidR="007919E4" w:rsidRPr="00D72F93" w:rsidRDefault="007919E4" w:rsidP="007919E4">
      <w:pPr>
        <w:rPr>
          <w:sz w:val="12"/>
          <w:szCs w:val="12"/>
        </w:rPr>
      </w:pPr>
      <w:r w:rsidRPr="00D72F93">
        <w:rPr>
          <w:sz w:val="12"/>
          <w:szCs w:val="12"/>
        </w:rPr>
        <w:t xml:space="preserve">            sat-&gt;move_east(step);</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case 'W':</w:t>
      </w:r>
    </w:p>
    <w:p w:rsidR="007919E4" w:rsidRPr="00D72F93" w:rsidRDefault="007919E4" w:rsidP="007919E4">
      <w:pPr>
        <w:rPr>
          <w:sz w:val="12"/>
          <w:szCs w:val="12"/>
        </w:rPr>
      </w:pPr>
      <w:r w:rsidRPr="00D72F93">
        <w:rPr>
          <w:sz w:val="12"/>
          <w:szCs w:val="12"/>
        </w:rPr>
        <w:t xml:space="preserve">            sat-&gt;move_west(step);</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win-&gt;moves_left--;</w:t>
      </w:r>
    </w:p>
    <w:p w:rsidR="007919E4" w:rsidRPr="00D72F93" w:rsidRDefault="007919E4" w:rsidP="007919E4">
      <w:pPr>
        <w:rPr>
          <w:sz w:val="12"/>
          <w:szCs w:val="12"/>
        </w:rPr>
      </w:pPr>
      <w:r w:rsidRPr="00D72F93">
        <w:rPr>
          <w:sz w:val="12"/>
          <w:szCs w:val="12"/>
        </w:rPr>
        <w:t xml:space="preserve">    if(win-&gt;moves_left &lt;= 0)</w:t>
      </w:r>
    </w:p>
    <w:p w:rsidR="007919E4" w:rsidRPr="00D72F93" w:rsidRDefault="007919E4" w:rsidP="007919E4">
      <w:pPr>
        <w:rPr>
          <w:sz w:val="12"/>
          <w:szCs w:val="12"/>
        </w:rPr>
      </w:pPr>
      <w:r w:rsidRPr="00D72F93">
        <w:rPr>
          <w:sz w:val="12"/>
          <w:szCs w:val="12"/>
        </w:rPr>
        <w:t xml:space="preserve">        win-&gt;game_over();</w:t>
      </w:r>
    </w:p>
    <w:p w:rsidR="007919E4" w:rsidRPr="00D72F93" w:rsidRDefault="007919E4" w:rsidP="007919E4">
      <w:pPr>
        <w:rPr>
          <w:sz w:val="12"/>
          <w:szCs w:val="12"/>
        </w:rPr>
      </w:pPr>
      <w:r w:rsidRPr="00D72F93">
        <w:rPr>
          <w:sz w:val="12"/>
          <w:szCs w:val="12"/>
        </w:rPr>
        <w:t xml:space="preserve">    win-&gt;update_sideinfo();</w:t>
      </w:r>
    </w:p>
    <w:p w:rsidR="007919E4" w:rsidRPr="00D72F93" w:rsidRDefault="007919E4" w:rsidP="007919E4">
      <w:pPr>
        <w:rPr>
          <w:sz w:val="12"/>
          <w:szCs w:val="12"/>
        </w:rPr>
      </w:pPr>
      <w:r w:rsidRPr="00D72F93">
        <w:rPr>
          <w:sz w:val="12"/>
          <w:szCs w:val="12"/>
        </w:rPr>
        <w:lastRenderedPageBreak/>
        <w:t xml:space="preserve">    win-&gt;hide_compass();</w:t>
      </w:r>
    </w:p>
    <w:p w:rsidR="007919E4" w:rsidRPr="00D72F93" w:rsidRDefault="007919E4" w:rsidP="007919E4">
      <w:pPr>
        <w:rPr>
          <w:sz w:val="12"/>
          <w:szCs w:val="12"/>
        </w:rPr>
      </w:pPr>
      <w:r w:rsidRPr="00D72F93">
        <w:rPr>
          <w:sz w:val="12"/>
          <w:szCs w:val="12"/>
        </w:rPr>
        <w:t xml:space="preserve">    win-&gt;show_compass(sat);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Game_window::hide_compass() {</w:t>
      </w:r>
    </w:p>
    <w:p w:rsidR="007919E4" w:rsidRPr="00D72F93" w:rsidRDefault="007919E4" w:rsidP="007919E4">
      <w:pPr>
        <w:rPr>
          <w:sz w:val="12"/>
          <w:szCs w:val="12"/>
        </w:rPr>
      </w:pPr>
      <w:r w:rsidRPr="00D72F93">
        <w:rPr>
          <w:sz w:val="12"/>
          <w:szCs w:val="12"/>
        </w:rPr>
        <w:t xml:space="preserve">    for(Button* b : compass)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detach(*b);</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Fl::redraw();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Game_window::show_compass(Satellite* sat) {</w:t>
      </w:r>
    </w:p>
    <w:p w:rsidR="007919E4" w:rsidRPr="00D72F93" w:rsidRDefault="007919E4" w:rsidP="007919E4">
      <w:pPr>
        <w:rPr>
          <w:sz w:val="12"/>
          <w:szCs w:val="12"/>
        </w:rPr>
      </w:pPr>
      <w:r w:rsidRPr="00D72F93">
        <w:rPr>
          <w:sz w:val="12"/>
          <w:szCs w:val="12"/>
        </w:rPr>
        <w:t xml:space="preserve">    hide_compass();</w:t>
      </w:r>
    </w:p>
    <w:p w:rsidR="007919E4" w:rsidRPr="00D72F93" w:rsidRDefault="007919E4" w:rsidP="007919E4">
      <w:pPr>
        <w:rPr>
          <w:sz w:val="12"/>
          <w:szCs w:val="12"/>
        </w:rPr>
      </w:pPr>
      <w:r w:rsidRPr="00D72F93">
        <w:rPr>
          <w:sz w:val="12"/>
          <w:szCs w:val="12"/>
        </w:rPr>
        <w:t xml:space="preserve">    for(Satellite* s : satellites)</w:t>
      </w:r>
    </w:p>
    <w:p w:rsidR="007919E4" w:rsidRPr="00D72F93" w:rsidRDefault="007919E4" w:rsidP="007919E4">
      <w:pPr>
        <w:rPr>
          <w:sz w:val="12"/>
          <w:szCs w:val="12"/>
        </w:rPr>
      </w:pPr>
      <w:r w:rsidRPr="00D72F93">
        <w:rPr>
          <w:sz w:val="12"/>
          <w:szCs w:val="12"/>
        </w:rPr>
        <w:t xml:space="preserve">        s-&gt;hint(false);</w:t>
      </w:r>
    </w:p>
    <w:p w:rsidR="007919E4" w:rsidRPr="00D72F93" w:rsidRDefault="007919E4" w:rsidP="007919E4">
      <w:pPr>
        <w:rPr>
          <w:sz w:val="12"/>
          <w:szCs w:val="12"/>
        </w:rPr>
      </w:pPr>
      <w:r w:rsidRPr="00D72F93">
        <w:rPr>
          <w:sz w:val="12"/>
          <w:szCs w:val="12"/>
        </w:rPr>
        <w:t xml:space="preserve">    selected_sat = sat;</w:t>
      </w:r>
    </w:p>
    <w:p w:rsidR="007919E4" w:rsidRPr="00D72F93" w:rsidRDefault="007919E4" w:rsidP="007919E4">
      <w:pPr>
        <w:rPr>
          <w:sz w:val="12"/>
          <w:szCs w:val="12"/>
        </w:rPr>
      </w:pPr>
      <w:r w:rsidRPr="00D72F93">
        <w:rPr>
          <w:sz w:val="12"/>
          <w:szCs w:val="12"/>
        </w:rPr>
        <w:t xml:space="preserve">    Point p = sat-&gt;getxy_offset();</w:t>
      </w:r>
    </w:p>
    <w:p w:rsidR="007919E4" w:rsidRPr="00D72F93" w:rsidRDefault="007919E4" w:rsidP="007919E4">
      <w:pPr>
        <w:rPr>
          <w:sz w:val="12"/>
          <w:szCs w:val="12"/>
        </w:rPr>
      </w:pPr>
      <w:r w:rsidRPr="00D72F93">
        <w:rPr>
          <w:sz w:val="12"/>
          <w:szCs w:val="12"/>
        </w:rPr>
        <w:t xml:space="preserve">    int sp = 32;</w:t>
      </w:r>
    </w:p>
    <w:p w:rsidR="007919E4" w:rsidRPr="00D72F93" w:rsidRDefault="007919E4" w:rsidP="007919E4">
      <w:pPr>
        <w:rPr>
          <w:sz w:val="12"/>
          <w:szCs w:val="12"/>
        </w:rPr>
      </w:pPr>
      <w:r w:rsidRPr="00D72F93">
        <w:rPr>
          <w:sz w:val="12"/>
          <w:szCs w:val="12"/>
        </w:rPr>
        <w:t xml:space="preserve">    int wh = 2*SAT_RADIUS;</w:t>
      </w:r>
    </w:p>
    <w:p w:rsidR="007919E4" w:rsidRPr="00D72F93" w:rsidRDefault="007919E4" w:rsidP="007919E4">
      <w:pPr>
        <w:rPr>
          <w:sz w:val="12"/>
          <w:szCs w:val="12"/>
        </w:rPr>
      </w:pPr>
      <w:r w:rsidRPr="00D72F93">
        <w:rPr>
          <w:sz w:val="12"/>
          <w:szCs w:val="12"/>
        </w:rPr>
        <w:t xml:space="preserve">    compass = {};</w:t>
      </w:r>
    </w:p>
    <w:p w:rsidR="007919E4" w:rsidRPr="00D72F93" w:rsidRDefault="007919E4" w:rsidP="007919E4">
      <w:pPr>
        <w:rPr>
          <w:sz w:val="12"/>
          <w:szCs w:val="12"/>
        </w:rPr>
      </w:pPr>
      <w:r w:rsidRPr="00D72F93">
        <w:rPr>
          <w:sz w:val="12"/>
          <w:szCs w:val="12"/>
        </w:rPr>
        <w:t xml:space="preserve">    compass.push_back(new Button(Point(p.x,p.y-sp),wh,wh,"N",cb_compass));</w:t>
      </w:r>
    </w:p>
    <w:p w:rsidR="007919E4" w:rsidRPr="00D72F93" w:rsidRDefault="007919E4" w:rsidP="007919E4">
      <w:pPr>
        <w:rPr>
          <w:sz w:val="12"/>
          <w:szCs w:val="12"/>
        </w:rPr>
      </w:pPr>
      <w:r w:rsidRPr="00D72F93">
        <w:rPr>
          <w:sz w:val="12"/>
          <w:szCs w:val="12"/>
        </w:rPr>
        <w:t xml:space="preserve">    compass.push_back(new Button(Point(p.x,p.y+sp),wh,wh,"S",cb_compass));</w:t>
      </w:r>
    </w:p>
    <w:p w:rsidR="007919E4" w:rsidRPr="00D72F93" w:rsidRDefault="007919E4" w:rsidP="007919E4">
      <w:pPr>
        <w:rPr>
          <w:sz w:val="12"/>
          <w:szCs w:val="12"/>
        </w:rPr>
      </w:pPr>
      <w:r w:rsidRPr="00D72F93">
        <w:rPr>
          <w:sz w:val="12"/>
          <w:szCs w:val="12"/>
        </w:rPr>
        <w:t xml:space="preserve">    compass.push_back(new Button(Point(p.x-sp,p.y),wh,wh,"W",cb_compass));</w:t>
      </w:r>
    </w:p>
    <w:p w:rsidR="007919E4" w:rsidRPr="00D72F93" w:rsidRDefault="007919E4" w:rsidP="007919E4">
      <w:pPr>
        <w:rPr>
          <w:sz w:val="12"/>
          <w:szCs w:val="12"/>
        </w:rPr>
      </w:pPr>
      <w:r w:rsidRPr="00D72F93">
        <w:rPr>
          <w:sz w:val="12"/>
          <w:szCs w:val="12"/>
        </w:rPr>
        <w:t xml:space="preserve">    compass.push_back(new Button(Point(p.x+sp,p.y),wh,wh,"E",cb_compass));</w:t>
      </w:r>
    </w:p>
    <w:p w:rsidR="007919E4" w:rsidRPr="00D72F93" w:rsidRDefault="007919E4" w:rsidP="007919E4">
      <w:pPr>
        <w:rPr>
          <w:sz w:val="12"/>
          <w:szCs w:val="12"/>
        </w:rPr>
      </w:pPr>
      <w:r w:rsidRPr="00D72F93">
        <w:rPr>
          <w:sz w:val="12"/>
          <w:szCs w:val="12"/>
        </w:rPr>
        <w:t xml:space="preserve">    for(Button* b:compass)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attach(*b);</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Fl::redraw();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Satellite::select() {</w:t>
      </w:r>
    </w:p>
    <w:p w:rsidR="007919E4" w:rsidRPr="00D72F93" w:rsidRDefault="007919E4" w:rsidP="007919E4">
      <w:pPr>
        <w:rPr>
          <w:sz w:val="12"/>
          <w:szCs w:val="12"/>
        </w:rPr>
      </w:pPr>
      <w:r w:rsidRPr="00D72F93">
        <w:rPr>
          <w:sz w:val="12"/>
          <w:szCs w:val="12"/>
        </w:rPr>
        <w:t xml:space="preserve">    hint(false);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cb_sat_activate(Address w, Address pw) {</w:t>
      </w:r>
    </w:p>
    <w:p w:rsidR="007919E4" w:rsidRPr="00D72F93" w:rsidRDefault="007919E4" w:rsidP="007919E4">
      <w:pPr>
        <w:rPr>
          <w:sz w:val="12"/>
          <w:szCs w:val="12"/>
        </w:rPr>
      </w:pPr>
      <w:r w:rsidRPr="00D72F93">
        <w:rPr>
          <w:sz w:val="12"/>
          <w:szCs w:val="12"/>
        </w:rPr>
        <w:t xml:space="preserve">    string label(static_cast&lt;Fl_Widget*&gt;(w)-&gt;label());</w:t>
      </w:r>
    </w:p>
    <w:p w:rsidR="007919E4" w:rsidRPr="00D72F93" w:rsidRDefault="007919E4" w:rsidP="007919E4">
      <w:pPr>
        <w:rPr>
          <w:sz w:val="12"/>
          <w:szCs w:val="12"/>
        </w:rPr>
      </w:pPr>
      <w:r w:rsidRPr="00D72F93">
        <w:rPr>
          <w:sz w:val="12"/>
          <w:szCs w:val="12"/>
        </w:rPr>
        <w:t xml:space="preserve">    Game_window* win = (Game_window*)pw;</w:t>
      </w:r>
    </w:p>
    <w:p w:rsidR="007919E4" w:rsidRPr="00D72F93" w:rsidRDefault="007919E4" w:rsidP="007919E4">
      <w:pPr>
        <w:rPr>
          <w:sz w:val="12"/>
          <w:szCs w:val="12"/>
        </w:rPr>
      </w:pPr>
      <w:r w:rsidRPr="00D72F93">
        <w:rPr>
          <w:sz w:val="12"/>
          <w:szCs w:val="12"/>
        </w:rPr>
        <w:t xml:space="preserve">    int i = stoi(label)-1;</w:t>
      </w:r>
    </w:p>
    <w:p w:rsidR="007919E4" w:rsidRPr="00D72F93" w:rsidRDefault="007919E4" w:rsidP="007919E4">
      <w:pPr>
        <w:rPr>
          <w:sz w:val="12"/>
          <w:szCs w:val="12"/>
        </w:rPr>
      </w:pPr>
      <w:r w:rsidRPr="00D72F93">
        <w:rPr>
          <w:sz w:val="12"/>
          <w:szCs w:val="12"/>
        </w:rPr>
        <w:t xml:space="preserve">    Satellite* sat = win-&gt;satellites[i];</w:t>
      </w:r>
    </w:p>
    <w:p w:rsidR="007919E4" w:rsidRPr="00D72F93" w:rsidRDefault="007919E4" w:rsidP="007919E4">
      <w:pPr>
        <w:rPr>
          <w:sz w:val="12"/>
          <w:szCs w:val="12"/>
        </w:rPr>
      </w:pPr>
      <w:r w:rsidRPr="00D72F93">
        <w:rPr>
          <w:sz w:val="12"/>
          <w:szCs w:val="12"/>
        </w:rPr>
        <w:lastRenderedPageBreak/>
        <w:t xml:space="preserve">    sat-&gt;select();</w:t>
      </w:r>
    </w:p>
    <w:p w:rsidR="007919E4" w:rsidRPr="00D72F93" w:rsidRDefault="007919E4" w:rsidP="007919E4">
      <w:pPr>
        <w:rPr>
          <w:sz w:val="12"/>
          <w:szCs w:val="12"/>
        </w:rPr>
      </w:pPr>
      <w:r w:rsidRPr="00D72F93">
        <w:rPr>
          <w:sz w:val="12"/>
          <w:szCs w:val="12"/>
        </w:rPr>
        <w:t xml:space="preserve">    win-&gt;show_compass(sat);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int main() {</w:t>
      </w:r>
    </w:p>
    <w:p w:rsidR="007919E4" w:rsidRPr="00D72F93" w:rsidRDefault="007919E4" w:rsidP="007919E4">
      <w:pPr>
        <w:rPr>
          <w:sz w:val="12"/>
          <w:szCs w:val="12"/>
        </w:rPr>
      </w:pPr>
      <w:r w:rsidRPr="00D72F93">
        <w:rPr>
          <w:sz w:val="12"/>
          <w:szCs w:val="12"/>
        </w:rPr>
        <w:t xml:space="preserve">    try {</w:t>
      </w:r>
    </w:p>
    <w:p w:rsidR="007919E4" w:rsidRPr="00D72F93" w:rsidRDefault="007919E4" w:rsidP="007919E4">
      <w:pPr>
        <w:rPr>
          <w:sz w:val="12"/>
          <w:szCs w:val="12"/>
        </w:rPr>
      </w:pPr>
      <w:r w:rsidRPr="00D72F93">
        <w:rPr>
          <w:sz w:val="12"/>
          <w:szCs w:val="12"/>
        </w:rPr>
        <w:t xml:space="preserve">        const int win_width = 1280;</w:t>
      </w:r>
    </w:p>
    <w:p w:rsidR="007919E4" w:rsidRPr="00D72F93" w:rsidRDefault="007919E4" w:rsidP="007919E4">
      <w:pPr>
        <w:rPr>
          <w:sz w:val="12"/>
          <w:szCs w:val="12"/>
        </w:rPr>
      </w:pPr>
      <w:r w:rsidRPr="00D72F93">
        <w:rPr>
          <w:sz w:val="12"/>
          <w:szCs w:val="12"/>
        </w:rPr>
        <w:t xml:space="preserve">        const int win_height = 720;</w:t>
      </w:r>
    </w:p>
    <w:p w:rsidR="007919E4" w:rsidRPr="00D72F93" w:rsidRDefault="007919E4" w:rsidP="007919E4">
      <w:pPr>
        <w:rPr>
          <w:sz w:val="12"/>
          <w:szCs w:val="12"/>
        </w:rPr>
      </w:pPr>
      <w:r w:rsidRPr="00D72F93">
        <w:rPr>
          <w:sz w:val="12"/>
          <w:szCs w:val="12"/>
        </w:rPr>
        <w:t xml:space="preserve">        Game_window win(Point(100,200),win_width,win_height,"WorldWatcher 2");</w:t>
      </w:r>
    </w:p>
    <w:p w:rsidR="007919E4" w:rsidRPr="00D72F93" w:rsidRDefault="007919E4" w:rsidP="007919E4">
      <w:pPr>
        <w:rPr>
          <w:sz w:val="12"/>
          <w:szCs w:val="12"/>
        </w:rPr>
      </w:pPr>
      <w:r w:rsidRPr="00D72F93">
        <w:rPr>
          <w:sz w:val="12"/>
          <w:szCs w:val="12"/>
        </w:rPr>
        <w:t xml:space="preserve">        win.callback(window_callback);</w:t>
      </w:r>
    </w:p>
    <w:p w:rsidR="007919E4" w:rsidRPr="00D72F93" w:rsidRDefault="007919E4" w:rsidP="007919E4">
      <w:pPr>
        <w:rPr>
          <w:sz w:val="12"/>
          <w:szCs w:val="12"/>
        </w:rPr>
      </w:pPr>
      <w:r w:rsidRPr="00D72F93">
        <w:rPr>
          <w:sz w:val="12"/>
          <w:szCs w:val="12"/>
        </w:rPr>
        <w:t xml:space="preserve">        int action = 4; // homescreen</w:t>
      </w:r>
    </w:p>
    <w:p w:rsidR="007919E4" w:rsidRPr="00D72F93" w:rsidRDefault="007919E4" w:rsidP="007919E4">
      <w:pPr>
        <w:rPr>
          <w:sz w:val="12"/>
          <w:szCs w:val="12"/>
        </w:rPr>
      </w:pPr>
      <w:r w:rsidRPr="00D72F93">
        <w:rPr>
          <w:sz w:val="12"/>
          <w:szCs w:val="12"/>
        </w:rPr>
        <w:t xml:space="preserve">        while (action != 0) {</w:t>
      </w:r>
    </w:p>
    <w:p w:rsidR="007919E4" w:rsidRPr="00D72F93" w:rsidRDefault="007919E4" w:rsidP="007919E4">
      <w:pPr>
        <w:rPr>
          <w:sz w:val="12"/>
          <w:szCs w:val="12"/>
        </w:rPr>
      </w:pPr>
      <w:r w:rsidRPr="00D72F93">
        <w:rPr>
          <w:sz w:val="12"/>
          <w:szCs w:val="12"/>
        </w:rPr>
        <w:t xml:space="preserve">            int lastaction = action;</w:t>
      </w:r>
    </w:p>
    <w:p w:rsidR="007919E4" w:rsidRPr="00D72F93" w:rsidRDefault="007919E4" w:rsidP="007919E4">
      <w:pPr>
        <w:rPr>
          <w:sz w:val="12"/>
          <w:szCs w:val="12"/>
        </w:rPr>
      </w:pPr>
      <w:r w:rsidRPr="00D72F93">
        <w:rPr>
          <w:sz w:val="12"/>
          <w:szCs w:val="12"/>
        </w:rPr>
        <w:t xml:space="preserve">            action = win.wait_for_button();</w:t>
      </w:r>
    </w:p>
    <w:p w:rsidR="007919E4" w:rsidRPr="00D72F93" w:rsidRDefault="007919E4" w:rsidP="007919E4">
      <w:pPr>
        <w:rPr>
          <w:sz w:val="12"/>
          <w:szCs w:val="12"/>
        </w:rPr>
      </w:pPr>
      <w:r w:rsidRPr="00D72F93">
        <w:rPr>
          <w:sz w:val="12"/>
          <w:szCs w:val="12"/>
        </w:rPr>
        <w:t>//             if (action == 0)</w:t>
      </w:r>
    </w:p>
    <w:p w:rsidR="007919E4" w:rsidRPr="00D72F93" w:rsidRDefault="007919E4" w:rsidP="007919E4">
      <w:pPr>
        <w:rPr>
          <w:sz w:val="12"/>
          <w:szCs w:val="12"/>
        </w:rPr>
      </w:pPr>
      <w:r w:rsidRPr="00D72F93">
        <w:rPr>
          <w:sz w:val="12"/>
          <w:szCs w:val="12"/>
        </w:rPr>
        <w:t>//                 cout &lt;&lt; "User quit\n";</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if(lastaction == 1)</w:t>
      </w:r>
    </w:p>
    <w:p w:rsidR="007919E4" w:rsidRPr="00D72F93" w:rsidRDefault="007919E4" w:rsidP="007919E4">
      <w:pPr>
        <w:rPr>
          <w:sz w:val="12"/>
          <w:szCs w:val="12"/>
        </w:rPr>
      </w:pPr>
      <w:r w:rsidRPr="00D72F93">
        <w:rPr>
          <w:sz w:val="12"/>
          <w:szCs w:val="12"/>
        </w:rPr>
        <w:t xml:space="preserve">                win.undisplay_game();</w:t>
      </w:r>
    </w:p>
    <w:p w:rsidR="007919E4" w:rsidRPr="00D72F93" w:rsidRDefault="007919E4" w:rsidP="007919E4">
      <w:pPr>
        <w:rPr>
          <w:sz w:val="12"/>
          <w:szCs w:val="12"/>
        </w:rPr>
      </w:pPr>
      <w:r w:rsidRPr="00D72F93">
        <w:rPr>
          <w:sz w:val="12"/>
          <w:szCs w:val="12"/>
        </w:rPr>
        <w:t xml:space="preserve">            if(action == 1)</w:t>
      </w:r>
    </w:p>
    <w:p w:rsidR="007919E4" w:rsidRPr="00D72F93" w:rsidRDefault="007919E4" w:rsidP="007919E4">
      <w:pPr>
        <w:rPr>
          <w:sz w:val="12"/>
          <w:szCs w:val="12"/>
        </w:rPr>
      </w:pPr>
      <w:r w:rsidRPr="00D72F93">
        <w:rPr>
          <w:sz w:val="12"/>
          <w:szCs w:val="12"/>
        </w:rPr>
        <w:t xml:space="preserve">                win.display_game(win.difficulty);</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if(lastaction == 2)</w:t>
      </w:r>
    </w:p>
    <w:p w:rsidR="007919E4" w:rsidRPr="00D72F93" w:rsidRDefault="007919E4" w:rsidP="007919E4">
      <w:pPr>
        <w:rPr>
          <w:sz w:val="12"/>
          <w:szCs w:val="12"/>
        </w:rPr>
      </w:pPr>
      <w:r w:rsidRPr="00D72F93">
        <w:rPr>
          <w:sz w:val="12"/>
          <w:szCs w:val="12"/>
        </w:rPr>
        <w:t xml:space="preserve">                win.undisplay_instructions();</w:t>
      </w:r>
    </w:p>
    <w:p w:rsidR="007919E4" w:rsidRPr="00D72F93" w:rsidRDefault="007919E4" w:rsidP="007919E4">
      <w:pPr>
        <w:rPr>
          <w:sz w:val="12"/>
          <w:szCs w:val="12"/>
        </w:rPr>
      </w:pPr>
      <w:r w:rsidRPr="00D72F93">
        <w:rPr>
          <w:sz w:val="12"/>
          <w:szCs w:val="12"/>
        </w:rPr>
        <w:t xml:space="preserve">            if(action == 2)</w:t>
      </w:r>
    </w:p>
    <w:p w:rsidR="007919E4" w:rsidRPr="00D72F93" w:rsidRDefault="007919E4" w:rsidP="007919E4">
      <w:pPr>
        <w:rPr>
          <w:sz w:val="12"/>
          <w:szCs w:val="12"/>
        </w:rPr>
      </w:pPr>
      <w:r w:rsidRPr="00D72F93">
        <w:rPr>
          <w:sz w:val="12"/>
          <w:szCs w:val="12"/>
        </w:rPr>
        <w:t xml:space="preserve">                win.display_instructions();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(lastaction == 3)</w:t>
      </w:r>
    </w:p>
    <w:p w:rsidR="007919E4" w:rsidRPr="00D72F93" w:rsidRDefault="007919E4" w:rsidP="007919E4">
      <w:pPr>
        <w:rPr>
          <w:sz w:val="12"/>
          <w:szCs w:val="12"/>
        </w:rPr>
      </w:pPr>
      <w:r w:rsidRPr="00D72F93">
        <w:rPr>
          <w:sz w:val="12"/>
          <w:szCs w:val="12"/>
        </w:rPr>
        <w:t xml:space="preserve">                win.undisplay_scores();</w:t>
      </w:r>
    </w:p>
    <w:p w:rsidR="007919E4" w:rsidRPr="00D72F93" w:rsidRDefault="007919E4" w:rsidP="007919E4">
      <w:pPr>
        <w:rPr>
          <w:sz w:val="12"/>
          <w:szCs w:val="12"/>
        </w:rPr>
      </w:pPr>
      <w:r w:rsidRPr="00D72F93">
        <w:rPr>
          <w:sz w:val="12"/>
          <w:szCs w:val="12"/>
        </w:rPr>
        <w:t xml:space="preserve">            if(action == 3)</w:t>
      </w:r>
    </w:p>
    <w:p w:rsidR="007919E4" w:rsidRPr="00D72F93" w:rsidRDefault="007919E4" w:rsidP="007919E4">
      <w:pPr>
        <w:rPr>
          <w:sz w:val="12"/>
          <w:szCs w:val="12"/>
        </w:rPr>
      </w:pPr>
      <w:r w:rsidRPr="00D72F93">
        <w:rPr>
          <w:sz w:val="12"/>
          <w:szCs w:val="12"/>
        </w:rPr>
        <w:t xml:space="preserve">                win.display_scores();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(lastaction == 4)</w:t>
      </w:r>
    </w:p>
    <w:p w:rsidR="007919E4" w:rsidRPr="00D72F93" w:rsidRDefault="007919E4" w:rsidP="007919E4">
      <w:pPr>
        <w:rPr>
          <w:sz w:val="12"/>
          <w:szCs w:val="12"/>
        </w:rPr>
      </w:pPr>
      <w:r w:rsidRPr="00D72F93">
        <w:rPr>
          <w:sz w:val="12"/>
          <w:szCs w:val="12"/>
        </w:rPr>
        <w:t xml:space="preserve">                win.undisplay_home();</w:t>
      </w:r>
    </w:p>
    <w:p w:rsidR="007919E4" w:rsidRPr="00D72F93" w:rsidRDefault="007919E4" w:rsidP="007919E4">
      <w:pPr>
        <w:rPr>
          <w:sz w:val="12"/>
          <w:szCs w:val="12"/>
        </w:rPr>
      </w:pPr>
      <w:r w:rsidRPr="00D72F93">
        <w:rPr>
          <w:sz w:val="12"/>
          <w:szCs w:val="12"/>
        </w:rPr>
        <w:t xml:space="preserve">            if(action == 4)</w:t>
      </w:r>
    </w:p>
    <w:p w:rsidR="007919E4" w:rsidRPr="00D72F93" w:rsidRDefault="007919E4" w:rsidP="007919E4">
      <w:pPr>
        <w:rPr>
          <w:sz w:val="12"/>
          <w:szCs w:val="12"/>
        </w:rPr>
      </w:pPr>
      <w:r w:rsidRPr="00D72F93">
        <w:rPr>
          <w:sz w:val="12"/>
          <w:szCs w:val="12"/>
        </w:rPr>
        <w:t xml:space="preserve">                win.display_home();</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Fl::redraw();</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return 0;</w:t>
      </w:r>
    </w:p>
    <w:p w:rsidR="007919E4" w:rsidRPr="00D72F93" w:rsidRDefault="007919E4" w:rsidP="007919E4">
      <w:pPr>
        <w:rPr>
          <w:sz w:val="12"/>
          <w:szCs w:val="12"/>
        </w:rPr>
      </w:pPr>
      <w:r w:rsidRPr="00D72F93">
        <w:rPr>
          <w:sz w:val="12"/>
          <w:szCs w:val="12"/>
        </w:rPr>
        <w:lastRenderedPageBreak/>
        <w:t xml:space="preserve">    }</w:t>
      </w:r>
    </w:p>
    <w:p w:rsidR="007919E4" w:rsidRPr="00D72F93" w:rsidRDefault="007919E4" w:rsidP="007919E4">
      <w:pPr>
        <w:rPr>
          <w:sz w:val="12"/>
          <w:szCs w:val="12"/>
        </w:rPr>
      </w:pPr>
      <w:r w:rsidRPr="00D72F93">
        <w:rPr>
          <w:sz w:val="12"/>
          <w:szCs w:val="12"/>
        </w:rPr>
        <w:t xml:space="preserve">    catch(exception&amp; e) {</w:t>
      </w:r>
    </w:p>
    <w:p w:rsidR="007919E4" w:rsidRPr="00D72F93" w:rsidRDefault="007919E4" w:rsidP="007919E4">
      <w:pPr>
        <w:rPr>
          <w:sz w:val="12"/>
          <w:szCs w:val="12"/>
        </w:rPr>
      </w:pPr>
      <w:r w:rsidRPr="00D72F93">
        <w:rPr>
          <w:sz w:val="12"/>
          <w:szCs w:val="12"/>
        </w:rPr>
        <w:t xml:space="preserve">        cerr &lt;&lt; "error: " &lt;&lt; e.what() &lt;&lt; '\n';</w:t>
      </w:r>
    </w:p>
    <w:p w:rsidR="007919E4" w:rsidRPr="00D72F93" w:rsidRDefault="007919E4" w:rsidP="007919E4">
      <w:pPr>
        <w:rPr>
          <w:sz w:val="12"/>
          <w:szCs w:val="12"/>
        </w:rPr>
      </w:pPr>
      <w:r w:rsidRPr="00D72F93">
        <w:rPr>
          <w:sz w:val="12"/>
          <w:szCs w:val="12"/>
        </w:rPr>
        <w:t xml:space="preserve">        return 1;</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catch (...) {</w:t>
      </w:r>
    </w:p>
    <w:p w:rsidR="007919E4" w:rsidRPr="00D72F93" w:rsidRDefault="007919E4" w:rsidP="007919E4">
      <w:pPr>
        <w:rPr>
          <w:sz w:val="12"/>
          <w:szCs w:val="12"/>
        </w:rPr>
      </w:pPr>
      <w:r w:rsidRPr="00D72F93">
        <w:rPr>
          <w:sz w:val="12"/>
          <w:szCs w:val="12"/>
        </w:rPr>
        <w:t xml:space="preserve">        cerr &lt;&lt; "Oops: unknown exception!\n";</w:t>
      </w:r>
    </w:p>
    <w:p w:rsidR="007919E4" w:rsidRPr="00D72F93" w:rsidRDefault="007919E4" w:rsidP="007919E4">
      <w:pPr>
        <w:rPr>
          <w:sz w:val="12"/>
          <w:szCs w:val="12"/>
        </w:rPr>
      </w:pPr>
      <w:r w:rsidRPr="00D72F93">
        <w:rPr>
          <w:sz w:val="12"/>
          <w:szCs w:val="12"/>
        </w:rPr>
        <w:t xml:space="preserve">        return 2;</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This is a GUI support code to the chapters 12-16 of the book</w:t>
      </w:r>
    </w:p>
    <w:p w:rsidR="007919E4" w:rsidRPr="00D72F93" w:rsidRDefault="007919E4" w:rsidP="007919E4">
      <w:pPr>
        <w:rPr>
          <w:sz w:val="12"/>
          <w:szCs w:val="12"/>
        </w:rPr>
      </w:pPr>
      <w:r w:rsidRPr="00D72F93">
        <w:rPr>
          <w:sz w:val="12"/>
          <w:szCs w:val="12"/>
        </w:rPr>
        <w:t>// "Programming -- Principles and Practice Using C++" by Bjarne Stroustrup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 &lt;FL/Fl.H&gt;</w:t>
      </w:r>
    </w:p>
    <w:p w:rsidR="007919E4" w:rsidRPr="00D72F93" w:rsidRDefault="007919E4" w:rsidP="007919E4">
      <w:pPr>
        <w:rPr>
          <w:sz w:val="12"/>
          <w:szCs w:val="12"/>
        </w:rPr>
      </w:pPr>
      <w:r w:rsidRPr="00D72F93">
        <w:rPr>
          <w:sz w:val="12"/>
          <w:szCs w:val="12"/>
        </w:rPr>
        <w:t>#include &lt;FL/Fl_Counter.H&gt;</w:t>
      </w:r>
    </w:p>
    <w:p w:rsidR="007919E4" w:rsidRPr="00D72F93" w:rsidRDefault="007919E4" w:rsidP="007919E4">
      <w:pPr>
        <w:rPr>
          <w:sz w:val="12"/>
          <w:szCs w:val="12"/>
        </w:rPr>
      </w:pPr>
      <w:r w:rsidRPr="00D72F93">
        <w:rPr>
          <w:sz w:val="12"/>
          <w:szCs w:val="12"/>
        </w:rPr>
        <w:t>#include &lt;FL/Fl_Simple_Counter.H&gt;</w:t>
      </w:r>
    </w:p>
    <w:p w:rsidR="007919E4" w:rsidRPr="00D72F93" w:rsidRDefault="007919E4" w:rsidP="007919E4">
      <w:pPr>
        <w:rPr>
          <w:sz w:val="12"/>
          <w:szCs w:val="12"/>
        </w:rPr>
      </w:pPr>
      <w:r w:rsidRPr="00D72F93">
        <w:rPr>
          <w:sz w:val="12"/>
          <w:szCs w:val="12"/>
        </w:rPr>
        <w:t>#include &lt;FL/Fl_Slider.H&gt;</w:t>
      </w:r>
    </w:p>
    <w:p w:rsidR="007919E4" w:rsidRPr="00D72F93" w:rsidRDefault="007919E4" w:rsidP="007919E4">
      <w:pPr>
        <w:rPr>
          <w:sz w:val="12"/>
          <w:szCs w:val="12"/>
        </w:rPr>
      </w:pPr>
      <w:r w:rsidRPr="00D72F93">
        <w:rPr>
          <w:sz w:val="12"/>
          <w:szCs w:val="12"/>
        </w:rPr>
        <w:t>#include &lt;FL/Fl_Button.H&gt;</w:t>
      </w:r>
    </w:p>
    <w:p w:rsidR="007919E4" w:rsidRPr="00D72F93" w:rsidRDefault="007919E4" w:rsidP="007919E4">
      <w:pPr>
        <w:rPr>
          <w:sz w:val="12"/>
          <w:szCs w:val="12"/>
        </w:rPr>
      </w:pPr>
      <w:r w:rsidRPr="00D72F93">
        <w:rPr>
          <w:sz w:val="12"/>
          <w:szCs w:val="12"/>
        </w:rPr>
        <w:t>#include &lt;FL/Fl_Output.H&gt;</w:t>
      </w:r>
    </w:p>
    <w:p w:rsidR="007919E4" w:rsidRPr="00D72F93" w:rsidRDefault="007919E4" w:rsidP="007919E4">
      <w:pPr>
        <w:rPr>
          <w:sz w:val="12"/>
          <w:szCs w:val="12"/>
        </w:rPr>
      </w:pPr>
      <w:r w:rsidRPr="00D72F93">
        <w:rPr>
          <w:sz w:val="12"/>
          <w:szCs w:val="12"/>
        </w:rPr>
        <w:t>#include &lt;FL/Fl_Multiline_Output.H&gt;</w:t>
      </w:r>
    </w:p>
    <w:p w:rsidR="007919E4" w:rsidRPr="00D72F93" w:rsidRDefault="007919E4" w:rsidP="007919E4">
      <w:pPr>
        <w:rPr>
          <w:sz w:val="12"/>
          <w:szCs w:val="12"/>
        </w:rPr>
      </w:pPr>
      <w:r w:rsidRPr="00D72F93">
        <w:rPr>
          <w:sz w:val="12"/>
          <w:szCs w:val="12"/>
        </w:rPr>
        <w:t>#include "GUI.h"</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namespace Graph_lib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Button::attach(Window&amp; 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pw = new Fl_Button(loc.x, loc.y, width, height, label.c_str());</w:t>
      </w:r>
    </w:p>
    <w:p w:rsidR="007919E4" w:rsidRPr="00D72F93" w:rsidRDefault="007919E4" w:rsidP="007919E4">
      <w:pPr>
        <w:rPr>
          <w:sz w:val="12"/>
          <w:szCs w:val="12"/>
        </w:rPr>
      </w:pPr>
      <w:r w:rsidRPr="00D72F93">
        <w:rPr>
          <w:sz w:val="12"/>
          <w:szCs w:val="12"/>
        </w:rPr>
        <w:t xml:space="preserve">    pw-&gt;callback(reinterpret_cast&lt;Fl_Callback*&gt;(do_it), &amp;win); // pass the window</w:t>
      </w:r>
    </w:p>
    <w:p w:rsidR="007919E4" w:rsidRPr="00D72F93" w:rsidRDefault="007919E4" w:rsidP="007919E4">
      <w:pPr>
        <w:rPr>
          <w:sz w:val="12"/>
          <w:szCs w:val="12"/>
        </w:rPr>
      </w:pPr>
      <w:r w:rsidRPr="00D72F93">
        <w:rPr>
          <w:sz w:val="12"/>
          <w:szCs w:val="12"/>
        </w:rPr>
        <w:t xml:space="preserve">    own = &amp;win;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Counter::attach(Window&amp; 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pv = new Fl_Simple_Counter(loc.x, loc.y, width, height, label.c_str());</w:t>
      </w:r>
    </w:p>
    <w:p w:rsidR="007919E4" w:rsidRPr="00D72F93" w:rsidRDefault="007919E4" w:rsidP="007919E4">
      <w:pPr>
        <w:rPr>
          <w:sz w:val="12"/>
          <w:szCs w:val="12"/>
        </w:rPr>
      </w:pPr>
      <w:r w:rsidRPr="00D72F93">
        <w:rPr>
          <w:sz w:val="12"/>
          <w:szCs w:val="12"/>
        </w:rPr>
        <w:lastRenderedPageBreak/>
        <w:t xml:space="preserve">    pw = (Fl_Widget*)pv;</w:t>
      </w:r>
    </w:p>
    <w:p w:rsidR="007919E4" w:rsidRPr="00D72F93" w:rsidRDefault="007919E4" w:rsidP="007919E4">
      <w:pPr>
        <w:rPr>
          <w:sz w:val="12"/>
          <w:szCs w:val="12"/>
        </w:rPr>
      </w:pPr>
      <w:r w:rsidRPr="00D72F93">
        <w:rPr>
          <w:sz w:val="12"/>
          <w:szCs w:val="12"/>
        </w:rPr>
        <w:t xml:space="preserve">    pw-&gt;callback(reinterpret_cast&lt;Fl_Callback*&gt;(do_it), &amp;win); // pass the window</w:t>
      </w:r>
    </w:p>
    <w:p w:rsidR="007919E4" w:rsidRPr="00D72F93" w:rsidRDefault="007919E4" w:rsidP="007919E4">
      <w:pPr>
        <w:rPr>
          <w:sz w:val="12"/>
          <w:szCs w:val="12"/>
        </w:rPr>
      </w:pPr>
      <w:r w:rsidRPr="00D72F93">
        <w:rPr>
          <w:sz w:val="12"/>
          <w:szCs w:val="12"/>
        </w:rPr>
        <w:t xml:space="preserve">    own = &amp;win;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int In_box::get_int()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Fl_Input&amp; pi = reference_to&lt;Fl_Input&gt;(pw);</w:t>
      </w:r>
    </w:p>
    <w:p w:rsidR="007919E4" w:rsidRPr="00D72F93" w:rsidRDefault="007919E4" w:rsidP="007919E4">
      <w:pPr>
        <w:rPr>
          <w:sz w:val="12"/>
          <w:szCs w:val="12"/>
        </w:rPr>
      </w:pPr>
      <w:r w:rsidRPr="00D72F93">
        <w:rPr>
          <w:sz w:val="12"/>
          <w:szCs w:val="12"/>
        </w:rPr>
        <w:t xml:space="preserve">    // return atoi(pi.value());</w:t>
      </w:r>
    </w:p>
    <w:p w:rsidR="007919E4" w:rsidRPr="00D72F93" w:rsidRDefault="007919E4" w:rsidP="007919E4">
      <w:pPr>
        <w:rPr>
          <w:sz w:val="12"/>
          <w:szCs w:val="12"/>
        </w:rPr>
      </w:pPr>
      <w:r w:rsidRPr="00D72F93">
        <w:rPr>
          <w:sz w:val="12"/>
          <w:szCs w:val="12"/>
        </w:rPr>
        <w:t xml:space="preserve">    const char* p = pi.value();</w:t>
      </w:r>
    </w:p>
    <w:p w:rsidR="007919E4" w:rsidRPr="00D72F93" w:rsidRDefault="007919E4" w:rsidP="007919E4">
      <w:pPr>
        <w:rPr>
          <w:sz w:val="12"/>
          <w:szCs w:val="12"/>
        </w:rPr>
      </w:pPr>
      <w:r w:rsidRPr="00D72F93">
        <w:rPr>
          <w:sz w:val="12"/>
          <w:szCs w:val="12"/>
        </w:rPr>
        <w:t xml:space="preserve">    if (!isdigit(p[0])) return -999999;</w:t>
      </w:r>
    </w:p>
    <w:p w:rsidR="007919E4" w:rsidRPr="00D72F93" w:rsidRDefault="007919E4" w:rsidP="007919E4">
      <w:pPr>
        <w:rPr>
          <w:sz w:val="12"/>
          <w:szCs w:val="12"/>
        </w:rPr>
      </w:pPr>
      <w:r w:rsidRPr="00D72F93">
        <w:rPr>
          <w:sz w:val="12"/>
          <w:szCs w:val="12"/>
        </w:rPr>
        <w:t xml:space="preserve">    return atoi(p);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string In_box::get_string()</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Fl_Input&amp; pi = reference_to&lt;Fl_Input&gt;(pw);</w:t>
      </w:r>
    </w:p>
    <w:p w:rsidR="007919E4" w:rsidRPr="00D72F93" w:rsidRDefault="007919E4" w:rsidP="007919E4">
      <w:pPr>
        <w:rPr>
          <w:sz w:val="12"/>
          <w:szCs w:val="12"/>
        </w:rPr>
      </w:pPr>
      <w:r w:rsidRPr="00D72F93">
        <w:rPr>
          <w:sz w:val="12"/>
          <w:szCs w:val="12"/>
        </w:rPr>
        <w:tab/>
        <w:t>return string(pi.value());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In_box::attach(Window&amp; 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pw = new Fl_Input(loc.x, loc.y, width, height, label.c_str());</w:t>
      </w:r>
    </w:p>
    <w:p w:rsidR="007919E4" w:rsidRPr="00D72F93" w:rsidRDefault="007919E4" w:rsidP="007919E4">
      <w:pPr>
        <w:rPr>
          <w:sz w:val="12"/>
          <w:szCs w:val="12"/>
        </w:rPr>
      </w:pPr>
      <w:r w:rsidRPr="00D72F93">
        <w:rPr>
          <w:sz w:val="12"/>
          <w:szCs w:val="12"/>
        </w:rPr>
        <w:t xml:space="preserve">    own = &amp;win;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Out_box::put(const string&amp; 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reference_to&lt;Fl_Output&gt;(pw).value(s.c_str());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lastRenderedPageBreak/>
        <w:t>void Out_box::attach(Window&amp; 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pw = new Fl_Output(loc.x, loc.y, width, height, label.c_str());</w:t>
      </w:r>
    </w:p>
    <w:p w:rsidR="007919E4" w:rsidRPr="00D72F93" w:rsidRDefault="007919E4" w:rsidP="007919E4">
      <w:pPr>
        <w:rPr>
          <w:sz w:val="12"/>
          <w:szCs w:val="12"/>
        </w:rPr>
      </w:pPr>
      <w:r w:rsidRPr="00D72F93">
        <w:rPr>
          <w:sz w:val="12"/>
          <w:szCs w:val="12"/>
        </w:rPr>
        <w:t xml:space="preserve">    own = &amp;win;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Out_box_multi::put(const string&amp; 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reference_to&lt;Fl_Output&gt;(pw).value(s.c_str());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Out_box_multi::attach(Window&amp; 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pw = new Fl_Output(loc.x, loc.y, width, height, label.c_str());</w:t>
      </w:r>
    </w:p>
    <w:p w:rsidR="007919E4" w:rsidRPr="00D72F93" w:rsidRDefault="007919E4" w:rsidP="007919E4">
      <w:pPr>
        <w:rPr>
          <w:sz w:val="12"/>
          <w:szCs w:val="12"/>
        </w:rPr>
      </w:pPr>
      <w:r w:rsidRPr="00D72F93">
        <w:rPr>
          <w:sz w:val="12"/>
          <w:szCs w:val="12"/>
        </w:rPr>
        <w:t xml:space="preserve">    own = &amp;win;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int Menu::attach(Button&amp; b)</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b.width = width;</w:t>
      </w:r>
    </w:p>
    <w:p w:rsidR="007919E4" w:rsidRPr="00D72F93" w:rsidRDefault="007919E4" w:rsidP="007919E4">
      <w:pPr>
        <w:rPr>
          <w:sz w:val="12"/>
          <w:szCs w:val="12"/>
        </w:rPr>
      </w:pPr>
      <w:r w:rsidRPr="00D72F93">
        <w:rPr>
          <w:sz w:val="12"/>
          <w:szCs w:val="12"/>
        </w:rPr>
        <w:t xml:space="preserve">    b.height = height;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switch(k) {</w:t>
      </w:r>
    </w:p>
    <w:p w:rsidR="007919E4" w:rsidRPr="00D72F93" w:rsidRDefault="007919E4" w:rsidP="007919E4">
      <w:pPr>
        <w:rPr>
          <w:sz w:val="12"/>
          <w:szCs w:val="12"/>
        </w:rPr>
      </w:pPr>
      <w:r w:rsidRPr="00D72F93">
        <w:rPr>
          <w:sz w:val="12"/>
          <w:szCs w:val="12"/>
        </w:rPr>
        <w:t xml:space="preserve">    case horizontal:</w:t>
      </w:r>
    </w:p>
    <w:p w:rsidR="007919E4" w:rsidRPr="00D72F93" w:rsidRDefault="007919E4" w:rsidP="007919E4">
      <w:pPr>
        <w:rPr>
          <w:sz w:val="12"/>
          <w:szCs w:val="12"/>
        </w:rPr>
      </w:pPr>
      <w:r w:rsidRPr="00D72F93">
        <w:rPr>
          <w:sz w:val="12"/>
          <w:szCs w:val="12"/>
        </w:rPr>
        <w:t xml:space="preserve">        b.loc = Point(loc.x+offset,loc.y);</w:t>
      </w:r>
    </w:p>
    <w:p w:rsidR="007919E4" w:rsidRPr="00D72F93" w:rsidRDefault="007919E4" w:rsidP="007919E4">
      <w:pPr>
        <w:rPr>
          <w:sz w:val="12"/>
          <w:szCs w:val="12"/>
        </w:rPr>
      </w:pPr>
      <w:r w:rsidRPr="00D72F93">
        <w:rPr>
          <w:sz w:val="12"/>
          <w:szCs w:val="12"/>
        </w:rPr>
        <w:t xml:space="preserve">        offset+=b.width;</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case vertical:</w:t>
      </w:r>
    </w:p>
    <w:p w:rsidR="007919E4" w:rsidRPr="00D72F93" w:rsidRDefault="007919E4" w:rsidP="007919E4">
      <w:pPr>
        <w:rPr>
          <w:sz w:val="12"/>
          <w:szCs w:val="12"/>
        </w:rPr>
      </w:pPr>
      <w:r w:rsidRPr="00D72F93">
        <w:rPr>
          <w:sz w:val="12"/>
          <w:szCs w:val="12"/>
        </w:rPr>
        <w:t xml:space="preserve">        b.loc = Point(loc.x,loc.y+offset);</w:t>
      </w:r>
    </w:p>
    <w:p w:rsidR="007919E4" w:rsidRPr="00D72F93" w:rsidRDefault="007919E4" w:rsidP="007919E4">
      <w:pPr>
        <w:rPr>
          <w:sz w:val="12"/>
          <w:szCs w:val="12"/>
        </w:rPr>
      </w:pPr>
      <w:r w:rsidRPr="00D72F93">
        <w:rPr>
          <w:sz w:val="12"/>
          <w:szCs w:val="12"/>
        </w:rPr>
        <w:t xml:space="preserve">        offset+=b.height;</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selection.push_back(b); // b is NOT OWNED: pass by reference</w:t>
      </w:r>
    </w:p>
    <w:p w:rsidR="007919E4" w:rsidRPr="00D72F93" w:rsidRDefault="007919E4" w:rsidP="007919E4">
      <w:pPr>
        <w:rPr>
          <w:sz w:val="12"/>
          <w:szCs w:val="12"/>
        </w:rPr>
      </w:pPr>
      <w:r w:rsidRPr="00D72F93">
        <w:rPr>
          <w:sz w:val="12"/>
          <w:szCs w:val="12"/>
        </w:rPr>
        <w:t xml:space="preserve">    return int(selection.size()-1);</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int Menu::attach(Button* 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Button&amp; b = *p;</w:t>
      </w:r>
    </w:p>
    <w:p w:rsidR="007919E4" w:rsidRPr="00D72F93" w:rsidRDefault="007919E4" w:rsidP="007919E4">
      <w:pPr>
        <w:rPr>
          <w:sz w:val="12"/>
          <w:szCs w:val="12"/>
        </w:rPr>
      </w:pPr>
      <w:r w:rsidRPr="00D72F93">
        <w:rPr>
          <w:sz w:val="12"/>
          <w:szCs w:val="12"/>
        </w:rPr>
        <w:t xml:space="preserve">    b.width = width;</w:t>
      </w:r>
    </w:p>
    <w:p w:rsidR="007919E4" w:rsidRPr="00D72F93" w:rsidRDefault="007919E4" w:rsidP="007919E4">
      <w:pPr>
        <w:rPr>
          <w:sz w:val="12"/>
          <w:szCs w:val="12"/>
        </w:rPr>
      </w:pPr>
      <w:r w:rsidRPr="00D72F93">
        <w:rPr>
          <w:sz w:val="12"/>
          <w:szCs w:val="12"/>
        </w:rPr>
        <w:t xml:space="preserve">    b.height = height;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switch(k) {</w:t>
      </w:r>
    </w:p>
    <w:p w:rsidR="007919E4" w:rsidRPr="00D72F93" w:rsidRDefault="007919E4" w:rsidP="007919E4">
      <w:pPr>
        <w:rPr>
          <w:sz w:val="12"/>
          <w:szCs w:val="12"/>
        </w:rPr>
      </w:pPr>
      <w:r w:rsidRPr="00D72F93">
        <w:rPr>
          <w:sz w:val="12"/>
          <w:szCs w:val="12"/>
        </w:rPr>
        <w:t xml:space="preserve">    case horizontal:</w:t>
      </w:r>
    </w:p>
    <w:p w:rsidR="007919E4" w:rsidRPr="00D72F93" w:rsidRDefault="007919E4" w:rsidP="007919E4">
      <w:pPr>
        <w:rPr>
          <w:sz w:val="12"/>
          <w:szCs w:val="12"/>
        </w:rPr>
      </w:pPr>
      <w:r w:rsidRPr="00D72F93">
        <w:rPr>
          <w:sz w:val="12"/>
          <w:szCs w:val="12"/>
        </w:rPr>
        <w:t xml:space="preserve">        b.loc = Point(loc.x+offset,loc.y);</w:t>
      </w:r>
    </w:p>
    <w:p w:rsidR="007919E4" w:rsidRPr="00D72F93" w:rsidRDefault="007919E4" w:rsidP="007919E4">
      <w:pPr>
        <w:rPr>
          <w:sz w:val="12"/>
          <w:szCs w:val="12"/>
        </w:rPr>
      </w:pPr>
      <w:r w:rsidRPr="00D72F93">
        <w:rPr>
          <w:sz w:val="12"/>
          <w:szCs w:val="12"/>
        </w:rPr>
        <w:t xml:space="preserve">        offset+=b.width;</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case vertical:</w:t>
      </w:r>
    </w:p>
    <w:p w:rsidR="007919E4" w:rsidRPr="00D72F93" w:rsidRDefault="007919E4" w:rsidP="007919E4">
      <w:pPr>
        <w:rPr>
          <w:sz w:val="12"/>
          <w:szCs w:val="12"/>
        </w:rPr>
      </w:pPr>
      <w:r w:rsidRPr="00D72F93">
        <w:rPr>
          <w:sz w:val="12"/>
          <w:szCs w:val="12"/>
        </w:rPr>
        <w:t xml:space="preserve">        b.loc = Point(loc.x,loc.y+offset);</w:t>
      </w:r>
    </w:p>
    <w:p w:rsidR="007919E4" w:rsidRPr="00D72F93" w:rsidRDefault="007919E4" w:rsidP="007919E4">
      <w:pPr>
        <w:rPr>
          <w:sz w:val="12"/>
          <w:szCs w:val="12"/>
        </w:rPr>
      </w:pPr>
      <w:r w:rsidRPr="00D72F93">
        <w:rPr>
          <w:sz w:val="12"/>
          <w:szCs w:val="12"/>
        </w:rPr>
        <w:t xml:space="preserve">        offset+=b.height;</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selection.push_back(&amp;b); // b is OWNED: pass by pointer</w:t>
      </w:r>
    </w:p>
    <w:p w:rsidR="007919E4" w:rsidRPr="00D72F93" w:rsidRDefault="007919E4" w:rsidP="007919E4">
      <w:pPr>
        <w:rPr>
          <w:sz w:val="12"/>
          <w:szCs w:val="12"/>
        </w:rPr>
      </w:pPr>
      <w:r w:rsidRPr="00D72F93">
        <w:rPr>
          <w:sz w:val="12"/>
          <w:szCs w:val="12"/>
        </w:rPr>
        <w:t xml:space="preserve">    return int(selection.size()-1);</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 of namespace Graph_lib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This is a GUI support code to the chapters 12-16 of the book</w:t>
      </w:r>
    </w:p>
    <w:p w:rsidR="007919E4" w:rsidRPr="00D72F93" w:rsidRDefault="007919E4" w:rsidP="007919E4">
      <w:pPr>
        <w:rPr>
          <w:sz w:val="12"/>
          <w:szCs w:val="12"/>
        </w:rPr>
      </w:pPr>
      <w:r w:rsidRPr="00D72F93">
        <w:rPr>
          <w:sz w:val="12"/>
          <w:szCs w:val="12"/>
        </w:rPr>
        <w:t>// "Programming -- Principles and Practice Using C++" by Bjarne Stroustrup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#ifndef GUI_GUARD</w:t>
      </w:r>
    </w:p>
    <w:p w:rsidR="007919E4" w:rsidRPr="00D72F93" w:rsidRDefault="007919E4" w:rsidP="007919E4">
      <w:pPr>
        <w:rPr>
          <w:sz w:val="12"/>
          <w:szCs w:val="12"/>
        </w:rPr>
      </w:pPr>
      <w:r w:rsidRPr="00D72F93">
        <w:rPr>
          <w:sz w:val="12"/>
          <w:szCs w:val="12"/>
        </w:rPr>
        <w:t>#define GUI_GUARD</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 &lt;FL/Fl_Valuator.H&gt;</w:t>
      </w:r>
    </w:p>
    <w:p w:rsidR="007919E4" w:rsidRPr="00D72F93" w:rsidRDefault="007919E4" w:rsidP="007919E4">
      <w:pPr>
        <w:rPr>
          <w:sz w:val="12"/>
          <w:szCs w:val="12"/>
        </w:rPr>
      </w:pPr>
      <w:r w:rsidRPr="00D72F93">
        <w:rPr>
          <w:sz w:val="12"/>
          <w:szCs w:val="12"/>
        </w:rPr>
        <w:t>#include "Window.h"</w:t>
      </w:r>
    </w:p>
    <w:p w:rsidR="007919E4" w:rsidRPr="00D72F93" w:rsidRDefault="007919E4" w:rsidP="007919E4">
      <w:pPr>
        <w:rPr>
          <w:sz w:val="12"/>
          <w:szCs w:val="12"/>
        </w:rPr>
      </w:pPr>
      <w:r w:rsidRPr="00D72F93">
        <w:rPr>
          <w:sz w:val="12"/>
          <w:szCs w:val="12"/>
        </w:rPr>
        <w:t>#include "Graph.h"</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namespace Graph_lib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lastRenderedPageBreak/>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typedef void* Address;    // Address is a synonym for void*</w:t>
      </w:r>
    </w:p>
    <w:p w:rsidR="007919E4" w:rsidRPr="00D72F93" w:rsidRDefault="007919E4" w:rsidP="007919E4">
      <w:pPr>
        <w:rPr>
          <w:sz w:val="12"/>
          <w:szCs w:val="12"/>
        </w:rPr>
      </w:pPr>
      <w:r w:rsidRPr="00D72F93">
        <w:rPr>
          <w:sz w:val="12"/>
          <w:szCs w:val="12"/>
        </w:rPr>
        <w:t xml:space="preserve">    typedef void(*Callback)(Address, Address);    // FLTK's required function type for all callbacks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template&lt;class W&gt; W&amp; reference_to(Address pw)</w:t>
      </w:r>
    </w:p>
    <w:p w:rsidR="007919E4" w:rsidRPr="00D72F93" w:rsidRDefault="007919E4" w:rsidP="007919E4">
      <w:pPr>
        <w:rPr>
          <w:sz w:val="12"/>
          <w:szCs w:val="12"/>
        </w:rPr>
      </w:pPr>
      <w:r w:rsidRPr="00D72F93">
        <w:rPr>
          <w:sz w:val="12"/>
          <w:szCs w:val="12"/>
        </w:rPr>
        <w:t xml:space="preserve">    // treat an address as a reference to a W</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return *static_cast&lt;W*&gt;(pw);</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class Widget {</w:t>
      </w:r>
    </w:p>
    <w:p w:rsidR="007919E4" w:rsidRPr="00D72F93" w:rsidRDefault="007919E4" w:rsidP="007919E4">
      <w:pPr>
        <w:rPr>
          <w:sz w:val="12"/>
          <w:szCs w:val="12"/>
        </w:rPr>
      </w:pPr>
      <w:r w:rsidRPr="00D72F93">
        <w:rPr>
          <w:sz w:val="12"/>
          <w:szCs w:val="12"/>
        </w:rPr>
        <w:t xml:space="preserve">    // Widget is a handle to an Fl_widget - it is *not* an Fl_widget</w:t>
      </w:r>
    </w:p>
    <w:p w:rsidR="007919E4" w:rsidRPr="00D72F93" w:rsidRDefault="007919E4" w:rsidP="007919E4">
      <w:pPr>
        <w:rPr>
          <w:sz w:val="12"/>
          <w:szCs w:val="12"/>
        </w:rPr>
      </w:pPr>
      <w:r w:rsidRPr="00D72F93">
        <w:rPr>
          <w:sz w:val="12"/>
          <w:szCs w:val="12"/>
        </w:rPr>
        <w:t xml:space="preserve">    // We try to keep our interface classes at arm's length from FLTK</w:t>
      </w:r>
    </w:p>
    <w:p w:rsidR="007919E4" w:rsidRPr="00D72F93" w:rsidRDefault="007919E4" w:rsidP="007919E4">
      <w:pPr>
        <w:rPr>
          <w:sz w:val="12"/>
          <w:szCs w:val="12"/>
        </w:rPr>
      </w:pPr>
      <w:r w:rsidRPr="00D72F93">
        <w:rPr>
          <w:sz w:val="12"/>
          <w:szCs w:val="12"/>
        </w:rPr>
        <w:t xml:space="preserve">    public:</w:t>
      </w:r>
    </w:p>
    <w:p w:rsidR="007919E4" w:rsidRPr="00D72F93" w:rsidRDefault="007919E4" w:rsidP="007919E4">
      <w:pPr>
        <w:rPr>
          <w:sz w:val="12"/>
          <w:szCs w:val="12"/>
        </w:rPr>
      </w:pPr>
      <w:r w:rsidRPr="00D72F93">
        <w:rPr>
          <w:sz w:val="12"/>
          <w:szCs w:val="12"/>
        </w:rPr>
        <w:t xml:space="preserve">        Widget(Point xy, int w, int h, const string&amp; s, Callback cb)</w:t>
      </w:r>
    </w:p>
    <w:p w:rsidR="007919E4" w:rsidRPr="00D72F93" w:rsidRDefault="007919E4" w:rsidP="007919E4">
      <w:pPr>
        <w:rPr>
          <w:sz w:val="12"/>
          <w:szCs w:val="12"/>
        </w:rPr>
      </w:pPr>
      <w:r w:rsidRPr="00D72F93">
        <w:rPr>
          <w:sz w:val="12"/>
          <w:szCs w:val="12"/>
        </w:rPr>
        <w:t xml:space="preserve">            : loc(xy), width(w), height(h), label(s), do_it(cb)</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virtual void move(int dx,int dy) { hide(); pw-&gt;position(loc.x+=dx, loc.y+=dy); show(); }</w:t>
      </w:r>
    </w:p>
    <w:p w:rsidR="007919E4" w:rsidRPr="00D72F93" w:rsidRDefault="007919E4" w:rsidP="007919E4">
      <w:pPr>
        <w:rPr>
          <w:sz w:val="12"/>
          <w:szCs w:val="12"/>
        </w:rPr>
      </w:pPr>
      <w:r w:rsidRPr="00D72F93">
        <w:rPr>
          <w:sz w:val="12"/>
          <w:szCs w:val="12"/>
        </w:rPr>
        <w:t xml:space="preserve">        virtual void moveto(Point xy) { hide(); pw-&gt;position(xy.x, xy.y); show(); }</w:t>
      </w:r>
    </w:p>
    <w:p w:rsidR="007919E4" w:rsidRPr="00D72F93" w:rsidRDefault="007919E4" w:rsidP="007919E4">
      <w:pPr>
        <w:rPr>
          <w:sz w:val="12"/>
          <w:szCs w:val="12"/>
        </w:rPr>
      </w:pPr>
      <w:r w:rsidRPr="00D72F93">
        <w:rPr>
          <w:sz w:val="12"/>
          <w:szCs w:val="12"/>
        </w:rPr>
        <w:t xml:space="preserve">        virtual void color(Color bg) {pw-&gt;color(bg.as_int()); }</w:t>
      </w:r>
    </w:p>
    <w:p w:rsidR="007919E4" w:rsidRPr="00D72F93" w:rsidRDefault="007919E4" w:rsidP="007919E4">
      <w:pPr>
        <w:rPr>
          <w:sz w:val="12"/>
          <w:szCs w:val="12"/>
        </w:rPr>
      </w:pPr>
      <w:r w:rsidRPr="00D72F93">
        <w:rPr>
          <w:sz w:val="12"/>
          <w:szCs w:val="12"/>
        </w:rPr>
        <w:t xml:space="preserve">        virtual void hide() { pw-&gt;hide(); }</w:t>
      </w:r>
    </w:p>
    <w:p w:rsidR="007919E4" w:rsidRPr="00D72F93" w:rsidRDefault="007919E4" w:rsidP="007919E4">
      <w:pPr>
        <w:rPr>
          <w:sz w:val="12"/>
          <w:szCs w:val="12"/>
        </w:rPr>
      </w:pPr>
      <w:r w:rsidRPr="00D72F93">
        <w:rPr>
          <w:sz w:val="12"/>
          <w:szCs w:val="12"/>
        </w:rPr>
        <w:t xml:space="preserve">        virtual void show() { pw-&gt;show(); }</w:t>
      </w:r>
    </w:p>
    <w:p w:rsidR="007919E4" w:rsidRPr="00D72F93" w:rsidRDefault="007919E4" w:rsidP="007919E4">
      <w:pPr>
        <w:rPr>
          <w:sz w:val="12"/>
          <w:szCs w:val="12"/>
        </w:rPr>
      </w:pPr>
      <w:r w:rsidRPr="00D72F93">
        <w:rPr>
          <w:sz w:val="12"/>
          <w:szCs w:val="12"/>
        </w:rPr>
        <w:t xml:space="preserve">        virtual void attach(Window&amp;) = 0;</w:t>
      </w:r>
    </w:p>
    <w:p w:rsidR="007919E4" w:rsidRPr="00D72F93" w:rsidRDefault="007919E4" w:rsidP="007919E4">
      <w:pPr>
        <w:rPr>
          <w:sz w:val="12"/>
          <w:szCs w:val="12"/>
        </w:rPr>
      </w:pPr>
      <w:r w:rsidRPr="00D72F93">
        <w:rPr>
          <w:sz w:val="12"/>
          <w:szCs w:val="12"/>
        </w:rPr>
        <w:t xml:space="preserve">        void redraw() { pw-&gt;redraw(); }</w:t>
      </w:r>
    </w:p>
    <w:p w:rsidR="007919E4" w:rsidRPr="00D72F93" w:rsidRDefault="007919E4" w:rsidP="007919E4">
      <w:pPr>
        <w:rPr>
          <w:sz w:val="12"/>
          <w:szCs w:val="12"/>
        </w:rPr>
      </w:pPr>
      <w:r w:rsidRPr="00D72F93">
        <w:rPr>
          <w:sz w:val="12"/>
          <w:szCs w:val="12"/>
        </w:rPr>
        <w:t xml:space="preserve">        void draw() { pw-&gt;draw(); }</w:t>
      </w:r>
    </w:p>
    <w:p w:rsidR="007919E4" w:rsidRPr="00D72F93" w:rsidRDefault="007919E4" w:rsidP="007919E4">
      <w:pPr>
        <w:rPr>
          <w:sz w:val="12"/>
          <w:szCs w:val="12"/>
        </w:rPr>
      </w:pPr>
      <w:r w:rsidRPr="00D72F93">
        <w:rPr>
          <w:sz w:val="12"/>
          <w:szCs w:val="12"/>
        </w:rPr>
        <w:t xml:space="preserve">        void box(Fl_Boxtype b) {pw-&gt;box(b);}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Point loc;</w:t>
      </w:r>
    </w:p>
    <w:p w:rsidR="007919E4" w:rsidRPr="00D72F93" w:rsidRDefault="007919E4" w:rsidP="007919E4">
      <w:pPr>
        <w:rPr>
          <w:sz w:val="12"/>
          <w:szCs w:val="12"/>
        </w:rPr>
      </w:pPr>
      <w:r w:rsidRPr="00D72F93">
        <w:rPr>
          <w:sz w:val="12"/>
          <w:szCs w:val="12"/>
        </w:rPr>
        <w:t xml:space="preserve">        int width;</w:t>
      </w:r>
    </w:p>
    <w:p w:rsidR="007919E4" w:rsidRPr="00D72F93" w:rsidRDefault="007919E4" w:rsidP="007919E4">
      <w:pPr>
        <w:rPr>
          <w:sz w:val="12"/>
          <w:szCs w:val="12"/>
        </w:rPr>
      </w:pPr>
      <w:r w:rsidRPr="00D72F93">
        <w:rPr>
          <w:sz w:val="12"/>
          <w:szCs w:val="12"/>
        </w:rPr>
        <w:t xml:space="preserve">        int height;</w:t>
      </w:r>
    </w:p>
    <w:p w:rsidR="007919E4" w:rsidRPr="00D72F93" w:rsidRDefault="007919E4" w:rsidP="007919E4">
      <w:pPr>
        <w:rPr>
          <w:sz w:val="12"/>
          <w:szCs w:val="12"/>
        </w:rPr>
      </w:pPr>
      <w:r w:rsidRPr="00D72F93">
        <w:rPr>
          <w:sz w:val="12"/>
          <w:szCs w:val="12"/>
        </w:rPr>
        <w:t xml:space="preserve">        string label;</w:t>
      </w:r>
    </w:p>
    <w:p w:rsidR="007919E4" w:rsidRPr="00D72F93" w:rsidRDefault="007919E4" w:rsidP="007919E4">
      <w:pPr>
        <w:rPr>
          <w:sz w:val="12"/>
          <w:szCs w:val="12"/>
        </w:rPr>
      </w:pPr>
      <w:r w:rsidRPr="00D72F93">
        <w:rPr>
          <w:sz w:val="12"/>
          <w:szCs w:val="12"/>
        </w:rPr>
        <w:t xml:space="preserve">        Callback do_it;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virtual ~Widget() {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lastRenderedPageBreak/>
        <w:t xml:space="preserve">    protected:</w:t>
      </w:r>
    </w:p>
    <w:p w:rsidR="007919E4" w:rsidRPr="00D72F93" w:rsidRDefault="007919E4" w:rsidP="007919E4">
      <w:pPr>
        <w:rPr>
          <w:sz w:val="12"/>
          <w:szCs w:val="12"/>
        </w:rPr>
      </w:pPr>
      <w:r w:rsidRPr="00D72F93">
        <w:rPr>
          <w:sz w:val="12"/>
          <w:szCs w:val="12"/>
        </w:rPr>
        <w:t xml:space="preserve">        Window* own;    // every Widget belongs to a Window</w:t>
      </w:r>
    </w:p>
    <w:p w:rsidR="007919E4" w:rsidRPr="00D72F93" w:rsidRDefault="007919E4" w:rsidP="007919E4">
      <w:pPr>
        <w:rPr>
          <w:sz w:val="12"/>
          <w:szCs w:val="12"/>
        </w:rPr>
      </w:pPr>
      <w:r w:rsidRPr="00D72F93">
        <w:rPr>
          <w:sz w:val="12"/>
          <w:szCs w:val="12"/>
        </w:rPr>
        <w:t xml:space="preserve">        Fl_Widget* pw;  // connection to the FLTK Widget</w:t>
      </w:r>
    </w:p>
    <w:p w:rsidR="007919E4" w:rsidRPr="00D72F93" w:rsidRDefault="007919E4" w:rsidP="007919E4">
      <w:pPr>
        <w:rPr>
          <w:sz w:val="12"/>
          <w:szCs w:val="12"/>
        </w:rPr>
      </w:pPr>
      <w:r w:rsidRPr="00D72F93">
        <w:rPr>
          <w:sz w:val="12"/>
          <w:szCs w:val="12"/>
        </w:rPr>
        <w:t xml:space="preserve">    private:</w:t>
      </w:r>
    </w:p>
    <w:p w:rsidR="007919E4" w:rsidRPr="00D72F93" w:rsidRDefault="007919E4" w:rsidP="007919E4">
      <w:pPr>
        <w:rPr>
          <w:sz w:val="12"/>
          <w:szCs w:val="12"/>
        </w:rPr>
      </w:pPr>
      <w:r w:rsidRPr="00D72F93">
        <w:rPr>
          <w:sz w:val="12"/>
          <w:szCs w:val="12"/>
        </w:rPr>
        <w:t xml:space="preserve">        Widget&amp; operator=(const Widget&amp;); // don't copy Widgets</w:t>
      </w:r>
    </w:p>
    <w:p w:rsidR="007919E4" w:rsidRPr="00D72F93" w:rsidRDefault="007919E4" w:rsidP="007919E4">
      <w:pPr>
        <w:rPr>
          <w:sz w:val="12"/>
          <w:szCs w:val="12"/>
        </w:rPr>
      </w:pPr>
      <w:r w:rsidRPr="00D72F93">
        <w:rPr>
          <w:sz w:val="12"/>
          <w:szCs w:val="12"/>
        </w:rPr>
        <w:t xml:space="preserve">        Widget(const Widget&amp;);</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class Valuator : public Widget {</w:t>
      </w:r>
    </w:p>
    <w:p w:rsidR="007919E4" w:rsidRPr="00D72F93" w:rsidRDefault="007919E4" w:rsidP="007919E4">
      <w:pPr>
        <w:rPr>
          <w:sz w:val="12"/>
          <w:szCs w:val="12"/>
        </w:rPr>
      </w:pPr>
      <w:r w:rsidRPr="00D72F93">
        <w:rPr>
          <w:sz w:val="12"/>
          <w:szCs w:val="12"/>
        </w:rPr>
        <w:t xml:space="preserve">    public:</w:t>
      </w:r>
    </w:p>
    <w:p w:rsidR="007919E4" w:rsidRPr="00D72F93" w:rsidRDefault="007919E4" w:rsidP="007919E4">
      <w:pPr>
        <w:rPr>
          <w:sz w:val="12"/>
          <w:szCs w:val="12"/>
        </w:rPr>
      </w:pPr>
      <w:r w:rsidRPr="00D72F93">
        <w:rPr>
          <w:sz w:val="12"/>
          <w:szCs w:val="12"/>
        </w:rPr>
        <w:t xml:space="preserve">        Valuator(Point xy, int w, int h, const string&amp; label, Callback cb)</w:t>
      </w:r>
    </w:p>
    <w:p w:rsidR="007919E4" w:rsidRPr="00D72F93" w:rsidRDefault="007919E4" w:rsidP="007919E4">
      <w:pPr>
        <w:rPr>
          <w:sz w:val="12"/>
          <w:szCs w:val="12"/>
        </w:rPr>
      </w:pPr>
      <w:r w:rsidRPr="00D72F93">
        <w:rPr>
          <w:sz w:val="12"/>
          <w:szCs w:val="12"/>
        </w:rPr>
        <w:t xml:space="preserve">            : Widget(xy,w,h,label,cb)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step(double s) { pv-&gt;step(s); };</w:t>
      </w:r>
    </w:p>
    <w:p w:rsidR="007919E4" w:rsidRPr="00D72F93" w:rsidRDefault="007919E4" w:rsidP="007919E4">
      <w:pPr>
        <w:rPr>
          <w:sz w:val="12"/>
          <w:szCs w:val="12"/>
        </w:rPr>
      </w:pPr>
      <w:r w:rsidRPr="00D72F93">
        <w:rPr>
          <w:sz w:val="12"/>
          <w:szCs w:val="12"/>
        </w:rPr>
        <w:t xml:space="preserve">        void bounds(double min, double max) {pv-&gt;bounds(min,max); } ;</w:t>
      </w:r>
    </w:p>
    <w:p w:rsidR="007919E4" w:rsidRPr="00D72F93" w:rsidRDefault="007919E4" w:rsidP="007919E4">
      <w:pPr>
        <w:rPr>
          <w:sz w:val="12"/>
          <w:szCs w:val="12"/>
        </w:rPr>
      </w:pPr>
      <w:r w:rsidRPr="00D72F93">
        <w:rPr>
          <w:sz w:val="12"/>
          <w:szCs w:val="12"/>
        </w:rPr>
        <w:t xml:space="preserve">        void value(double v) { pv-&gt;value(v); }</w:t>
      </w:r>
    </w:p>
    <w:p w:rsidR="007919E4" w:rsidRPr="00D72F93" w:rsidRDefault="007919E4" w:rsidP="007919E4">
      <w:pPr>
        <w:rPr>
          <w:sz w:val="12"/>
          <w:szCs w:val="12"/>
        </w:rPr>
      </w:pPr>
      <w:r w:rsidRPr="00D72F93">
        <w:rPr>
          <w:sz w:val="12"/>
          <w:szCs w:val="12"/>
        </w:rPr>
        <w:t xml:space="preserve">        double value() {return pv-&gt;value(); };</w:t>
      </w:r>
    </w:p>
    <w:p w:rsidR="007919E4" w:rsidRPr="00D72F93" w:rsidRDefault="007919E4" w:rsidP="007919E4">
      <w:pPr>
        <w:rPr>
          <w:sz w:val="12"/>
          <w:szCs w:val="12"/>
        </w:rPr>
      </w:pPr>
      <w:r w:rsidRPr="00D72F93">
        <w:rPr>
          <w:sz w:val="12"/>
          <w:szCs w:val="12"/>
        </w:rPr>
        <w:t xml:space="preserve">        void type(uchar t) { pv-&gt;type(t);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protected:</w:t>
      </w:r>
    </w:p>
    <w:p w:rsidR="007919E4" w:rsidRPr="00D72F93" w:rsidRDefault="007919E4" w:rsidP="007919E4">
      <w:pPr>
        <w:rPr>
          <w:sz w:val="12"/>
          <w:szCs w:val="12"/>
        </w:rPr>
      </w:pPr>
      <w:r w:rsidRPr="00D72F93">
        <w:rPr>
          <w:sz w:val="12"/>
          <w:szCs w:val="12"/>
        </w:rPr>
        <w:t xml:space="preserve">        Fl_Valuator* pv;</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struct Counter : Valuator {</w:t>
      </w:r>
    </w:p>
    <w:p w:rsidR="007919E4" w:rsidRPr="00D72F93" w:rsidRDefault="007919E4" w:rsidP="007919E4">
      <w:pPr>
        <w:rPr>
          <w:sz w:val="12"/>
          <w:szCs w:val="12"/>
        </w:rPr>
      </w:pPr>
      <w:r w:rsidRPr="00D72F93">
        <w:rPr>
          <w:sz w:val="12"/>
          <w:szCs w:val="12"/>
        </w:rPr>
        <w:t xml:space="preserve">        Counter(Point xy, int w, int h, const string&amp; label, Callback cb)</w:t>
      </w:r>
    </w:p>
    <w:p w:rsidR="007919E4" w:rsidRPr="00D72F93" w:rsidRDefault="007919E4" w:rsidP="007919E4">
      <w:pPr>
        <w:rPr>
          <w:sz w:val="12"/>
          <w:szCs w:val="12"/>
        </w:rPr>
      </w:pPr>
      <w:r w:rsidRPr="00D72F93">
        <w:rPr>
          <w:sz w:val="12"/>
          <w:szCs w:val="12"/>
        </w:rPr>
        <w:t xml:space="preserve">        : Valuator(xy,w,h,label,cb)</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attach(Window&amp;);</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struct Button : Widget {</w:t>
      </w:r>
    </w:p>
    <w:p w:rsidR="007919E4" w:rsidRPr="00D72F93" w:rsidRDefault="007919E4" w:rsidP="007919E4">
      <w:pPr>
        <w:rPr>
          <w:sz w:val="12"/>
          <w:szCs w:val="12"/>
        </w:rPr>
      </w:pPr>
      <w:r w:rsidRPr="00D72F93">
        <w:rPr>
          <w:sz w:val="12"/>
          <w:szCs w:val="12"/>
        </w:rPr>
        <w:t xml:space="preserve">        Button(Point xy, int w, int h, const string&amp; label, Callback cb)</w:t>
      </w:r>
    </w:p>
    <w:p w:rsidR="007919E4" w:rsidRPr="00D72F93" w:rsidRDefault="007919E4" w:rsidP="007919E4">
      <w:pPr>
        <w:rPr>
          <w:sz w:val="12"/>
          <w:szCs w:val="12"/>
        </w:rPr>
      </w:pPr>
      <w:r w:rsidRPr="00D72F93">
        <w:rPr>
          <w:sz w:val="12"/>
          <w:szCs w:val="12"/>
        </w:rPr>
        <w:t xml:space="preserve">            : Widget(xy,w,h,label,cb)</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attach(Window&amp;);</w:t>
      </w:r>
    </w:p>
    <w:p w:rsidR="007919E4" w:rsidRPr="00D72F93" w:rsidRDefault="007919E4" w:rsidP="007919E4">
      <w:pPr>
        <w:rPr>
          <w:sz w:val="12"/>
          <w:szCs w:val="12"/>
        </w:rPr>
      </w:pPr>
      <w:r w:rsidRPr="00D72F93">
        <w:rPr>
          <w:sz w:val="12"/>
          <w:szCs w:val="12"/>
        </w:rPr>
        <w:lastRenderedPageBreak/>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struct In_box : Widget {</w:t>
      </w:r>
    </w:p>
    <w:p w:rsidR="007919E4" w:rsidRPr="00D72F93" w:rsidRDefault="007919E4" w:rsidP="007919E4">
      <w:pPr>
        <w:rPr>
          <w:sz w:val="12"/>
          <w:szCs w:val="12"/>
        </w:rPr>
      </w:pPr>
      <w:r w:rsidRPr="00D72F93">
        <w:rPr>
          <w:sz w:val="12"/>
          <w:szCs w:val="12"/>
        </w:rPr>
        <w:t xml:space="preserve">        In_box(Point xy, int w, int h, const string&amp; s)</w:t>
      </w:r>
    </w:p>
    <w:p w:rsidR="007919E4" w:rsidRPr="00D72F93" w:rsidRDefault="007919E4" w:rsidP="007919E4">
      <w:pPr>
        <w:rPr>
          <w:sz w:val="12"/>
          <w:szCs w:val="12"/>
        </w:rPr>
      </w:pPr>
      <w:r w:rsidRPr="00D72F93">
        <w:rPr>
          <w:sz w:val="12"/>
          <w:szCs w:val="12"/>
        </w:rPr>
        <w:t xml:space="preserve">            :Widget(xy,w,h,s,0) { }</w:t>
      </w:r>
    </w:p>
    <w:p w:rsidR="007919E4" w:rsidRPr="00D72F93" w:rsidRDefault="007919E4" w:rsidP="007919E4">
      <w:pPr>
        <w:rPr>
          <w:sz w:val="12"/>
          <w:szCs w:val="12"/>
        </w:rPr>
      </w:pPr>
      <w:r w:rsidRPr="00D72F93">
        <w:rPr>
          <w:sz w:val="12"/>
          <w:szCs w:val="12"/>
        </w:rPr>
        <w:t xml:space="preserve">        int get_int();</w:t>
      </w:r>
    </w:p>
    <w:p w:rsidR="007919E4" w:rsidRPr="00D72F93" w:rsidRDefault="007919E4" w:rsidP="007919E4">
      <w:pPr>
        <w:rPr>
          <w:sz w:val="12"/>
          <w:szCs w:val="12"/>
        </w:rPr>
      </w:pPr>
      <w:r w:rsidRPr="00D72F93">
        <w:rPr>
          <w:sz w:val="12"/>
          <w:szCs w:val="12"/>
        </w:rPr>
        <w:t xml:space="preserve">        string get_string();</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attach(Window&amp; win);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struct Out_box : Widget {</w:t>
      </w:r>
    </w:p>
    <w:p w:rsidR="007919E4" w:rsidRPr="00D72F93" w:rsidRDefault="007919E4" w:rsidP="007919E4">
      <w:pPr>
        <w:rPr>
          <w:sz w:val="12"/>
          <w:szCs w:val="12"/>
        </w:rPr>
      </w:pPr>
      <w:r w:rsidRPr="00D72F93">
        <w:rPr>
          <w:sz w:val="12"/>
          <w:szCs w:val="12"/>
        </w:rPr>
        <w:t xml:space="preserve">        Out_box(Point xy, int w, int h, const string&amp; s)</w:t>
      </w:r>
    </w:p>
    <w:p w:rsidR="007919E4" w:rsidRPr="00D72F93" w:rsidRDefault="007919E4" w:rsidP="007919E4">
      <w:pPr>
        <w:rPr>
          <w:sz w:val="12"/>
          <w:szCs w:val="12"/>
        </w:rPr>
      </w:pPr>
      <w:r w:rsidRPr="00D72F93">
        <w:rPr>
          <w:sz w:val="12"/>
          <w:szCs w:val="12"/>
        </w:rPr>
        <w:t xml:space="preserve">            :Widget(xy,w,h,s,0) { }</w:t>
      </w:r>
    </w:p>
    <w:p w:rsidR="007919E4" w:rsidRPr="00D72F93" w:rsidRDefault="007919E4" w:rsidP="007919E4">
      <w:pPr>
        <w:rPr>
          <w:sz w:val="12"/>
          <w:szCs w:val="12"/>
        </w:rPr>
      </w:pPr>
      <w:r w:rsidRPr="00D72F93">
        <w:rPr>
          <w:sz w:val="12"/>
          <w:szCs w:val="12"/>
        </w:rPr>
        <w:t xml:space="preserve">        void put(int);</w:t>
      </w:r>
    </w:p>
    <w:p w:rsidR="007919E4" w:rsidRPr="00D72F93" w:rsidRDefault="007919E4" w:rsidP="007919E4">
      <w:pPr>
        <w:rPr>
          <w:sz w:val="12"/>
          <w:szCs w:val="12"/>
        </w:rPr>
      </w:pPr>
      <w:r w:rsidRPr="00D72F93">
        <w:rPr>
          <w:sz w:val="12"/>
          <w:szCs w:val="12"/>
        </w:rPr>
        <w:t xml:space="preserve">        void put(const string&amp;);</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attach(Window&amp; win);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struct Out_box_multi : Widget {</w:t>
      </w:r>
    </w:p>
    <w:p w:rsidR="007919E4" w:rsidRPr="00D72F93" w:rsidRDefault="007919E4" w:rsidP="007919E4">
      <w:pPr>
        <w:rPr>
          <w:sz w:val="12"/>
          <w:szCs w:val="12"/>
        </w:rPr>
      </w:pPr>
      <w:r w:rsidRPr="00D72F93">
        <w:rPr>
          <w:sz w:val="12"/>
          <w:szCs w:val="12"/>
        </w:rPr>
        <w:t xml:space="preserve">        Out_box_multi(Point xy, int w, int h, const string&amp; s)</w:t>
      </w:r>
    </w:p>
    <w:p w:rsidR="007919E4" w:rsidRPr="00D72F93" w:rsidRDefault="007919E4" w:rsidP="007919E4">
      <w:pPr>
        <w:rPr>
          <w:sz w:val="12"/>
          <w:szCs w:val="12"/>
        </w:rPr>
      </w:pPr>
      <w:r w:rsidRPr="00D72F93">
        <w:rPr>
          <w:sz w:val="12"/>
          <w:szCs w:val="12"/>
        </w:rPr>
        <w:t xml:space="preserve">        :Widget(xy,w,h,s,0) { }</w:t>
      </w:r>
    </w:p>
    <w:p w:rsidR="007919E4" w:rsidRPr="00D72F93" w:rsidRDefault="007919E4" w:rsidP="007919E4">
      <w:pPr>
        <w:rPr>
          <w:sz w:val="12"/>
          <w:szCs w:val="12"/>
        </w:rPr>
      </w:pPr>
      <w:r w:rsidRPr="00D72F93">
        <w:rPr>
          <w:sz w:val="12"/>
          <w:szCs w:val="12"/>
        </w:rPr>
        <w:t xml:space="preserve">        void put(int);</w:t>
      </w:r>
    </w:p>
    <w:p w:rsidR="007919E4" w:rsidRPr="00D72F93" w:rsidRDefault="007919E4" w:rsidP="007919E4">
      <w:pPr>
        <w:rPr>
          <w:sz w:val="12"/>
          <w:szCs w:val="12"/>
        </w:rPr>
      </w:pPr>
      <w:r w:rsidRPr="00D72F93">
        <w:rPr>
          <w:sz w:val="12"/>
          <w:szCs w:val="12"/>
        </w:rPr>
        <w:t xml:space="preserve">        void put(const string&amp;);</w:t>
      </w:r>
    </w:p>
    <w:p w:rsidR="007919E4" w:rsidRPr="00D72F93" w:rsidRDefault="007919E4" w:rsidP="007919E4">
      <w:pPr>
        <w:rPr>
          <w:sz w:val="12"/>
          <w:szCs w:val="12"/>
        </w:rPr>
      </w:pPr>
      <w:r w:rsidRPr="00D72F93">
        <w:rPr>
          <w:sz w:val="12"/>
          <w:szCs w:val="12"/>
        </w:rPr>
        <w:t xml:space="preserve">        void attach(Window&amp; win);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struct Menu : Widget {</w:t>
      </w:r>
    </w:p>
    <w:p w:rsidR="007919E4" w:rsidRPr="00D72F93" w:rsidRDefault="007919E4" w:rsidP="007919E4">
      <w:pPr>
        <w:rPr>
          <w:sz w:val="12"/>
          <w:szCs w:val="12"/>
        </w:rPr>
      </w:pPr>
      <w:r w:rsidRPr="00D72F93">
        <w:rPr>
          <w:sz w:val="12"/>
          <w:szCs w:val="12"/>
        </w:rPr>
        <w:t xml:space="preserve">        enum Kind { horizontal, vertical };</w:t>
      </w:r>
    </w:p>
    <w:p w:rsidR="007919E4" w:rsidRPr="00D72F93" w:rsidRDefault="007919E4" w:rsidP="007919E4">
      <w:pPr>
        <w:rPr>
          <w:sz w:val="12"/>
          <w:szCs w:val="12"/>
        </w:rPr>
      </w:pPr>
      <w:r w:rsidRPr="00D72F93">
        <w:rPr>
          <w:sz w:val="12"/>
          <w:szCs w:val="12"/>
        </w:rPr>
        <w:t xml:space="preserve">        Menu(Point xy, int w, int h, Kind kk, const string&amp; label)</w:t>
      </w:r>
    </w:p>
    <w:p w:rsidR="007919E4" w:rsidRPr="00D72F93" w:rsidRDefault="007919E4" w:rsidP="007919E4">
      <w:pPr>
        <w:rPr>
          <w:sz w:val="12"/>
          <w:szCs w:val="12"/>
        </w:rPr>
      </w:pPr>
      <w:r w:rsidRPr="00D72F93">
        <w:rPr>
          <w:sz w:val="12"/>
          <w:szCs w:val="12"/>
        </w:rPr>
        <w:t xml:space="preserve">            : Widget(xy,w,h,label,0), k(kk), offset(0)</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Vector_ref&lt;Button&gt; selection;</w:t>
      </w:r>
    </w:p>
    <w:p w:rsidR="007919E4" w:rsidRPr="00D72F93" w:rsidRDefault="007919E4" w:rsidP="007919E4">
      <w:pPr>
        <w:rPr>
          <w:sz w:val="12"/>
          <w:szCs w:val="12"/>
        </w:rPr>
      </w:pPr>
      <w:r w:rsidRPr="00D72F93">
        <w:rPr>
          <w:sz w:val="12"/>
          <w:szCs w:val="12"/>
        </w:rPr>
        <w:t xml:space="preserve">        Kind k;</w:t>
      </w:r>
    </w:p>
    <w:p w:rsidR="007919E4" w:rsidRPr="00D72F93" w:rsidRDefault="007919E4" w:rsidP="007919E4">
      <w:pPr>
        <w:rPr>
          <w:sz w:val="12"/>
          <w:szCs w:val="12"/>
        </w:rPr>
      </w:pPr>
      <w:r w:rsidRPr="00D72F93">
        <w:rPr>
          <w:sz w:val="12"/>
          <w:szCs w:val="12"/>
        </w:rPr>
        <w:lastRenderedPageBreak/>
        <w:t xml:space="preserve">        int offset;</w:t>
      </w:r>
    </w:p>
    <w:p w:rsidR="007919E4" w:rsidRPr="00D72F93" w:rsidRDefault="007919E4" w:rsidP="007919E4">
      <w:pPr>
        <w:rPr>
          <w:sz w:val="12"/>
          <w:szCs w:val="12"/>
        </w:rPr>
      </w:pPr>
      <w:r w:rsidRPr="00D72F93">
        <w:rPr>
          <w:sz w:val="12"/>
          <w:szCs w:val="12"/>
        </w:rPr>
        <w:t xml:space="preserve">        int attach(Button&amp; b);      // Menu does not delete &amp;b</w:t>
      </w:r>
    </w:p>
    <w:p w:rsidR="007919E4" w:rsidRPr="00D72F93" w:rsidRDefault="007919E4" w:rsidP="007919E4">
      <w:pPr>
        <w:rPr>
          <w:sz w:val="12"/>
          <w:szCs w:val="12"/>
        </w:rPr>
      </w:pPr>
      <w:r w:rsidRPr="00D72F93">
        <w:rPr>
          <w:sz w:val="12"/>
          <w:szCs w:val="12"/>
        </w:rPr>
        <w:t xml:space="preserve">        int attach(Button* p);      // Menu deletes p</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show()                 // show all buttons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for (unsigned int i = 0; i&lt;selection.size(); ++i)</w:t>
      </w:r>
    </w:p>
    <w:p w:rsidR="007919E4" w:rsidRPr="00D72F93" w:rsidRDefault="007919E4" w:rsidP="007919E4">
      <w:pPr>
        <w:rPr>
          <w:sz w:val="12"/>
          <w:szCs w:val="12"/>
        </w:rPr>
      </w:pPr>
      <w:r w:rsidRPr="00D72F93">
        <w:rPr>
          <w:sz w:val="12"/>
          <w:szCs w:val="12"/>
        </w:rPr>
        <w:t xml:space="preserve">                selection[i].show();</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void hide()                 // hide all buttons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for (unsigned int i = 0; i&lt;selection.size(); ++i) </w:t>
      </w:r>
    </w:p>
    <w:p w:rsidR="007919E4" w:rsidRPr="00D72F93" w:rsidRDefault="007919E4" w:rsidP="007919E4">
      <w:pPr>
        <w:rPr>
          <w:sz w:val="12"/>
          <w:szCs w:val="12"/>
        </w:rPr>
      </w:pPr>
      <w:r w:rsidRPr="00D72F93">
        <w:rPr>
          <w:sz w:val="12"/>
          <w:szCs w:val="12"/>
        </w:rPr>
        <w:t xml:space="preserve">                selection[i].hide();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void move(int dx, int dy)   // move all buttons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for (unsigned int i = 0; i&lt;selection.size(); ++i) </w:t>
      </w:r>
    </w:p>
    <w:p w:rsidR="007919E4" w:rsidRPr="00D72F93" w:rsidRDefault="007919E4" w:rsidP="007919E4">
      <w:pPr>
        <w:rPr>
          <w:sz w:val="12"/>
          <w:szCs w:val="12"/>
        </w:rPr>
      </w:pPr>
      <w:r w:rsidRPr="00D72F93">
        <w:rPr>
          <w:sz w:val="12"/>
          <w:szCs w:val="12"/>
        </w:rPr>
        <w:t xml:space="preserve">                selection[i].move(dx,dy);</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attach(Window&amp; win)    // attach all buttons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for (int i=0; i&lt;selection.size(); ++i) win.attach(selection[i]);</w:t>
      </w:r>
    </w:p>
    <w:p w:rsidR="007919E4" w:rsidRPr="00D72F93" w:rsidRDefault="007919E4" w:rsidP="007919E4">
      <w:pPr>
        <w:rPr>
          <w:sz w:val="12"/>
          <w:szCs w:val="12"/>
        </w:rPr>
      </w:pPr>
      <w:r w:rsidRPr="00D72F93">
        <w:rPr>
          <w:sz w:val="12"/>
          <w:szCs w:val="12"/>
        </w:rPr>
        <w:t xml:space="preserve">            own = &amp;win;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 of namespace Graph_lib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#endif // GUI_GUARD</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Graph.cpp</w:t>
      </w:r>
    </w:p>
    <w:p w:rsidR="007919E4" w:rsidRPr="00D72F93" w:rsidRDefault="007919E4" w:rsidP="007919E4">
      <w:pPr>
        <w:rPr>
          <w:sz w:val="12"/>
          <w:szCs w:val="12"/>
        </w:rPr>
      </w:pPr>
      <w:r w:rsidRPr="00D72F93">
        <w:rPr>
          <w:sz w:val="12"/>
          <w:szCs w:val="12"/>
        </w:rPr>
        <w:t xml:space="preserve">   Minimally revised for C++11 features of GCC 4.6.3 or later</w:t>
      </w:r>
    </w:p>
    <w:p w:rsidR="007919E4" w:rsidRPr="00D72F93" w:rsidRDefault="007919E4" w:rsidP="007919E4">
      <w:pPr>
        <w:rPr>
          <w:sz w:val="12"/>
          <w:szCs w:val="12"/>
        </w:rPr>
      </w:pPr>
      <w:r w:rsidRPr="00D72F93">
        <w:rPr>
          <w:sz w:val="12"/>
          <w:szCs w:val="12"/>
        </w:rPr>
        <w:t xml:space="preserve">   Walter C. Daugherity</w:t>
      </w:r>
      <w:r w:rsidRPr="00D72F93">
        <w:rPr>
          <w:sz w:val="12"/>
          <w:szCs w:val="12"/>
        </w:rPr>
        <w:tab/>
      </w:r>
      <w:r w:rsidRPr="00D72F93">
        <w:rPr>
          <w:sz w:val="12"/>
          <w:szCs w:val="12"/>
        </w:rPr>
        <w:tab/>
        <w:t>June 10, 2012</w:t>
      </w:r>
    </w:p>
    <w:p w:rsidR="007919E4" w:rsidRPr="00D72F93" w:rsidRDefault="007919E4" w:rsidP="007919E4">
      <w:pPr>
        <w:rPr>
          <w:sz w:val="12"/>
          <w:szCs w:val="12"/>
        </w:rPr>
      </w:pPr>
      <w:r w:rsidRPr="00D72F93">
        <w:rPr>
          <w:sz w:val="12"/>
          <w:szCs w:val="12"/>
        </w:rPr>
        <w:t xml:space="preserve">   Fixed bug in Axis::x label position</w:t>
      </w:r>
      <w:r w:rsidRPr="00D72F93">
        <w:rPr>
          <w:sz w:val="12"/>
          <w:szCs w:val="12"/>
        </w:rPr>
        <w:tab/>
        <w:t>November 17, 2013</w:t>
      </w:r>
    </w:p>
    <w:p w:rsidR="007919E4" w:rsidRPr="00D72F93" w:rsidRDefault="007919E4" w:rsidP="007919E4">
      <w:pPr>
        <w:rPr>
          <w:sz w:val="12"/>
          <w:szCs w:val="12"/>
        </w:rPr>
      </w:pPr>
      <w:r w:rsidRPr="00D72F93">
        <w:rPr>
          <w:sz w:val="12"/>
          <w:szCs w:val="12"/>
        </w:rPr>
        <w:t xml:space="preserve">   Update for C++14</w:t>
      </w:r>
      <w:r w:rsidRPr="00D72F93">
        <w:rPr>
          <w:sz w:val="12"/>
          <w:szCs w:val="12"/>
        </w:rPr>
        <w:tab/>
      </w:r>
      <w:r w:rsidRPr="00D72F93">
        <w:rPr>
          <w:sz w:val="12"/>
          <w:szCs w:val="12"/>
        </w:rPr>
        <w:tab/>
      </w:r>
      <w:r w:rsidRPr="00D72F93">
        <w:rPr>
          <w:sz w:val="12"/>
          <w:szCs w:val="12"/>
        </w:rPr>
        <w:tab/>
        <w:t>October 10, 2015</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This is a GUI support code to the chapters 12-16 of the book</w:t>
      </w:r>
    </w:p>
    <w:p w:rsidR="007919E4" w:rsidRPr="00D72F93" w:rsidRDefault="007919E4" w:rsidP="007919E4">
      <w:pPr>
        <w:rPr>
          <w:sz w:val="12"/>
          <w:szCs w:val="12"/>
        </w:rPr>
      </w:pPr>
      <w:r w:rsidRPr="00D72F93">
        <w:rPr>
          <w:sz w:val="12"/>
          <w:szCs w:val="12"/>
        </w:rPr>
        <w:t>// "Programming -- Principles and Practice Using C++" by Bjarne Stroustrup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 &lt;FL/Fl_GIF_Image.H&gt;</w:t>
      </w:r>
    </w:p>
    <w:p w:rsidR="007919E4" w:rsidRPr="00D72F93" w:rsidRDefault="007919E4" w:rsidP="007919E4">
      <w:pPr>
        <w:rPr>
          <w:sz w:val="12"/>
          <w:szCs w:val="12"/>
        </w:rPr>
      </w:pPr>
      <w:r w:rsidRPr="00D72F93">
        <w:rPr>
          <w:sz w:val="12"/>
          <w:szCs w:val="12"/>
        </w:rPr>
        <w:t>#include &lt;FL/Fl_JPEG_Image.H&gt;</w:t>
      </w:r>
    </w:p>
    <w:p w:rsidR="007919E4" w:rsidRPr="00D72F93" w:rsidRDefault="007919E4" w:rsidP="007919E4">
      <w:pPr>
        <w:rPr>
          <w:sz w:val="12"/>
          <w:szCs w:val="12"/>
        </w:rPr>
      </w:pPr>
      <w:r w:rsidRPr="00D72F93">
        <w:rPr>
          <w:sz w:val="12"/>
          <w:szCs w:val="12"/>
        </w:rPr>
        <w:t>#include &lt;FL/Fl_PNG_Image.H&gt;</w:t>
      </w:r>
    </w:p>
    <w:p w:rsidR="007919E4" w:rsidRPr="00D72F93" w:rsidRDefault="007919E4" w:rsidP="007919E4">
      <w:pPr>
        <w:rPr>
          <w:sz w:val="12"/>
          <w:szCs w:val="12"/>
        </w:rPr>
      </w:pPr>
      <w:r w:rsidRPr="00D72F93">
        <w:rPr>
          <w:sz w:val="12"/>
          <w:szCs w:val="12"/>
        </w:rPr>
        <w:t>#include "Graph.h"</w:t>
      </w:r>
    </w:p>
    <w:p w:rsidR="007919E4" w:rsidRPr="00D72F93" w:rsidRDefault="007919E4" w:rsidP="007919E4">
      <w:pPr>
        <w:rPr>
          <w:sz w:val="12"/>
          <w:szCs w:val="12"/>
        </w:rPr>
      </w:pPr>
      <w:r w:rsidRPr="00D72F93">
        <w:rPr>
          <w:sz w:val="12"/>
          <w:szCs w:val="12"/>
        </w:rPr>
        <w:t>#include &lt;cstring&gt;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namespace Graph_lib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Shape::Shape() : </w:t>
      </w:r>
    </w:p>
    <w:p w:rsidR="007919E4" w:rsidRPr="00D72F93" w:rsidRDefault="007919E4" w:rsidP="007919E4">
      <w:pPr>
        <w:rPr>
          <w:sz w:val="12"/>
          <w:szCs w:val="12"/>
        </w:rPr>
      </w:pPr>
      <w:r w:rsidRPr="00D72F93">
        <w:rPr>
          <w:sz w:val="12"/>
          <w:szCs w:val="12"/>
        </w:rPr>
        <w:t xml:space="preserve">    lcolor(fl_color()),      // default color for lines and characters</w:t>
      </w:r>
    </w:p>
    <w:p w:rsidR="007919E4" w:rsidRPr="00D72F93" w:rsidRDefault="007919E4" w:rsidP="007919E4">
      <w:pPr>
        <w:rPr>
          <w:sz w:val="12"/>
          <w:szCs w:val="12"/>
        </w:rPr>
      </w:pPr>
      <w:r w:rsidRPr="00D72F93">
        <w:rPr>
          <w:sz w:val="12"/>
          <w:szCs w:val="12"/>
        </w:rPr>
        <w:t xml:space="preserve">    ls(0),                   // default style</w:t>
      </w:r>
    </w:p>
    <w:p w:rsidR="007919E4" w:rsidRPr="00D72F93" w:rsidRDefault="007919E4" w:rsidP="007919E4">
      <w:pPr>
        <w:rPr>
          <w:sz w:val="12"/>
          <w:szCs w:val="12"/>
        </w:rPr>
      </w:pPr>
      <w:r w:rsidRPr="00D72F93">
        <w:rPr>
          <w:sz w:val="12"/>
          <w:szCs w:val="12"/>
        </w:rPr>
        <w:t xml:space="preserve">    fcolor(Color::invisible) // no fill</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Shape::add(Point p)     // protected</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points.push_back(p);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Shape::set_point(int i,Point p)        // not used; not necessary so far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points[i] = 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Shape::draw_lines() const</w:t>
      </w:r>
    </w:p>
    <w:p w:rsidR="007919E4" w:rsidRPr="00D72F93" w:rsidRDefault="007919E4" w:rsidP="007919E4">
      <w:pPr>
        <w:rPr>
          <w:sz w:val="12"/>
          <w:szCs w:val="12"/>
        </w:rPr>
      </w:pPr>
      <w:r w:rsidRPr="00D72F93">
        <w:rPr>
          <w:sz w:val="12"/>
          <w:szCs w:val="12"/>
        </w:rPr>
        <w:lastRenderedPageBreak/>
        <w:t>{</w:t>
      </w:r>
    </w:p>
    <w:p w:rsidR="007919E4" w:rsidRPr="00D72F93" w:rsidRDefault="007919E4" w:rsidP="007919E4">
      <w:pPr>
        <w:rPr>
          <w:sz w:val="12"/>
          <w:szCs w:val="12"/>
        </w:rPr>
      </w:pPr>
      <w:r w:rsidRPr="00D72F93">
        <w:rPr>
          <w:sz w:val="12"/>
          <w:szCs w:val="12"/>
        </w:rPr>
        <w:t xml:space="preserve">    if (color().visibility() &amp;&amp; 1&lt;points.size())    // draw sole pixel?</w:t>
      </w:r>
    </w:p>
    <w:p w:rsidR="007919E4" w:rsidRPr="00D72F93" w:rsidRDefault="007919E4" w:rsidP="007919E4">
      <w:pPr>
        <w:rPr>
          <w:sz w:val="12"/>
          <w:szCs w:val="12"/>
        </w:rPr>
      </w:pPr>
      <w:r w:rsidRPr="00D72F93">
        <w:rPr>
          <w:sz w:val="12"/>
          <w:szCs w:val="12"/>
        </w:rPr>
        <w:t xml:space="preserve">        for (unsigned int i=1; i&lt;points.size(); ++i)</w:t>
      </w:r>
    </w:p>
    <w:p w:rsidR="007919E4" w:rsidRPr="00D72F93" w:rsidRDefault="007919E4" w:rsidP="007919E4">
      <w:pPr>
        <w:rPr>
          <w:sz w:val="12"/>
          <w:szCs w:val="12"/>
        </w:rPr>
      </w:pPr>
      <w:r w:rsidRPr="00D72F93">
        <w:rPr>
          <w:sz w:val="12"/>
          <w:szCs w:val="12"/>
        </w:rPr>
        <w:t xml:space="preserve">            fl_line(points[i-1].x,points[i-1].y,points[i].x,points[i].y);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Shape::draw()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Fl_Color oldc = fl_color();</w:t>
      </w:r>
    </w:p>
    <w:p w:rsidR="007919E4" w:rsidRPr="00D72F93" w:rsidRDefault="007919E4" w:rsidP="007919E4">
      <w:pPr>
        <w:rPr>
          <w:sz w:val="12"/>
          <w:szCs w:val="12"/>
        </w:rPr>
      </w:pPr>
      <w:r w:rsidRPr="00D72F93">
        <w:rPr>
          <w:sz w:val="12"/>
          <w:szCs w:val="12"/>
        </w:rPr>
        <w:t xml:space="preserve">    // there is no good portable way of retrieving the current style</w:t>
      </w:r>
    </w:p>
    <w:p w:rsidR="007919E4" w:rsidRPr="00D72F93" w:rsidRDefault="007919E4" w:rsidP="007919E4">
      <w:pPr>
        <w:rPr>
          <w:sz w:val="12"/>
          <w:szCs w:val="12"/>
        </w:rPr>
      </w:pPr>
      <w:r w:rsidRPr="00D72F93">
        <w:rPr>
          <w:sz w:val="12"/>
          <w:szCs w:val="12"/>
        </w:rPr>
        <w:t xml:space="preserve">    fl_color(lcolor.as_int());            // set color</w:t>
      </w:r>
    </w:p>
    <w:p w:rsidR="007919E4" w:rsidRPr="00D72F93" w:rsidRDefault="007919E4" w:rsidP="007919E4">
      <w:pPr>
        <w:rPr>
          <w:sz w:val="12"/>
          <w:szCs w:val="12"/>
        </w:rPr>
      </w:pPr>
      <w:r w:rsidRPr="00D72F93">
        <w:rPr>
          <w:sz w:val="12"/>
          <w:szCs w:val="12"/>
        </w:rPr>
        <w:t xml:space="preserve">    fl_line_style(ls.style(),ls.width()); // set style</w:t>
      </w:r>
    </w:p>
    <w:p w:rsidR="007919E4" w:rsidRPr="00D72F93" w:rsidRDefault="007919E4" w:rsidP="007919E4">
      <w:pPr>
        <w:rPr>
          <w:sz w:val="12"/>
          <w:szCs w:val="12"/>
        </w:rPr>
      </w:pPr>
      <w:r w:rsidRPr="00D72F93">
        <w:rPr>
          <w:sz w:val="12"/>
          <w:szCs w:val="12"/>
        </w:rPr>
        <w:t xml:space="preserve">    draw_lines();</w:t>
      </w:r>
    </w:p>
    <w:p w:rsidR="007919E4" w:rsidRPr="00D72F93" w:rsidRDefault="007919E4" w:rsidP="007919E4">
      <w:pPr>
        <w:rPr>
          <w:sz w:val="12"/>
          <w:szCs w:val="12"/>
        </w:rPr>
      </w:pPr>
      <w:r w:rsidRPr="00D72F93">
        <w:rPr>
          <w:sz w:val="12"/>
          <w:szCs w:val="12"/>
        </w:rPr>
        <w:t xml:space="preserve">    fl_color(oldc);      // reset color (to previous)</w:t>
      </w:r>
    </w:p>
    <w:p w:rsidR="007919E4" w:rsidRPr="00D72F93" w:rsidRDefault="007919E4" w:rsidP="007919E4">
      <w:pPr>
        <w:rPr>
          <w:sz w:val="12"/>
          <w:szCs w:val="12"/>
        </w:rPr>
      </w:pPr>
      <w:r w:rsidRPr="00D72F93">
        <w:rPr>
          <w:sz w:val="12"/>
          <w:szCs w:val="12"/>
        </w:rPr>
        <w:t xml:space="preserve">    fl_line_style(0);    // reset line style to default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Shape::move(int dx, int dy)    // move the shape +=dx and +=dy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for (int i = 0; i&lt;points.size(); ++i) {</w:t>
      </w:r>
    </w:p>
    <w:p w:rsidR="007919E4" w:rsidRPr="00D72F93" w:rsidRDefault="007919E4" w:rsidP="007919E4">
      <w:pPr>
        <w:rPr>
          <w:sz w:val="12"/>
          <w:szCs w:val="12"/>
        </w:rPr>
      </w:pPr>
      <w:r w:rsidRPr="00D72F93">
        <w:rPr>
          <w:sz w:val="12"/>
          <w:szCs w:val="12"/>
        </w:rPr>
        <w:t xml:space="preserve">        points[i].x+=dx;</w:t>
      </w:r>
    </w:p>
    <w:p w:rsidR="007919E4" w:rsidRPr="00D72F93" w:rsidRDefault="007919E4" w:rsidP="007919E4">
      <w:pPr>
        <w:rPr>
          <w:sz w:val="12"/>
          <w:szCs w:val="12"/>
        </w:rPr>
      </w:pPr>
      <w:r w:rsidRPr="00D72F93">
        <w:rPr>
          <w:sz w:val="12"/>
          <w:szCs w:val="12"/>
        </w:rPr>
        <w:t xml:space="preserve">        points[i].y+=dy;</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Line::Line(Point p1, Point p2)    // construct a line from two points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add(p1);    // add p1 to this shape</w:t>
      </w:r>
    </w:p>
    <w:p w:rsidR="007919E4" w:rsidRPr="00D72F93" w:rsidRDefault="007919E4" w:rsidP="007919E4">
      <w:pPr>
        <w:rPr>
          <w:sz w:val="12"/>
          <w:szCs w:val="12"/>
        </w:rPr>
      </w:pPr>
      <w:r w:rsidRPr="00D72F93">
        <w:rPr>
          <w:sz w:val="12"/>
          <w:szCs w:val="12"/>
        </w:rPr>
        <w:t xml:space="preserve">    add(p2);    // add p2 to this shape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Lines::add(Point p1, Point p2)</w:t>
      </w:r>
    </w:p>
    <w:p w:rsidR="007919E4" w:rsidRPr="00D72F93" w:rsidRDefault="007919E4" w:rsidP="007919E4">
      <w:pPr>
        <w:rPr>
          <w:sz w:val="12"/>
          <w:szCs w:val="12"/>
        </w:rPr>
      </w:pPr>
      <w:r w:rsidRPr="00D72F93">
        <w:rPr>
          <w:sz w:val="12"/>
          <w:szCs w:val="12"/>
        </w:rPr>
        <w:lastRenderedPageBreak/>
        <w:t>{</w:t>
      </w:r>
    </w:p>
    <w:p w:rsidR="007919E4" w:rsidRPr="00D72F93" w:rsidRDefault="007919E4" w:rsidP="007919E4">
      <w:pPr>
        <w:rPr>
          <w:sz w:val="12"/>
          <w:szCs w:val="12"/>
        </w:rPr>
      </w:pPr>
      <w:r w:rsidRPr="00D72F93">
        <w:rPr>
          <w:sz w:val="12"/>
          <w:szCs w:val="12"/>
        </w:rPr>
        <w:t xml:space="preserve">    Shape::add(p1);</w:t>
      </w:r>
    </w:p>
    <w:p w:rsidR="007919E4" w:rsidRPr="00D72F93" w:rsidRDefault="007919E4" w:rsidP="007919E4">
      <w:pPr>
        <w:rPr>
          <w:sz w:val="12"/>
          <w:szCs w:val="12"/>
        </w:rPr>
      </w:pPr>
      <w:r w:rsidRPr="00D72F93">
        <w:rPr>
          <w:sz w:val="12"/>
          <w:szCs w:val="12"/>
        </w:rPr>
        <w:t xml:space="preserve">    Shape::add(p2);</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draw lines connecting pairs of points</w:t>
      </w:r>
    </w:p>
    <w:p w:rsidR="007919E4" w:rsidRPr="00D72F93" w:rsidRDefault="007919E4" w:rsidP="007919E4">
      <w:pPr>
        <w:rPr>
          <w:sz w:val="12"/>
          <w:szCs w:val="12"/>
        </w:rPr>
      </w:pPr>
      <w:r w:rsidRPr="00D72F93">
        <w:rPr>
          <w:sz w:val="12"/>
          <w:szCs w:val="12"/>
        </w:rPr>
        <w:t>void Lines::draw_lines()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if (color().visibility())</w:t>
      </w:r>
    </w:p>
    <w:p w:rsidR="007919E4" w:rsidRPr="00D72F93" w:rsidRDefault="007919E4" w:rsidP="007919E4">
      <w:pPr>
        <w:rPr>
          <w:sz w:val="12"/>
          <w:szCs w:val="12"/>
        </w:rPr>
      </w:pPr>
      <w:r w:rsidRPr="00D72F93">
        <w:rPr>
          <w:sz w:val="12"/>
          <w:szCs w:val="12"/>
        </w:rPr>
        <w:t xml:space="preserve">        for (int i=1; i&lt;number_of_points(); i+=2)</w:t>
      </w:r>
    </w:p>
    <w:p w:rsidR="007919E4" w:rsidRPr="00D72F93" w:rsidRDefault="007919E4" w:rsidP="007919E4">
      <w:pPr>
        <w:rPr>
          <w:sz w:val="12"/>
          <w:szCs w:val="12"/>
        </w:rPr>
      </w:pPr>
      <w:r w:rsidRPr="00D72F93">
        <w:rPr>
          <w:sz w:val="12"/>
          <w:szCs w:val="12"/>
        </w:rPr>
        <w:t xml:space="preserve">            fl_line(point(i-1).x,point(i-1).y,point(i).x,point(i).y);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does two lines (p1,p2) and (p3,p4) intersect?</w:t>
      </w:r>
    </w:p>
    <w:p w:rsidR="007919E4" w:rsidRPr="00D72F93" w:rsidRDefault="007919E4" w:rsidP="007919E4">
      <w:pPr>
        <w:rPr>
          <w:sz w:val="12"/>
          <w:szCs w:val="12"/>
        </w:rPr>
      </w:pPr>
      <w:r w:rsidRPr="00D72F93">
        <w:rPr>
          <w:sz w:val="12"/>
          <w:szCs w:val="12"/>
        </w:rPr>
        <w:t>// if se return the distance of the intersect point as distances from p1</w:t>
      </w:r>
    </w:p>
    <w:p w:rsidR="007919E4" w:rsidRPr="00D72F93" w:rsidRDefault="007919E4" w:rsidP="007919E4">
      <w:pPr>
        <w:rPr>
          <w:sz w:val="12"/>
          <w:szCs w:val="12"/>
        </w:rPr>
      </w:pPr>
      <w:r w:rsidRPr="00D72F93">
        <w:rPr>
          <w:sz w:val="12"/>
          <w:szCs w:val="12"/>
        </w:rPr>
        <w:t xml:space="preserve">inline pair&lt;double,double&gt; line_intersect(Point p1, Point p2, Point p3, Point p4, bool&amp; parallel)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double x1 = p1.x;</w:t>
      </w:r>
    </w:p>
    <w:p w:rsidR="007919E4" w:rsidRPr="00D72F93" w:rsidRDefault="007919E4" w:rsidP="007919E4">
      <w:pPr>
        <w:rPr>
          <w:sz w:val="12"/>
          <w:szCs w:val="12"/>
        </w:rPr>
      </w:pPr>
      <w:r w:rsidRPr="00D72F93">
        <w:rPr>
          <w:sz w:val="12"/>
          <w:szCs w:val="12"/>
        </w:rPr>
        <w:t xml:space="preserve">    double x2 = p2.x;</w:t>
      </w:r>
    </w:p>
    <w:p w:rsidR="007919E4" w:rsidRPr="00D72F93" w:rsidRDefault="007919E4" w:rsidP="007919E4">
      <w:pPr>
        <w:rPr>
          <w:sz w:val="12"/>
          <w:szCs w:val="12"/>
        </w:rPr>
      </w:pPr>
      <w:r w:rsidRPr="00D72F93">
        <w:rPr>
          <w:sz w:val="12"/>
          <w:szCs w:val="12"/>
        </w:rPr>
        <w:t xml:space="preserve">    double x3 = p3.x;</w:t>
      </w:r>
    </w:p>
    <w:p w:rsidR="007919E4" w:rsidRPr="00D72F93" w:rsidRDefault="007919E4" w:rsidP="007919E4">
      <w:pPr>
        <w:rPr>
          <w:sz w:val="12"/>
          <w:szCs w:val="12"/>
        </w:rPr>
      </w:pPr>
      <w:r w:rsidRPr="00D72F93">
        <w:rPr>
          <w:sz w:val="12"/>
          <w:szCs w:val="12"/>
        </w:rPr>
        <w:t xml:space="preserve">    double x4 = p4.x;</w:t>
      </w:r>
    </w:p>
    <w:p w:rsidR="007919E4" w:rsidRPr="00D72F93" w:rsidRDefault="007919E4" w:rsidP="007919E4">
      <w:pPr>
        <w:rPr>
          <w:sz w:val="12"/>
          <w:szCs w:val="12"/>
        </w:rPr>
      </w:pPr>
      <w:r w:rsidRPr="00D72F93">
        <w:rPr>
          <w:sz w:val="12"/>
          <w:szCs w:val="12"/>
        </w:rPr>
        <w:t xml:space="preserve">    double y1 = p1.y;</w:t>
      </w:r>
    </w:p>
    <w:p w:rsidR="007919E4" w:rsidRPr="00D72F93" w:rsidRDefault="007919E4" w:rsidP="007919E4">
      <w:pPr>
        <w:rPr>
          <w:sz w:val="12"/>
          <w:szCs w:val="12"/>
        </w:rPr>
      </w:pPr>
      <w:r w:rsidRPr="00D72F93">
        <w:rPr>
          <w:sz w:val="12"/>
          <w:szCs w:val="12"/>
        </w:rPr>
        <w:t xml:space="preserve">    double y2 = p2.y;</w:t>
      </w:r>
    </w:p>
    <w:p w:rsidR="007919E4" w:rsidRPr="00D72F93" w:rsidRDefault="007919E4" w:rsidP="007919E4">
      <w:pPr>
        <w:rPr>
          <w:sz w:val="12"/>
          <w:szCs w:val="12"/>
        </w:rPr>
      </w:pPr>
      <w:r w:rsidRPr="00D72F93">
        <w:rPr>
          <w:sz w:val="12"/>
          <w:szCs w:val="12"/>
        </w:rPr>
        <w:t xml:space="preserve">    double y3 = p3.y;</w:t>
      </w:r>
    </w:p>
    <w:p w:rsidR="007919E4" w:rsidRPr="00D72F93" w:rsidRDefault="007919E4" w:rsidP="007919E4">
      <w:pPr>
        <w:rPr>
          <w:sz w:val="12"/>
          <w:szCs w:val="12"/>
        </w:rPr>
      </w:pPr>
      <w:r w:rsidRPr="00D72F93">
        <w:rPr>
          <w:sz w:val="12"/>
          <w:szCs w:val="12"/>
        </w:rPr>
        <w:t xml:space="preserve">    double y4 = p4.y;</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double denom = ((y4 - y3)*(x2-x1) - (x4-x3)*(y2-y1));</w:t>
      </w:r>
    </w:p>
    <w:p w:rsidR="007919E4" w:rsidRPr="00D72F93" w:rsidRDefault="007919E4" w:rsidP="007919E4">
      <w:pPr>
        <w:rPr>
          <w:sz w:val="12"/>
          <w:szCs w:val="12"/>
        </w:rPr>
      </w:pPr>
      <w:r w:rsidRPr="00D72F93">
        <w:rPr>
          <w:sz w:val="12"/>
          <w:szCs w:val="12"/>
        </w:rPr>
        <w:t xml:space="preserve">    if (denom == 0){</w:t>
      </w:r>
    </w:p>
    <w:p w:rsidR="007919E4" w:rsidRPr="00D72F93" w:rsidRDefault="007919E4" w:rsidP="007919E4">
      <w:pPr>
        <w:rPr>
          <w:sz w:val="12"/>
          <w:szCs w:val="12"/>
        </w:rPr>
      </w:pPr>
      <w:r w:rsidRPr="00D72F93">
        <w:rPr>
          <w:sz w:val="12"/>
          <w:szCs w:val="12"/>
        </w:rPr>
        <w:t xml:space="preserve">        parallel= true;</w:t>
      </w:r>
    </w:p>
    <w:p w:rsidR="007919E4" w:rsidRPr="00D72F93" w:rsidRDefault="007919E4" w:rsidP="007919E4">
      <w:pPr>
        <w:rPr>
          <w:sz w:val="12"/>
          <w:szCs w:val="12"/>
        </w:rPr>
      </w:pPr>
      <w:r w:rsidRPr="00D72F93">
        <w:rPr>
          <w:sz w:val="12"/>
          <w:szCs w:val="12"/>
        </w:rPr>
        <w:t xml:space="preserve">        return pair&lt;double,double&gt;(0,0);</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parallel = false;</w:t>
      </w:r>
    </w:p>
    <w:p w:rsidR="007919E4" w:rsidRPr="00D72F93" w:rsidRDefault="007919E4" w:rsidP="007919E4">
      <w:pPr>
        <w:rPr>
          <w:sz w:val="12"/>
          <w:szCs w:val="12"/>
        </w:rPr>
      </w:pPr>
      <w:r w:rsidRPr="00D72F93">
        <w:rPr>
          <w:sz w:val="12"/>
          <w:szCs w:val="12"/>
        </w:rPr>
        <w:t xml:space="preserve">    return pair&lt;double,double&gt;( ((x4-x3)*(y1-y3) - (y4-y3)*(x1-x3))/denom,</w:t>
      </w:r>
    </w:p>
    <w:p w:rsidR="007919E4" w:rsidRPr="00D72F93" w:rsidRDefault="007919E4" w:rsidP="007919E4">
      <w:pPr>
        <w:rPr>
          <w:sz w:val="12"/>
          <w:szCs w:val="12"/>
        </w:rPr>
      </w:pPr>
      <w:r w:rsidRPr="00D72F93">
        <w:rPr>
          <w:sz w:val="12"/>
          <w:szCs w:val="12"/>
        </w:rPr>
        <w:t xml:space="preserve">                                ((x2-x1)*(y1-y3) - (y2-y1)*(x1-x3))/denom);</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//intersection between two line segments</w:t>
      </w:r>
    </w:p>
    <w:p w:rsidR="007919E4" w:rsidRPr="00D72F93" w:rsidRDefault="007919E4" w:rsidP="007919E4">
      <w:pPr>
        <w:rPr>
          <w:sz w:val="12"/>
          <w:szCs w:val="12"/>
        </w:rPr>
      </w:pPr>
      <w:r w:rsidRPr="00D72F93">
        <w:rPr>
          <w:sz w:val="12"/>
          <w:szCs w:val="12"/>
        </w:rPr>
        <w:t>//Returns true if the two segments intersect,</w:t>
      </w:r>
    </w:p>
    <w:p w:rsidR="007919E4" w:rsidRPr="00D72F93" w:rsidRDefault="007919E4" w:rsidP="007919E4">
      <w:pPr>
        <w:rPr>
          <w:sz w:val="12"/>
          <w:szCs w:val="12"/>
        </w:rPr>
      </w:pPr>
      <w:r w:rsidRPr="00D72F93">
        <w:rPr>
          <w:sz w:val="12"/>
          <w:szCs w:val="12"/>
        </w:rPr>
        <w:t>//in which case intersection is set to the point of intersection</w:t>
      </w:r>
    </w:p>
    <w:p w:rsidR="007919E4" w:rsidRPr="00D72F93" w:rsidRDefault="007919E4" w:rsidP="007919E4">
      <w:pPr>
        <w:rPr>
          <w:sz w:val="12"/>
          <w:szCs w:val="12"/>
        </w:rPr>
      </w:pPr>
      <w:r w:rsidRPr="00D72F93">
        <w:rPr>
          <w:sz w:val="12"/>
          <w:szCs w:val="12"/>
        </w:rPr>
        <w:t>bool line_segment_intersect(Point p1, Point p2, Point p3, Point p4, Point&amp; intersection){</w:t>
      </w:r>
    </w:p>
    <w:p w:rsidR="007919E4" w:rsidRPr="00D72F93" w:rsidRDefault="007919E4" w:rsidP="007919E4">
      <w:pPr>
        <w:rPr>
          <w:sz w:val="12"/>
          <w:szCs w:val="12"/>
        </w:rPr>
      </w:pPr>
      <w:r w:rsidRPr="00D72F93">
        <w:rPr>
          <w:sz w:val="12"/>
          <w:szCs w:val="12"/>
        </w:rPr>
        <w:t xml:space="preserve">   bool parallel;</w:t>
      </w:r>
    </w:p>
    <w:p w:rsidR="007919E4" w:rsidRPr="00D72F93" w:rsidRDefault="007919E4" w:rsidP="007919E4">
      <w:pPr>
        <w:rPr>
          <w:sz w:val="12"/>
          <w:szCs w:val="12"/>
        </w:rPr>
      </w:pPr>
      <w:r w:rsidRPr="00D72F93">
        <w:rPr>
          <w:sz w:val="12"/>
          <w:szCs w:val="12"/>
        </w:rPr>
        <w:t xml:space="preserve">   pair&lt;double,double&gt; u = line_intersect(p1,p2,p3,p4,parallel);</w:t>
      </w:r>
    </w:p>
    <w:p w:rsidR="007919E4" w:rsidRPr="00D72F93" w:rsidRDefault="007919E4" w:rsidP="007919E4">
      <w:pPr>
        <w:rPr>
          <w:sz w:val="12"/>
          <w:szCs w:val="12"/>
        </w:rPr>
      </w:pPr>
      <w:r w:rsidRPr="00D72F93">
        <w:rPr>
          <w:sz w:val="12"/>
          <w:szCs w:val="12"/>
        </w:rPr>
        <w:t xml:space="preserve">   if (parallel || u.first &lt; 0 || u.first &gt; 1 || u.second &lt; 0 || u.second &gt; 1) return false;</w:t>
      </w:r>
    </w:p>
    <w:p w:rsidR="007919E4" w:rsidRPr="00D72F93" w:rsidRDefault="007919E4" w:rsidP="007919E4">
      <w:pPr>
        <w:rPr>
          <w:sz w:val="12"/>
          <w:szCs w:val="12"/>
        </w:rPr>
      </w:pPr>
      <w:r w:rsidRPr="00D72F93">
        <w:rPr>
          <w:sz w:val="12"/>
          <w:szCs w:val="12"/>
        </w:rPr>
        <w:t xml:space="preserve">   intersection.x = p1.x + u.first*(p2.x - p1.x);</w:t>
      </w:r>
    </w:p>
    <w:p w:rsidR="007919E4" w:rsidRPr="00D72F93" w:rsidRDefault="007919E4" w:rsidP="007919E4">
      <w:pPr>
        <w:rPr>
          <w:sz w:val="12"/>
          <w:szCs w:val="12"/>
        </w:rPr>
      </w:pPr>
      <w:r w:rsidRPr="00D72F93">
        <w:rPr>
          <w:sz w:val="12"/>
          <w:szCs w:val="12"/>
        </w:rPr>
        <w:t xml:space="preserve">   intersection.y = p1.y + u.first*(p2.y - p1.y);</w:t>
      </w:r>
    </w:p>
    <w:p w:rsidR="007919E4" w:rsidRPr="00D72F93" w:rsidRDefault="007919E4" w:rsidP="007919E4">
      <w:pPr>
        <w:rPr>
          <w:sz w:val="12"/>
          <w:szCs w:val="12"/>
        </w:rPr>
      </w:pPr>
      <w:r w:rsidRPr="00D72F93">
        <w:rPr>
          <w:sz w:val="12"/>
          <w:szCs w:val="12"/>
        </w:rPr>
        <w:t xml:space="preserve">   return true;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Polygon::add(Point 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int np = number_of_points();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(1&lt;np) {    // check that thenew line isn't parallel to the previous one</w:t>
      </w:r>
    </w:p>
    <w:p w:rsidR="007919E4" w:rsidRPr="00D72F93" w:rsidRDefault="007919E4" w:rsidP="007919E4">
      <w:pPr>
        <w:rPr>
          <w:sz w:val="12"/>
          <w:szCs w:val="12"/>
        </w:rPr>
      </w:pPr>
      <w:r w:rsidRPr="00D72F93">
        <w:rPr>
          <w:sz w:val="12"/>
          <w:szCs w:val="12"/>
        </w:rPr>
        <w:t xml:space="preserve">        if (p==point(np-1)) error("polygon point equal to previous point");</w:t>
      </w:r>
    </w:p>
    <w:p w:rsidR="007919E4" w:rsidRPr="00D72F93" w:rsidRDefault="007919E4" w:rsidP="007919E4">
      <w:pPr>
        <w:rPr>
          <w:sz w:val="12"/>
          <w:szCs w:val="12"/>
        </w:rPr>
      </w:pPr>
      <w:r w:rsidRPr="00D72F93">
        <w:rPr>
          <w:sz w:val="12"/>
          <w:szCs w:val="12"/>
        </w:rPr>
        <w:t xml:space="preserve">        bool parallel;</w:t>
      </w:r>
    </w:p>
    <w:p w:rsidR="007919E4" w:rsidRPr="00D72F93" w:rsidRDefault="007919E4" w:rsidP="007919E4">
      <w:pPr>
        <w:rPr>
          <w:sz w:val="12"/>
          <w:szCs w:val="12"/>
        </w:rPr>
      </w:pPr>
      <w:r w:rsidRPr="00D72F93">
        <w:rPr>
          <w:sz w:val="12"/>
          <w:szCs w:val="12"/>
        </w:rPr>
        <w:t xml:space="preserve">        line_intersect(point(np-1),p,point(np-2),point(np-1),parallel);</w:t>
      </w:r>
    </w:p>
    <w:p w:rsidR="007919E4" w:rsidRPr="00D72F93" w:rsidRDefault="007919E4" w:rsidP="007919E4">
      <w:pPr>
        <w:rPr>
          <w:sz w:val="12"/>
          <w:szCs w:val="12"/>
        </w:rPr>
      </w:pPr>
      <w:r w:rsidRPr="00D72F93">
        <w:rPr>
          <w:sz w:val="12"/>
          <w:szCs w:val="12"/>
        </w:rPr>
        <w:t xml:space="preserve">        if (parallel)</w:t>
      </w:r>
    </w:p>
    <w:p w:rsidR="007919E4" w:rsidRPr="00D72F93" w:rsidRDefault="007919E4" w:rsidP="007919E4">
      <w:pPr>
        <w:rPr>
          <w:sz w:val="12"/>
          <w:szCs w:val="12"/>
        </w:rPr>
      </w:pPr>
      <w:r w:rsidRPr="00D72F93">
        <w:rPr>
          <w:sz w:val="12"/>
          <w:szCs w:val="12"/>
        </w:rPr>
        <w:t xml:space="preserve">            error("two polygon points lie in a straight line");</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for (int i = 1; i&lt;np-1; ++i) {    // check that new segment doesn't interset and old point</w:t>
      </w:r>
    </w:p>
    <w:p w:rsidR="007919E4" w:rsidRPr="00D72F93" w:rsidRDefault="007919E4" w:rsidP="007919E4">
      <w:pPr>
        <w:rPr>
          <w:sz w:val="12"/>
          <w:szCs w:val="12"/>
        </w:rPr>
      </w:pPr>
      <w:r w:rsidRPr="00D72F93">
        <w:rPr>
          <w:sz w:val="12"/>
          <w:szCs w:val="12"/>
        </w:rPr>
        <w:t xml:space="preserve">        Point ignore(0,0);</w:t>
      </w:r>
    </w:p>
    <w:p w:rsidR="007919E4" w:rsidRPr="00D72F93" w:rsidRDefault="007919E4" w:rsidP="007919E4">
      <w:pPr>
        <w:rPr>
          <w:sz w:val="12"/>
          <w:szCs w:val="12"/>
        </w:rPr>
      </w:pPr>
      <w:r w:rsidRPr="00D72F93">
        <w:rPr>
          <w:sz w:val="12"/>
          <w:szCs w:val="12"/>
        </w:rPr>
        <w:t xml:space="preserve">        if (line_segment_intersect(point(np-1),p,point(i-1),point(i),ignore))</w:t>
      </w:r>
    </w:p>
    <w:p w:rsidR="007919E4" w:rsidRPr="00D72F93" w:rsidRDefault="007919E4" w:rsidP="007919E4">
      <w:pPr>
        <w:rPr>
          <w:sz w:val="12"/>
          <w:szCs w:val="12"/>
        </w:rPr>
      </w:pPr>
      <w:r w:rsidRPr="00D72F93">
        <w:rPr>
          <w:sz w:val="12"/>
          <w:szCs w:val="12"/>
        </w:rPr>
        <w:t xml:space="preserve">            error("intersect in polygon");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Closed_polyline::add(p);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Polygon::draw_lines()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lastRenderedPageBreak/>
        <w:t xml:space="preserve">    if (number_of_points() &lt; 3) error("less than 3 points in a Polygon");</w:t>
      </w:r>
    </w:p>
    <w:p w:rsidR="007919E4" w:rsidRPr="00D72F93" w:rsidRDefault="007919E4" w:rsidP="007919E4">
      <w:pPr>
        <w:rPr>
          <w:sz w:val="12"/>
          <w:szCs w:val="12"/>
        </w:rPr>
      </w:pPr>
      <w:r w:rsidRPr="00D72F93">
        <w:rPr>
          <w:sz w:val="12"/>
          <w:szCs w:val="12"/>
        </w:rPr>
        <w:t xml:space="preserve">    Closed_polyline::draw_lines();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Open_polyline::draw_lines()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if (fill_color().visibility()) {</w:t>
      </w:r>
    </w:p>
    <w:p w:rsidR="007919E4" w:rsidRPr="00D72F93" w:rsidRDefault="007919E4" w:rsidP="007919E4">
      <w:pPr>
        <w:rPr>
          <w:sz w:val="12"/>
          <w:szCs w:val="12"/>
        </w:rPr>
      </w:pPr>
      <w:r w:rsidRPr="00D72F93">
        <w:rPr>
          <w:sz w:val="12"/>
          <w:szCs w:val="12"/>
        </w:rPr>
        <w:t xml:space="preserve">        fl_color(fill_color().as_int());</w:t>
      </w:r>
    </w:p>
    <w:p w:rsidR="007919E4" w:rsidRPr="00D72F93" w:rsidRDefault="007919E4" w:rsidP="007919E4">
      <w:pPr>
        <w:rPr>
          <w:sz w:val="12"/>
          <w:szCs w:val="12"/>
        </w:rPr>
      </w:pPr>
      <w:r w:rsidRPr="00D72F93">
        <w:rPr>
          <w:sz w:val="12"/>
          <w:szCs w:val="12"/>
        </w:rPr>
        <w:t xml:space="preserve">        fl_begin_complex_polygon();</w:t>
      </w:r>
    </w:p>
    <w:p w:rsidR="007919E4" w:rsidRPr="00D72F93" w:rsidRDefault="007919E4" w:rsidP="007919E4">
      <w:pPr>
        <w:rPr>
          <w:sz w:val="12"/>
          <w:szCs w:val="12"/>
        </w:rPr>
      </w:pPr>
      <w:r w:rsidRPr="00D72F93">
        <w:rPr>
          <w:sz w:val="12"/>
          <w:szCs w:val="12"/>
        </w:rPr>
        <w:t xml:space="preserve">        for(int i=0; i&lt;number_of_points(); ++i){</w:t>
      </w:r>
    </w:p>
    <w:p w:rsidR="007919E4" w:rsidRPr="00D72F93" w:rsidRDefault="007919E4" w:rsidP="007919E4">
      <w:pPr>
        <w:rPr>
          <w:sz w:val="12"/>
          <w:szCs w:val="12"/>
        </w:rPr>
      </w:pPr>
      <w:r w:rsidRPr="00D72F93">
        <w:rPr>
          <w:sz w:val="12"/>
          <w:szCs w:val="12"/>
        </w:rPr>
        <w:t xml:space="preserve">            fl_vertex(point(i).x, point(i).y);</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fl_end_complex_polygon();</w:t>
      </w:r>
    </w:p>
    <w:p w:rsidR="007919E4" w:rsidRPr="00D72F93" w:rsidRDefault="007919E4" w:rsidP="007919E4">
      <w:pPr>
        <w:rPr>
          <w:sz w:val="12"/>
          <w:szCs w:val="12"/>
        </w:rPr>
      </w:pPr>
      <w:r w:rsidRPr="00D72F93">
        <w:rPr>
          <w:sz w:val="12"/>
          <w:szCs w:val="12"/>
        </w:rPr>
        <w:t xml:space="preserve">        fl_color(color().as_int());    // reset color</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if (color().visibility())</w:t>
      </w:r>
    </w:p>
    <w:p w:rsidR="007919E4" w:rsidRPr="00D72F93" w:rsidRDefault="007919E4" w:rsidP="007919E4">
      <w:pPr>
        <w:rPr>
          <w:sz w:val="12"/>
          <w:szCs w:val="12"/>
        </w:rPr>
      </w:pPr>
      <w:r w:rsidRPr="00D72F93">
        <w:rPr>
          <w:sz w:val="12"/>
          <w:szCs w:val="12"/>
        </w:rPr>
        <w:t xml:space="preserve">        Shape::draw_lines();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Closed_polyline::draw_lines()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Open_polyline::draw_lines();    // first draw the "open poly line part"</w:t>
      </w:r>
    </w:p>
    <w:p w:rsidR="007919E4" w:rsidRPr="00D72F93" w:rsidRDefault="007919E4" w:rsidP="007919E4">
      <w:pPr>
        <w:rPr>
          <w:sz w:val="12"/>
          <w:szCs w:val="12"/>
        </w:rPr>
      </w:pPr>
      <w:r w:rsidRPr="00D72F93">
        <w:rPr>
          <w:sz w:val="12"/>
          <w:szCs w:val="12"/>
        </w:rPr>
        <w:t xml:space="preserve">    // then draw closing line:</w:t>
      </w:r>
    </w:p>
    <w:p w:rsidR="007919E4" w:rsidRPr="00D72F93" w:rsidRDefault="007919E4" w:rsidP="007919E4">
      <w:pPr>
        <w:rPr>
          <w:sz w:val="12"/>
          <w:szCs w:val="12"/>
        </w:rPr>
      </w:pPr>
      <w:r w:rsidRPr="00D72F93">
        <w:rPr>
          <w:sz w:val="12"/>
          <w:szCs w:val="12"/>
        </w:rPr>
        <w:t xml:space="preserve">    if (color().visibility())</w:t>
      </w:r>
    </w:p>
    <w:p w:rsidR="007919E4" w:rsidRPr="00D72F93" w:rsidRDefault="007919E4" w:rsidP="007919E4">
      <w:pPr>
        <w:rPr>
          <w:sz w:val="12"/>
          <w:szCs w:val="12"/>
        </w:rPr>
      </w:pPr>
      <w:r w:rsidRPr="00D72F93">
        <w:rPr>
          <w:sz w:val="12"/>
          <w:szCs w:val="12"/>
        </w:rPr>
        <w:t xml:space="preserve">        fl_line(point(number_of_points()-1).x, </w:t>
      </w:r>
    </w:p>
    <w:p w:rsidR="007919E4" w:rsidRPr="00D72F93" w:rsidRDefault="007919E4" w:rsidP="007919E4">
      <w:pPr>
        <w:rPr>
          <w:sz w:val="12"/>
          <w:szCs w:val="12"/>
        </w:rPr>
      </w:pPr>
      <w:r w:rsidRPr="00D72F93">
        <w:rPr>
          <w:sz w:val="12"/>
          <w:szCs w:val="12"/>
        </w:rPr>
        <w:t xml:space="preserve">        point(number_of_points()-1).y,</w:t>
      </w:r>
    </w:p>
    <w:p w:rsidR="007919E4" w:rsidRPr="00D72F93" w:rsidRDefault="007919E4" w:rsidP="007919E4">
      <w:pPr>
        <w:rPr>
          <w:sz w:val="12"/>
          <w:szCs w:val="12"/>
        </w:rPr>
      </w:pPr>
      <w:r w:rsidRPr="00D72F93">
        <w:rPr>
          <w:sz w:val="12"/>
          <w:szCs w:val="12"/>
        </w:rPr>
        <w:t xml:space="preserve">        point(0).x,</w:t>
      </w:r>
    </w:p>
    <w:p w:rsidR="007919E4" w:rsidRPr="00D72F93" w:rsidRDefault="007919E4" w:rsidP="007919E4">
      <w:pPr>
        <w:rPr>
          <w:sz w:val="12"/>
          <w:szCs w:val="12"/>
        </w:rPr>
      </w:pPr>
      <w:r w:rsidRPr="00D72F93">
        <w:rPr>
          <w:sz w:val="12"/>
          <w:szCs w:val="12"/>
        </w:rPr>
        <w:t xml:space="preserve">        point(0).y);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draw_mark(Point xy, char c)</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static const int dx = 4;</w:t>
      </w:r>
    </w:p>
    <w:p w:rsidR="007919E4" w:rsidRPr="00D72F93" w:rsidRDefault="007919E4" w:rsidP="007919E4">
      <w:pPr>
        <w:rPr>
          <w:sz w:val="12"/>
          <w:szCs w:val="12"/>
        </w:rPr>
      </w:pPr>
      <w:r w:rsidRPr="00D72F93">
        <w:rPr>
          <w:sz w:val="12"/>
          <w:szCs w:val="12"/>
        </w:rPr>
        <w:t xml:space="preserve">    static const int dy = 4;</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string m(1,c);</w:t>
      </w:r>
    </w:p>
    <w:p w:rsidR="007919E4" w:rsidRPr="00D72F93" w:rsidRDefault="007919E4" w:rsidP="007919E4">
      <w:pPr>
        <w:rPr>
          <w:sz w:val="12"/>
          <w:szCs w:val="12"/>
        </w:rPr>
      </w:pPr>
      <w:r w:rsidRPr="00D72F93">
        <w:rPr>
          <w:sz w:val="12"/>
          <w:szCs w:val="12"/>
        </w:rPr>
        <w:t xml:space="preserve">    fl_draw(m.c_str(),xy.x-dx,xy.y+dy);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Marked_polyline::draw_lines()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Open_polyline::draw_lines();</w:t>
      </w:r>
    </w:p>
    <w:p w:rsidR="007919E4" w:rsidRPr="00D72F93" w:rsidRDefault="007919E4" w:rsidP="007919E4">
      <w:pPr>
        <w:rPr>
          <w:sz w:val="12"/>
          <w:szCs w:val="12"/>
        </w:rPr>
      </w:pPr>
      <w:r w:rsidRPr="00D72F93">
        <w:rPr>
          <w:sz w:val="12"/>
          <w:szCs w:val="12"/>
        </w:rPr>
        <w:t xml:space="preserve">    for (int i=0; i&lt;number_of_points(); ++i) </w:t>
      </w:r>
    </w:p>
    <w:p w:rsidR="007919E4" w:rsidRPr="00D72F93" w:rsidRDefault="007919E4" w:rsidP="007919E4">
      <w:pPr>
        <w:rPr>
          <w:sz w:val="12"/>
          <w:szCs w:val="12"/>
        </w:rPr>
      </w:pPr>
      <w:r w:rsidRPr="00D72F93">
        <w:rPr>
          <w:sz w:val="12"/>
          <w:szCs w:val="12"/>
        </w:rPr>
        <w:t xml:space="preserve">        draw_mark(point(i),mark[i%mark.size()]);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Rectangle::draw_lines()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if (fill_color().visibility()) {    // fill</w:t>
      </w:r>
    </w:p>
    <w:p w:rsidR="007919E4" w:rsidRPr="00D72F93" w:rsidRDefault="007919E4" w:rsidP="007919E4">
      <w:pPr>
        <w:rPr>
          <w:sz w:val="12"/>
          <w:szCs w:val="12"/>
        </w:rPr>
      </w:pPr>
      <w:r w:rsidRPr="00D72F93">
        <w:rPr>
          <w:sz w:val="12"/>
          <w:szCs w:val="12"/>
        </w:rPr>
        <w:t xml:space="preserve">        fl_color(fill_color().as_int());</w:t>
      </w:r>
    </w:p>
    <w:p w:rsidR="007919E4" w:rsidRPr="00D72F93" w:rsidRDefault="007919E4" w:rsidP="007919E4">
      <w:pPr>
        <w:rPr>
          <w:sz w:val="12"/>
          <w:szCs w:val="12"/>
        </w:rPr>
      </w:pPr>
      <w:r w:rsidRPr="00D72F93">
        <w:rPr>
          <w:sz w:val="12"/>
          <w:szCs w:val="12"/>
        </w:rPr>
        <w:t xml:space="preserve">        fl_rectf(point(0).x,point(0).y,w,h);</w:t>
      </w:r>
    </w:p>
    <w:p w:rsidR="007919E4" w:rsidRPr="00D72F93" w:rsidRDefault="007919E4" w:rsidP="007919E4">
      <w:pPr>
        <w:rPr>
          <w:sz w:val="12"/>
          <w:szCs w:val="12"/>
        </w:rPr>
      </w:pPr>
      <w:r w:rsidRPr="00D72F93">
        <w:rPr>
          <w:sz w:val="12"/>
          <w:szCs w:val="12"/>
        </w:rPr>
        <w:t xml:space="preserve">        fl_color(color().as_int());    // reset color</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(color().visibility()) {    // lines on top of fill</w:t>
      </w:r>
    </w:p>
    <w:p w:rsidR="007919E4" w:rsidRPr="00D72F93" w:rsidRDefault="007919E4" w:rsidP="007919E4">
      <w:pPr>
        <w:rPr>
          <w:sz w:val="12"/>
          <w:szCs w:val="12"/>
        </w:rPr>
      </w:pPr>
      <w:r w:rsidRPr="00D72F93">
        <w:rPr>
          <w:sz w:val="12"/>
          <w:szCs w:val="12"/>
        </w:rPr>
        <w:t xml:space="preserve">        fl_color(color().as_int());</w:t>
      </w:r>
    </w:p>
    <w:p w:rsidR="007919E4" w:rsidRPr="00D72F93" w:rsidRDefault="007919E4" w:rsidP="007919E4">
      <w:pPr>
        <w:rPr>
          <w:sz w:val="12"/>
          <w:szCs w:val="12"/>
        </w:rPr>
      </w:pPr>
      <w:r w:rsidRPr="00D72F93">
        <w:rPr>
          <w:sz w:val="12"/>
          <w:szCs w:val="12"/>
        </w:rPr>
        <w:t xml:space="preserve">        fl_rect(point(0).x,point(0).y,w,h);</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Circle::Circle(Point p, int rr)    // center and radius</w:t>
      </w:r>
    </w:p>
    <w:p w:rsidR="007919E4" w:rsidRPr="00D72F93" w:rsidRDefault="007919E4" w:rsidP="007919E4">
      <w:pPr>
        <w:rPr>
          <w:sz w:val="12"/>
          <w:szCs w:val="12"/>
        </w:rPr>
      </w:pPr>
      <w:r w:rsidRPr="00D72F93">
        <w:rPr>
          <w:sz w:val="12"/>
          <w:szCs w:val="12"/>
        </w:rPr>
        <w:t>:r(rr)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add(Point(p.x-r,p.y-r));       // store top-left corner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Point Circle::center() const</w:t>
      </w:r>
    </w:p>
    <w:p w:rsidR="007919E4" w:rsidRPr="00D72F93" w:rsidRDefault="007919E4" w:rsidP="007919E4">
      <w:pPr>
        <w:rPr>
          <w:sz w:val="12"/>
          <w:szCs w:val="12"/>
        </w:rPr>
      </w:pPr>
      <w:r w:rsidRPr="00D72F93">
        <w:rPr>
          <w:sz w:val="12"/>
          <w:szCs w:val="12"/>
        </w:rPr>
        <w:lastRenderedPageBreak/>
        <w:t>{</w:t>
      </w:r>
    </w:p>
    <w:p w:rsidR="007919E4" w:rsidRPr="00D72F93" w:rsidRDefault="007919E4" w:rsidP="007919E4">
      <w:pPr>
        <w:rPr>
          <w:sz w:val="12"/>
          <w:szCs w:val="12"/>
        </w:rPr>
      </w:pPr>
      <w:r w:rsidRPr="00D72F93">
        <w:rPr>
          <w:sz w:val="12"/>
          <w:szCs w:val="12"/>
        </w:rPr>
        <w:t xml:space="preserve">    return Point(point(0).x+r, point(0).y+r);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Circle::draw_lines()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w:t>
      </w:r>
      <w:r w:rsidRPr="00D72F93">
        <w:rPr>
          <w:sz w:val="12"/>
          <w:szCs w:val="12"/>
        </w:rPr>
        <w:tab/>
        <w:t>if (fill_color().visibility()) {</w:t>
      </w:r>
      <w:r w:rsidRPr="00D72F93">
        <w:rPr>
          <w:sz w:val="12"/>
          <w:szCs w:val="12"/>
        </w:rPr>
        <w:tab/>
        <w:t>// fill</w:t>
      </w:r>
    </w:p>
    <w:p w:rsidR="007919E4" w:rsidRPr="00D72F93" w:rsidRDefault="007919E4" w:rsidP="007919E4">
      <w:pPr>
        <w:rPr>
          <w:sz w:val="12"/>
          <w:szCs w:val="12"/>
        </w:rPr>
      </w:pPr>
      <w:r w:rsidRPr="00D72F93">
        <w:rPr>
          <w:sz w:val="12"/>
          <w:szCs w:val="12"/>
        </w:rPr>
        <w:tab/>
      </w:r>
      <w:r w:rsidRPr="00D72F93">
        <w:rPr>
          <w:sz w:val="12"/>
          <w:szCs w:val="12"/>
        </w:rPr>
        <w:tab/>
        <w:t>fl_color(fill_color().as_int());</w:t>
      </w:r>
    </w:p>
    <w:p w:rsidR="007919E4" w:rsidRPr="00D72F93" w:rsidRDefault="007919E4" w:rsidP="007919E4">
      <w:pPr>
        <w:rPr>
          <w:sz w:val="12"/>
          <w:szCs w:val="12"/>
        </w:rPr>
      </w:pPr>
      <w:r w:rsidRPr="00D72F93">
        <w:rPr>
          <w:sz w:val="12"/>
          <w:szCs w:val="12"/>
        </w:rPr>
        <w:tab/>
      </w:r>
      <w:r w:rsidRPr="00D72F93">
        <w:rPr>
          <w:sz w:val="12"/>
          <w:szCs w:val="12"/>
        </w:rPr>
        <w:tab/>
        <w:t>fl_pie(point(0).x,point(0).y,r+r-1,r+r-1,0,360);</w:t>
      </w:r>
    </w:p>
    <w:p w:rsidR="007919E4" w:rsidRPr="00D72F93" w:rsidRDefault="007919E4" w:rsidP="007919E4">
      <w:pPr>
        <w:rPr>
          <w:sz w:val="12"/>
          <w:szCs w:val="12"/>
        </w:rPr>
      </w:pPr>
      <w:r w:rsidRPr="00D72F93">
        <w:rPr>
          <w:sz w:val="12"/>
          <w:szCs w:val="12"/>
        </w:rPr>
        <w:tab/>
      </w:r>
      <w:r w:rsidRPr="00D72F93">
        <w:rPr>
          <w:sz w:val="12"/>
          <w:szCs w:val="12"/>
        </w:rPr>
        <w:tab/>
        <w:t>fl_color(color().as_int());</w:t>
      </w:r>
      <w:r w:rsidRPr="00D72F93">
        <w:rPr>
          <w:sz w:val="12"/>
          <w:szCs w:val="12"/>
        </w:rPr>
        <w:tab/>
        <w:t>// reset color</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if (color().visibility()) {</w:t>
      </w:r>
    </w:p>
    <w:p w:rsidR="007919E4" w:rsidRPr="00D72F93" w:rsidRDefault="007919E4" w:rsidP="007919E4">
      <w:pPr>
        <w:rPr>
          <w:sz w:val="12"/>
          <w:szCs w:val="12"/>
        </w:rPr>
      </w:pPr>
      <w:r w:rsidRPr="00D72F93">
        <w:rPr>
          <w:sz w:val="12"/>
          <w:szCs w:val="12"/>
        </w:rPr>
        <w:tab/>
      </w:r>
      <w:r w:rsidRPr="00D72F93">
        <w:rPr>
          <w:sz w:val="12"/>
          <w:szCs w:val="12"/>
        </w:rPr>
        <w:tab/>
        <w:t>fl_color(color().as_int());</w:t>
      </w:r>
    </w:p>
    <w:p w:rsidR="007919E4" w:rsidRPr="00D72F93" w:rsidRDefault="007919E4" w:rsidP="007919E4">
      <w:pPr>
        <w:rPr>
          <w:sz w:val="12"/>
          <w:szCs w:val="12"/>
        </w:rPr>
      </w:pPr>
      <w:r w:rsidRPr="00D72F93">
        <w:rPr>
          <w:sz w:val="12"/>
          <w:szCs w:val="12"/>
        </w:rPr>
        <w:tab/>
      </w:r>
      <w:r w:rsidRPr="00D72F93">
        <w:rPr>
          <w:sz w:val="12"/>
          <w:szCs w:val="12"/>
        </w:rPr>
        <w:tab/>
        <w:t>fl_arc(point(0).x,point(0).y,r+r,r+r,0,360);</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Ellipse::draw_lines()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if (fill_color().visibility()) {</w:t>
      </w:r>
      <w:r w:rsidRPr="00D72F93">
        <w:rPr>
          <w:sz w:val="12"/>
          <w:szCs w:val="12"/>
        </w:rPr>
        <w:tab/>
        <w:t>// fill</w:t>
      </w:r>
    </w:p>
    <w:p w:rsidR="007919E4" w:rsidRPr="00D72F93" w:rsidRDefault="007919E4" w:rsidP="007919E4">
      <w:pPr>
        <w:rPr>
          <w:sz w:val="12"/>
          <w:szCs w:val="12"/>
        </w:rPr>
      </w:pPr>
      <w:r w:rsidRPr="00D72F93">
        <w:rPr>
          <w:sz w:val="12"/>
          <w:szCs w:val="12"/>
        </w:rPr>
        <w:tab/>
      </w:r>
      <w:r w:rsidRPr="00D72F93">
        <w:rPr>
          <w:sz w:val="12"/>
          <w:szCs w:val="12"/>
        </w:rPr>
        <w:tab/>
        <w:t>fl_color(fill_color().as_int());</w:t>
      </w:r>
    </w:p>
    <w:p w:rsidR="007919E4" w:rsidRPr="00D72F93" w:rsidRDefault="007919E4" w:rsidP="007919E4">
      <w:pPr>
        <w:rPr>
          <w:sz w:val="12"/>
          <w:szCs w:val="12"/>
        </w:rPr>
      </w:pPr>
      <w:r w:rsidRPr="00D72F93">
        <w:rPr>
          <w:sz w:val="12"/>
          <w:szCs w:val="12"/>
        </w:rPr>
        <w:tab/>
      </w:r>
      <w:r w:rsidRPr="00D72F93">
        <w:rPr>
          <w:sz w:val="12"/>
          <w:szCs w:val="12"/>
        </w:rPr>
        <w:tab/>
        <w:t>fl_pie(point(0).x,point(0).y,w+w-1,h+h-1,0,360);</w:t>
      </w:r>
    </w:p>
    <w:p w:rsidR="007919E4" w:rsidRPr="00D72F93" w:rsidRDefault="007919E4" w:rsidP="007919E4">
      <w:pPr>
        <w:rPr>
          <w:sz w:val="12"/>
          <w:szCs w:val="12"/>
        </w:rPr>
      </w:pPr>
      <w:r w:rsidRPr="00D72F93">
        <w:rPr>
          <w:sz w:val="12"/>
          <w:szCs w:val="12"/>
        </w:rPr>
        <w:tab/>
      </w:r>
      <w:r w:rsidRPr="00D72F93">
        <w:rPr>
          <w:sz w:val="12"/>
          <w:szCs w:val="12"/>
        </w:rPr>
        <w:tab/>
        <w:t>fl_color(color().as_int());</w:t>
      </w:r>
      <w:r w:rsidRPr="00D72F93">
        <w:rPr>
          <w:sz w:val="12"/>
          <w:szCs w:val="12"/>
        </w:rPr>
        <w:tab/>
        <w:t>// reset color</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if (color().visibility()) {</w:t>
      </w:r>
    </w:p>
    <w:p w:rsidR="007919E4" w:rsidRPr="00D72F93" w:rsidRDefault="007919E4" w:rsidP="007919E4">
      <w:pPr>
        <w:rPr>
          <w:sz w:val="12"/>
          <w:szCs w:val="12"/>
        </w:rPr>
      </w:pPr>
      <w:r w:rsidRPr="00D72F93">
        <w:rPr>
          <w:sz w:val="12"/>
          <w:szCs w:val="12"/>
        </w:rPr>
        <w:tab/>
      </w:r>
      <w:r w:rsidRPr="00D72F93">
        <w:rPr>
          <w:sz w:val="12"/>
          <w:szCs w:val="12"/>
        </w:rPr>
        <w:tab/>
        <w:t>fl_color(color().as_int());</w:t>
      </w:r>
    </w:p>
    <w:p w:rsidR="007919E4" w:rsidRPr="00D72F93" w:rsidRDefault="007919E4" w:rsidP="007919E4">
      <w:pPr>
        <w:rPr>
          <w:sz w:val="12"/>
          <w:szCs w:val="12"/>
        </w:rPr>
      </w:pPr>
      <w:r w:rsidRPr="00D72F93">
        <w:rPr>
          <w:sz w:val="12"/>
          <w:szCs w:val="12"/>
        </w:rPr>
        <w:tab/>
      </w:r>
      <w:r w:rsidRPr="00D72F93">
        <w:rPr>
          <w:sz w:val="12"/>
          <w:szCs w:val="12"/>
        </w:rPr>
        <w:tab/>
        <w:t>fl_arc(point(0).x,point(0).y,w+w,h+h,0,360);</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Text::draw_lines()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int ofnt = fl_font();</w:t>
      </w:r>
    </w:p>
    <w:p w:rsidR="007919E4" w:rsidRPr="00D72F93" w:rsidRDefault="007919E4" w:rsidP="007919E4">
      <w:pPr>
        <w:rPr>
          <w:sz w:val="12"/>
          <w:szCs w:val="12"/>
        </w:rPr>
      </w:pPr>
      <w:r w:rsidRPr="00D72F93">
        <w:rPr>
          <w:sz w:val="12"/>
          <w:szCs w:val="12"/>
        </w:rPr>
        <w:lastRenderedPageBreak/>
        <w:t xml:space="preserve">    int osz = fl_size();</w:t>
      </w:r>
    </w:p>
    <w:p w:rsidR="007919E4" w:rsidRPr="00D72F93" w:rsidRDefault="007919E4" w:rsidP="007919E4">
      <w:pPr>
        <w:rPr>
          <w:sz w:val="12"/>
          <w:szCs w:val="12"/>
        </w:rPr>
      </w:pPr>
      <w:r w:rsidRPr="00D72F93">
        <w:rPr>
          <w:sz w:val="12"/>
          <w:szCs w:val="12"/>
        </w:rPr>
        <w:t xml:space="preserve">    fl_font(fnt.as_int(),fnt_sz);</w:t>
      </w:r>
    </w:p>
    <w:p w:rsidR="007919E4" w:rsidRPr="00D72F93" w:rsidRDefault="007919E4" w:rsidP="007919E4">
      <w:pPr>
        <w:rPr>
          <w:sz w:val="12"/>
          <w:szCs w:val="12"/>
        </w:rPr>
      </w:pPr>
      <w:r w:rsidRPr="00D72F93">
        <w:rPr>
          <w:sz w:val="12"/>
          <w:szCs w:val="12"/>
        </w:rPr>
        <w:t xml:space="preserve">    fl_draw(lab.c_str(),point(0).x,point(0).y);</w:t>
      </w:r>
    </w:p>
    <w:p w:rsidR="007919E4" w:rsidRPr="00D72F93" w:rsidRDefault="007919E4" w:rsidP="007919E4">
      <w:pPr>
        <w:rPr>
          <w:sz w:val="12"/>
          <w:szCs w:val="12"/>
        </w:rPr>
      </w:pPr>
      <w:r w:rsidRPr="00D72F93">
        <w:rPr>
          <w:sz w:val="12"/>
          <w:szCs w:val="12"/>
        </w:rPr>
        <w:t xml:space="preserve">    fl_font(ofnt,osz);</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Axis::Axis(Orientation d, Point xy, int length, int n, string lab) :</w:t>
      </w:r>
    </w:p>
    <w:p w:rsidR="007919E4" w:rsidRPr="00D72F93" w:rsidRDefault="007919E4" w:rsidP="007919E4">
      <w:pPr>
        <w:rPr>
          <w:sz w:val="12"/>
          <w:szCs w:val="12"/>
        </w:rPr>
      </w:pPr>
      <w:r w:rsidRPr="00D72F93">
        <w:rPr>
          <w:sz w:val="12"/>
          <w:szCs w:val="12"/>
        </w:rPr>
        <w:t xml:space="preserve">    label(Point(0,0),lab)</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if (length&lt;0) error("bad axis length");</w:t>
      </w:r>
    </w:p>
    <w:p w:rsidR="007919E4" w:rsidRPr="00D72F93" w:rsidRDefault="007919E4" w:rsidP="007919E4">
      <w:pPr>
        <w:rPr>
          <w:sz w:val="12"/>
          <w:szCs w:val="12"/>
        </w:rPr>
      </w:pPr>
      <w:r w:rsidRPr="00D72F93">
        <w:rPr>
          <w:sz w:val="12"/>
          <w:szCs w:val="12"/>
        </w:rPr>
        <w:t xml:space="preserve">    switch (d){</w:t>
      </w:r>
    </w:p>
    <w:p w:rsidR="007919E4" w:rsidRPr="00D72F93" w:rsidRDefault="007919E4" w:rsidP="007919E4">
      <w:pPr>
        <w:rPr>
          <w:sz w:val="12"/>
          <w:szCs w:val="12"/>
        </w:rPr>
      </w:pPr>
      <w:r w:rsidRPr="00D72F93">
        <w:rPr>
          <w:sz w:val="12"/>
          <w:szCs w:val="12"/>
        </w:rPr>
        <w:t xml:space="preserve">    case Axis::x:</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Shape::add(xy); // axis line</w:t>
      </w:r>
    </w:p>
    <w:p w:rsidR="007919E4" w:rsidRPr="00D72F93" w:rsidRDefault="007919E4" w:rsidP="007919E4">
      <w:pPr>
        <w:rPr>
          <w:sz w:val="12"/>
          <w:szCs w:val="12"/>
        </w:rPr>
      </w:pPr>
      <w:r w:rsidRPr="00D72F93">
        <w:rPr>
          <w:sz w:val="12"/>
          <w:szCs w:val="12"/>
        </w:rPr>
        <w:t xml:space="preserve">        Shape::add(Point(xy.x+length,xy.y));</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(0&lt;n) {      // add notches</w:t>
      </w:r>
    </w:p>
    <w:p w:rsidR="007919E4" w:rsidRPr="00D72F93" w:rsidRDefault="007919E4" w:rsidP="007919E4">
      <w:pPr>
        <w:rPr>
          <w:sz w:val="12"/>
          <w:szCs w:val="12"/>
        </w:rPr>
      </w:pPr>
      <w:r w:rsidRPr="00D72F93">
        <w:rPr>
          <w:sz w:val="12"/>
          <w:szCs w:val="12"/>
        </w:rPr>
        <w:t xml:space="preserve">            int dist = length/n;</w:t>
      </w:r>
    </w:p>
    <w:p w:rsidR="007919E4" w:rsidRPr="00D72F93" w:rsidRDefault="007919E4" w:rsidP="007919E4">
      <w:pPr>
        <w:rPr>
          <w:sz w:val="12"/>
          <w:szCs w:val="12"/>
        </w:rPr>
      </w:pPr>
      <w:r w:rsidRPr="00D72F93">
        <w:rPr>
          <w:sz w:val="12"/>
          <w:szCs w:val="12"/>
        </w:rPr>
        <w:t xml:space="preserve">            int x = xy.x+dist;</w:t>
      </w:r>
    </w:p>
    <w:p w:rsidR="007919E4" w:rsidRPr="00D72F93" w:rsidRDefault="007919E4" w:rsidP="007919E4">
      <w:pPr>
        <w:rPr>
          <w:sz w:val="12"/>
          <w:szCs w:val="12"/>
        </w:rPr>
      </w:pPr>
      <w:r w:rsidRPr="00D72F93">
        <w:rPr>
          <w:sz w:val="12"/>
          <w:szCs w:val="12"/>
        </w:rPr>
        <w:t xml:space="preserve">            for (int i = 0; i&lt;n; ++i) {</w:t>
      </w:r>
    </w:p>
    <w:p w:rsidR="007919E4" w:rsidRPr="00D72F93" w:rsidRDefault="007919E4" w:rsidP="007919E4">
      <w:pPr>
        <w:rPr>
          <w:sz w:val="12"/>
          <w:szCs w:val="12"/>
        </w:rPr>
      </w:pPr>
      <w:r w:rsidRPr="00D72F93">
        <w:rPr>
          <w:sz w:val="12"/>
          <w:szCs w:val="12"/>
        </w:rPr>
        <w:t xml:space="preserve">                notches.add(Point(x,xy.y),Point(x,xy.y-5));</w:t>
      </w:r>
    </w:p>
    <w:p w:rsidR="007919E4" w:rsidRPr="00D72F93" w:rsidRDefault="007919E4" w:rsidP="007919E4">
      <w:pPr>
        <w:rPr>
          <w:sz w:val="12"/>
          <w:szCs w:val="12"/>
        </w:rPr>
      </w:pPr>
      <w:r w:rsidRPr="00D72F93">
        <w:rPr>
          <w:sz w:val="12"/>
          <w:szCs w:val="12"/>
        </w:rPr>
        <w:t xml:space="preserve">                x += dist;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 label under the line</w:t>
      </w:r>
    </w:p>
    <w:p w:rsidR="007919E4" w:rsidRPr="00D72F93" w:rsidRDefault="007919E4" w:rsidP="007919E4">
      <w:pPr>
        <w:rPr>
          <w:sz w:val="12"/>
          <w:szCs w:val="12"/>
        </w:rPr>
      </w:pPr>
      <w:r w:rsidRPr="00D72F93">
        <w:rPr>
          <w:sz w:val="12"/>
          <w:szCs w:val="12"/>
        </w:rPr>
        <w:t xml:space="preserve">        label.move(xy.x+length/3,xy.y+20);</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case Axis::y:</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Shape::add(xy); // a y-axis goes up</w:t>
      </w:r>
    </w:p>
    <w:p w:rsidR="007919E4" w:rsidRPr="00D72F93" w:rsidRDefault="007919E4" w:rsidP="007919E4">
      <w:pPr>
        <w:rPr>
          <w:sz w:val="12"/>
          <w:szCs w:val="12"/>
        </w:rPr>
      </w:pPr>
      <w:r w:rsidRPr="00D72F93">
        <w:rPr>
          <w:sz w:val="12"/>
          <w:szCs w:val="12"/>
        </w:rPr>
        <w:t xml:space="preserve">        Shape::add(Point(xy.x,xy.y-length));</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(0&lt;n) {      // add notches</w:t>
      </w:r>
    </w:p>
    <w:p w:rsidR="007919E4" w:rsidRPr="00D72F93" w:rsidRDefault="007919E4" w:rsidP="007919E4">
      <w:pPr>
        <w:rPr>
          <w:sz w:val="12"/>
          <w:szCs w:val="12"/>
        </w:rPr>
      </w:pPr>
      <w:r w:rsidRPr="00D72F93">
        <w:rPr>
          <w:sz w:val="12"/>
          <w:szCs w:val="12"/>
        </w:rPr>
        <w:t xml:space="preserve">            int dist = length/n;</w:t>
      </w:r>
    </w:p>
    <w:p w:rsidR="007919E4" w:rsidRPr="00D72F93" w:rsidRDefault="007919E4" w:rsidP="007919E4">
      <w:pPr>
        <w:rPr>
          <w:sz w:val="12"/>
          <w:szCs w:val="12"/>
        </w:rPr>
      </w:pPr>
      <w:r w:rsidRPr="00D72F93">
        <w:rPr>
          <w:sz w:val="12"/>
          <w:szCs w:val="12"/>
        </w:rPr>
        <w:t xml:space="preserve">            int y = xy.y-dist;</w:t>
      </w:r>
    </w:p>
    <w:p w:rsidR="007919E4" w:rsidRPr="00D72F93" w:rsidRDefault="007919E4" w:rsidP="007919E4">
      <w:pPr>
        <w:rPr>
          <w:sz w:val="12"/>
          <w:szCs w:val="12"/>
        </w:rPr>
      </w:pPr>
      <w:r w:rsidRPr="00D72F93">
        <w:rPr>
          <w:sz w:val="12"/>
          <w:szCs w:val="12"/>
        </w:rPr>
        <w:t xml:space="preserve">            for (int i = 0; i&lt;n; ++i) {</w:t>
      </w:r>
    </w:p>
    <w:p w:rsidR="007919E4" w:rsidRPr="00D72F93" w:rsidRDefault="007919E4" w:rsidP="007919E4">
      <w:pPr>
        <w:rPr>
          <w:sz w:val="12"/>
          <w:szCs w:val="12"/>
        </w:rPr>
      </w:pPr>
      <w:r w:rsidRPr="00D72F93">
        <w:rPr>
          <w:sz w:val="12"/>
          <w:szCs w:val="12"/>
        </w:rPr>
        <w:t xml:space="preserve">                notches.add(Point(xy.x,y),Point(xy.x+5,y));</w:t>
      </w:r>
    </w:p>
    <w:p w:rsidR="007919E4" w:rsidRPr="00D72F93" w:rsidRDefault="007919E4" w:rsidP="007919E4">
      <w:pPr>
        <w:rPr>
          <w:sz w:val="12"/>
          <w:szCs w:val="12"/>
        </w:rPr>
      </w:pPr>
      <w:r w:rsidRPr="00D72F93">
        <w:rPr>
          <w:sz w:val="12"/>
          <w:szCs w:val="12"/>
        </w:rPr>
        <w:t xml:space="preserve">                y -= dist;</w:t>
      </w:r>
    </w:p>
    <w:p w:rsidR="007919E4" w:rsidRPr="00D72F93" w:rsidRDefault="007919E4" w:rsidP="007919E4">
      <w:pPr>
        <w:rPr>
          <w:sz w:val="12"/>
          <w:szCs w:val="12"/>
        </w:rPr>
      </w:pPr>
      <w:r w:rsidRPr="00D72F93">
        <w:rPr>
          <w:sz w:val="12"/>
          <w:szCs w:val="12"/>
        </w:rPr>
        <w:lastRenderedPageBreak/>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 label at top</w:t>
      </w:r>
    </w:p>
    <w:p w:rsidR="007919E4" w:rsidRPr="00D72F93" w:rsidRDefault="007919E4" w:rsidP="007919E4">
      <w:pPr>
        <w:rPr>
          <w:sz w:val="12"/>
          <w:szCs w:val="12"/>
        </w:rPr>
      </w:pPr>
      <w:r w:rsidRPr="00D72F93">
        <w:rPr>
          <w:sz w:val="12"/>
          <w:szCs w:val="12"/>
        </w:rPr>
        <w:t xml:space="preserve">        label.move(xy.x-10,xy.y-length-10);</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case Axis::z:</w:t>
      </w:r>
    </w:p>
    <w:p w:rsidR="007919E4" w:rsidRPr="00D72F93" w:rsidRDefault="007919E4" w:rsidP="007919E4">
      <w:pPr>
        <w:rPr>
          <w:sz w:val="12"/>
          <w:szCs w:val="12"/>
        </w:rPr>
      </w:pPr>
      <w:r w:rsidRPr="00D72F93">
        <w:rPr>
          <w:sz w:val="12"/>
          <w:szCs w:val="12"/>
        </w:rPr>
        <w:t xml:space="preserve">        error("z axis not implemented");</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Axis::draw_lines()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Shape::draw_lines();</w:t>
      </w:r>
    </w:p>
    <w:p w:rsidR="007919E4" w:rsidRPr="00D72F93" w:rsidRDefault="007919E4" w:rsidP="007919E4">
      <w:pPr>
        <w:rPr>
          <w:sz w:val="12"/>
          <w:szCs w:val="12"/>
        </w:rPr>
      </w:pPr>
      <w:r w:rsidRPr="00D72F93">
        <w:rPr>
          <w:sz w:val="12"/>
          <w:szCs w:val="12"/>
        </w:rPr>
        <w:t xml:space="preserve">    notches.draw();  // the notches may have a different color from the line</w:t>
      </w:r>
    </w:p>
    <w:p w:rsidR="007919E4" w:rsidRPr="00D72F93" w:rsidRDefault="007919E4" w:rsidP="007919E4">
      <w:pPr>
        <w:rPr>
          <w:sz w:val="12"/>
          <w:szCs w:val="12"/>
        </w:rPr>
      </w:pPr>
      <w:r w:rsidRPr="00D72F93">
        <w:rPr>
          <w:sz w:val="12"/>
          <w:szCs w:val="12"/>
        </w:rPr>
        <w:t xml:space="preserve">    label.draw();    // the label may have a different color from the line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Axis::set_color(Color c)</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Shape::set_color(c);</w:t>
      </w:r>
    </w:p>
    <w:p w:rsidR="007919E4" w:rsidRPr="00D72F93" w:rsidRDefault="007919E4" w:rsidP="007919E4">
      <w:pPr>
        <w:rPr>
          <w:sz w:val="12"/>
          <w:szCs w:val="12"/>
        </w:rPr>
      </w:pPr>
      <w:r w:rsidRPr="00D72F93">
        <w:rPr>
          <w:sz w:val="12"/>
          <w:szCs w:val="12"/>
        </w:rPr>
        <w:t xml:space="preserve">    notches.set_color(c);</w:t>
      </w:r>
    </w:p>
    <w:p w:rsidR="007919E4" w:rsidRPr="00D72F93" w:rsidRDefault="007919E4" w:rsidP="007919E4">
      <w:pPr>
        <w:rPr>
          <w:sz w:val="12"/>
          <w:szCs w:val="12"/>
        </w:rPr>
      </w:pPr>
      <w:r w:rsidRPr="00D72F93">
        <w:rPr>
          <w:sz w:val="12"/>
          <w:szCs w:val="12"/>
        </w:rPr>
        <w:t xml:space="preserve">    label.set_color(c);</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Axis::move(int dx, int dy)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Shape::move(dx,dy);</w:t>
      </w:r>
    </w:p>
    <w:p w:rsidR="007919E4" w:rsidRPr="00D72F93" w:rsidRDefault="007919E4" w:rsidP="007919E4">
      <w:pPr>
        <w:rPr>
          <w:sz w:val="12"/>
          <w:szCs w:val="12"/>
        </w:rPr>
      </w:pPr>
      <w:r w:rsidRPr="00D72F93">
        <w:rPr>
          <w:sz w:val="12"/>
          <w:szCs w:val="12"/>
        </w:rPr>
        <w:t xml:space="preserve">    notches.move(dx,dy);</w:t>
      </w:r>
    </w:p>
    <w:p w:rsidR="007919E4" w:rsidRPr="00D72F93" w:rsidRDefault="007919E4" w:rsidP="007919E4">
      <w:pPr>
        <w:rPr>
          <w:sz w:val="12"/>
          <w:szCs w:val="12"/>
        </w:rPr>
      </w:pPr>
      <w:r w:rsidRPr="00D72F93">
        <w:rPr>
          <w:sz w:val="12"/>
          <w:szCs w:val="12"/>
        </w:rPr>
        <w:t xml:space="preserve">    label.move(dx,dy);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Function::Function(Fct f, double r1, double r2, Point xy,</w:t>
      </w:r>
    </w:p>
    <w:p w:rsidR="007919E4" w:rsidRPr="00D72F93" w:rsidRDefault="007919E4" w:rsidP="007919E4">
      <w:pPr>
        <w:rPr>
          <w:sz w:val="12"/>
          <w:szCs w:val="12"/>
        </w:rPr>
      </w:pPr>
      <w:r w:rsidRPr="00D72F93">
        <w:rPr>
          <w:sz w:val="12"/>
          <w:szCs w:val="12"/>
        </w:rPr>
        <w:lastRenderedPageBreak/>
        <w:t xml:space="preserve">                   int count, double xscale, double yscale)</w:t>
      </w:r>
    </w:p>
    <w:p w:rsidR="007919E4" w:rsidRPr="00D72F93" w:rsidRDefault="007919E4" w:rsidP="007919E4">
      <w:pPr>
        <w:rPr>
          <w:sz w:val="12"/>
          <w:szCs w:val="12"/>
        </w:rPr>
      </w:pPr>
      <w:r w:rsidRPr="00D72F93">
        <w:rPr>
          <w:sz w:val="12"/>
          <w:szCs w:val="12"/>
        </w:rPr>
        <w:t>// graph f(x) for x in [r1:r2) using count line segments with (0,0) displayed at xy</w:t>
      </w:r>
    </w:p>
    <w:p w:rsidR="007919E4" w:rsidRPr="00D72F93" w:rsidRDefault="007919E4" w:rsidP="007919E4">
      <w:pPr>
        <w:rPr>
          <w:sz w:val="12"/>
          <w:szCs w:val="12"/>
        </w:rPr>
      </w:pPr>
      <w:r w:rsidRPr="00D72F93">
        <w:rPr>
          <w:sz w:val="12"/>
          <w:szCs w:val="12"/>
        </w:rPr>
        <w:t>// x coordinates are scaled by xscale and y coordinates scaled by yscale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if (r2-r1&lt;=0) error("bad graphing range");</w:t>
      </w:r>
    </w:p>
    <w:p w:rsidR="007919E4" w:rsidRPr="00D72F93" w:rsidRDefault="007919E4" w:rsidP="007919E4">
      <w:pPr>
        <w:rPr>
          <w:sz w:val="12"/>
          <w:szCs w:val="12"/>
        </w:rPr>
      </w:pPr>
      <w:r w:rsidRPr="00D72F93">
        <w:rPr>
          <w:sz w:val="12"/>
          <w:szCs w:val="12"/>
        </w:rPr>
        <w:t xml:space="preserve">    if (count &lt;=0) error("non-positive graphing count");</w:t>
      </w:r>
    </w:p>
    <w:p w:rsidR="007919E4" w:rsidRPr="00D72F93" w:rsidRDefault="007919E4" w:rsidP="007919E4">
      <w:pPr>
        <w:rPr>
          <w:sz w:val="12"/>
          <w:szCs w:val="12"/>
        </w:rPr>
      </w:pPr>
      <w:r w:rsidRPr="00D72F93">
        <w:rPr>
          <w:sz w:val="12"/>
          <w:szCs w:val="12"/>
        </w:rPr>
        <w:t xml:space="preserve">    double dist = (r2-r1)/count;</w:t>
      </w:r>
    </w:p>
    <w:p w:rsidR="007919E4" w:rsidRPr="00D72F93" w:rsidRDefault="007919E4" w:rsidP="007919E4">
      <w:pPr>
        <w:rPr>
          <w:sz w:val="12"/>
          <w:szCs w:val="12"/>
        </w:rPr>
      </w:pPr>
      <w:r w:rsidRPr="00D72F93">
        <w:rPr>
          <w:sz w:val="12"/>
          <w:szCs w:val="12"/>
        </w:rPr>
        <w:t xml:space="preserve">    double r = r1;</w:t>
      </w:r>
    </w:p>
    <w:p w:rsidR="007919E4" w:rsidRPr="00D72F93" w:rsidRDefault="007919E4" w:rsidP="007919E4">
      <w:pPr>
        <w:rPr>
          <w:sz w:val="12"/>
          <w:szCs w:val="12"/>
        </w:rPr>
      </w:pPr>
      <w:r w:rsidRPr="00D72F93">
        <w:rPr>
          <w:sz w:val="12"/>
          <w:szCs w:val="12"/>
        </w:rPr>
        <w:t xml:space="preserve">    for (int i = 0; i&lt;count; ++i) {</w:t>
      </w:r>
    </w:p>
    <w:p w:rsidR="007919E4" w:rsidRPr="00D72F93" w:rsidRDefault="007919E4" w:rsidP="007919E4">
      <w:pPr>
        <w:rPr>
          <w:sz w:val="12"/>
          <w:szCs w:val="12"/>
        </w:rPr>
      </w:pPr>
      <w:r w:rsidRPr="00D72F93">
        <w:rPr>
          <w:sz w:val="12"/>
          <w:szCs w:val="12"/>
        </w:rPr>
        <w:t xml:space="preserve">        add(Point(xy.x+int(r*xscale),xy.y-int(f(r)*yscale)));</w:t>
      </w:r>
    </w:p>
    <w:p w:rsidR="007919E4" w:rsidRPr="00D72F93" w:rsidRDefault="007919E4" w:rsidP="007919E4">
      <w:pPr>
        <w:rPr>
          <w:sz w:val="12"/>
          <w:szCs w:val="12"/>
        </w:rPr>
      </w:pPr>
      <w:r w:rsidRPr="00D72F93">
        <w:rPr>
          <w:sz w:val="12"/>
          <w:szCs w:val="12"/>
        </w:rPr>
        <w:t xml:space="preserve">        r += dist;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bool can_open(const string&amp; s)</w:t>
      </w:r>
    </w:p>
    <w:p w:rsidR="007919E4" w:rsidRPr="00D72F93" w:rsidRDefault="007919E4" w:rsidP="007919E4">
      <w:pPr>
        <w:rPr>
          <w:sz w:val="12"/>
          <w:szCs w:val="12"/>
        </w:rPr>
      </w:pPr>
      <w:r w:rsidRPr="00D72F93">
        <w:rPr>
          <w:sz w:val="12"/>
          <w:szCs w:val="12"/>
        </w:rPr>
        <w:t>// check if a file named s exists and can be opened for reading</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ifstream ff(s.c_str());</w:t>
      </w:r>
    </w:p>
    <w:p w:rsidR="007919E4" w:rsidRPr="00D72F93" w:rsidRDefault="007919E4" w:rsidP="007919E4">
      <w:pPr>
        <w:rPr>
          <w:sz w:val="12"/>
          <w:szCs w:val="12"/>
        </w:rPr>
      </w:pPr>
      <w:r w:rsidRPr="00D72F93">
        <w:rPr>
          <w:sz w:val="12"/>
          <w:szCs w:val="12"/>
        </w:rPr>
        <w:t xml:space="preserve">    return bool(ff);</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#define ARRAY_SIZE(a) (sizeof(a)/sizeof((a)[0]))</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Suffix::Encoding get_encoding(const string&amp; 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struct SuffixMap </w:t>
      </w:r>
    </w:p>
    <w:p w:rsidR="007919E4" w:rsidRPr="00D72F93" w:rsidRDefault="007919E4" w:rsidP="007919E4">
      <w:pPr>
        <w:rPr>
          <w:sz w:val="12"/>
          <w:szCs w:val="12"/>
        </w:rPr>
      </w:pPr>
      <w:r w:rsidRPr="00D72F93">
        <w:rPr>
          <w:sz w:val="12"/>
          <w:szCs w:val="12"/>
        </w:rPr>
        <w:t xml:space="preserve">    { </w:t>
      </w:r>
    </w:p>
    <w:p w:rsidR="007919E4" w:rsidRPr="00D72F93" w:rsidRDefault="007919E4" w:rsidP="007919E4">
      <w:pPr>
        <w:rPr>
          <w:sz w:val="12"/>
          <w:szCs w:val="12"/>
        </w:rPr>
      </w:pPr>
      <w:r w:rsidRPr="00D72F93">
        <w:rPr>
          <w:sz w:val="12"/>
          <w:szCs w:val="12"/>
        </w:rPr>
        <w:t xml:space="preserve">        const char*      extension;</w:t>
      </w:r>
    </w:p>
    <w:p w:rsidR="007919E4" w:rsidRPr="00D72F93" w:rsidRDefault="007919E4" w:rsidP="007919E4">
      <w:pPr>
        <w:rPr>
          <w:sz w:val="12"/>
          <w:szCs w:val="12"/>
        </w:rPr>
      </w:pPr>
      <w:r w:rsidRPr="00D72F93">
        <w:rPr>
          <w:sz w:val="12"/>
          <w:szCs w:val="12"/>
        </w:rPr>
        <w:t xml:space="preserve">        Suffix::Encoding suffix;</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static SuffixMap smap[] = {</w:t>
      </w:r>
    </w:p>
    <w:p w:rsidR="007919E4" w:rsidRPr="00D72F93" w:rsidRDefault="007919E4" w:rsidP="007919E4">
      <w:pPr>
        <w:rPr>
          <w:sz w:val="12"/>
          <w:szCs w:val="12"/>
        </w:rPr>
      </w:pPr>
      <w:r w:rsidRPr="00D72F93">
        <w:rPr>
          <w:sz w:val="12"/>
          <w:szCs w:val="12"/>
        </w:rPr>
        <w:t xml:space="preserve">        {".jpg",  Suffix::jpg},</w:t>
      </w:r>
    </w:p>
    <w:p w:rsidR="007919E4" w:rsidRPr="00D72F93" w:rsidRDefault="007919E4" w:rsidP="007919E4">
      <w:pPr>
        <w:rPr>
          <w:sz w:val="12"/>
          <w:szCs w:val="12"/>
        </w:rPr>
      </w:pPr>
      <w:r w:rsidRPr="00D72F93">
        <w:rPr>
          <w:sz w:val="12"/>
          <w:szCs w:val="12"/>
        </w:rPr>
        <w:t xml:space="preserve">        {".jpeg", Suffix::jpg},</w:t>
      </w:r>
    </w:p>
    <w:p w:rsidR="007919E4" w:rsidRPr="00D72F93" w:rsidRDefault="007919E4" w:rsidP="007919E4">
      <w:pPr>
        <w:rPr>
          <w:sz w:val="12"/>
          <w:szCs w:val="12"/>
        </w:rPr>
      </w:pPr>
      <w:r w:rsidRPr="00D72F93">
        <w:rPr>
          <w:sz w:val="12"/>
          <w:szCs w:val="12"/>
        </w:rPr>
        <w:t xml:space="preserve">        {".gif",  Suffix::gif},</w:t>
      </w:r>
    </w:p>
    <w:p w:rsidR="007919E4" w:rsidRPr="00D72F93" w:rsidRDefault="007919E4" w:rsidP="007919E4">
      <w:pPr>
        <w:rPr>
          <w:sz w:val="12"/>
          <w:szCs w:val="12"/>
        </w:rPr>
      </w:pPr>
      <w:r w:rsidRPr="00D72F93">
        <w:rPr>
          <w:sz w:val="12"/>
          <w:szCs w:val="12"/>
        </w:rPr>
        <w:t xml:space="preserve">        {".png",  Suffix::png},</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for (int i = 0, n = ARRAY_SIZE(smap); i &lt; n; i++)</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int len = strlen(smap[i].extension);</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(s.length() &gt;= len &amp;&amp; s.substr(s.length()-len, len) == smap[i].extension)</w:t>
      </w:r>
    </w:p>
    <w:p w:rsidR="007919E4" w:rsidRPr="00D72F93" w:rsidRDefault="007919E4" w:rsidP="007919E4">
      <w:pPr>
        <w:rPr>
          <w:sz w:val="12"/>
          <w:szCs w:val="12"/>
        </w:rPr>
      </w:pPr>
      <w:r w:rsidRPr="00D72F93">
        <w:rPr>
          <w:sz w:val="12"/>
          <w:szCs w:val="12"/>
        </w:rPr>
        <w:t xml:space="preserve">            return smap[i].suffix;</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return Suffix::none;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somewhat over-elaborate constructor</w:t>
      </w:r>
    </w:p>
    <w:p w:rsidR="007919E4" w:rsidRPr="00D72F93" w:rsidRDefault="007919E4" w:rsidP="007919E4">
      <w:pPr>
        <w:rPr>
          <w:sz w:val="12"/>
          <w:szCs w:val="12"/>
        </w:rPr>
      </w:pPr>
      <w:r w:rsidRPr="00D72F93">
        <w:rPr>
          <w:sz w:val="12"/>
          <w:szCs w:val="12"/>
        </w:rPr>
        <w:t>// because errors related to image files can be such a pain to debug</w:t>
      </w:r>
    </w:p>
    <w:p w:rsidR="007919E4" w:rsidRPr="00D72F93" w:rsidRDefault="007919E4" w:rsidP="007919E4">
      <w:pPr>
        <w:rPr>
          <w:sz w:val="12"/>
          <w:szCs w:val="12"/>
        </w:rPr>
      </w:pPr>
      <w:r w:rsidRPr="00D72F93">
        <w:rPr>
          <w:sz w:val="12"/>
          <w:szCs w:val="12"/>
        </w:rPr>
        <w:t>Image::Image(Point xy, string s, Suffix::Encoding e)</w:t>
      </w:r>
    </w:p>
    <w:p w:rsidR="007919E4" w:rsidRPr="00D72F93" w:rsidRDefault="007919E4" w:rsidP="007919E4">
      <w:pPr>
        <w:rPr>
          <w:sz w:val="12"/>
          <w:szCs w:val="12"/>
        </w:rPr>
      </w:pPr>
      <w:r w:rsidRPr="00D72F93">
        <w:rPr>
          <w:sz w:val="12"/>
          <w:szCs w:val="12"/>
        </w:rPr>
        <w:t xml:space="preserve">    :w(0), h(0), fn(xy,"")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add(xy);</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(!can_open(s)) {    // can we open s?</w:t>
      </w:r>
    </w:p>
    <w:p w:rsidR="007919E4" w:rsidRPr="00D72F93" w:rsidRDefault="007919E4" w:rsidP="007919E4">
      <w:pPr>
        <w:rPr>
          <w:sz w:val="12"/>
          <w:szCs w:val="12"/>
        </w:rPr>
      </w:pPr>
      <w:r w:rsidRPr="00D72F93">
        <w:rPr>
          <w:sz w:val="12"/>
          <w:szCs w:val="12"/>
        </w:rPr>
        <w:t xml:space="preserve">        fn.set_label("cannot open \""+s+'\"');</w:t>
      </w:r>
    </w:p>
    <w:p w:rsidR="007919E4" w:rsidRPr="00D72F93" w:rsidRDefault="007919E4" w:rsidP="007919E4">
      <w:pPr>
        <w:rPr>
          <w:sz w:val="12"/>
          <w:szCs w:val="12"/>
        </w:rPr>
      </w:pPr>
      <w:r w:rsidRPr="00D72F93">
        <w:rPr>
          <w:sz w:val="12"/>
          <w:szCs w:val="12"/>
        </w:rPr>
        <w:t xml:space="preserve">        p = new Bad_image(30,20);    // the "error image"</w:t>
      </w:r>
    </w:p>
    <w:p w:rsidR="007919E4" w:rsidRPr="00D72F93" w:rsidRDefault="007919E4" w:rsidP="007919E4">
      <w:pPr>
        <w:rPr>
          <w:sz w:val="12"/>
          <w:szCs w:val="12"/>
        </w:rPr>
      </w:pPr>
      <w:r w:rsidRPr="00D72F93">
        <w:rPr>
          <w:sz w:val="12"/>
          <w:szCs w:val="12"/>
        </w:rPr>
        <w:t xml:space="preserve">        return;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(e == Suffix::none) e = get_encoding(s);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switch(e) {        // check if it is a known encoding</w:t>
      </w:r>
    </w:p>
    <w:p w:rsidR="007919E4" w:rsidRPr="00D72F93" w:rsidRDefault="007919E4" w:rsidP="007919E4">
      <w:pPr>
        <w:rPr>
          <w:sz w:val="12"/>
          <w:szCs w:val="12"/>
        </w:rPr>
      </w:pPr>
      <w:r w:rsidRPr="00D72F93">
        <w:rPr>
          <w:sz w:val="12"/>
          <w:szCs w:val="12"/>
        </w:rPr>
        <w:t xml:space="preserve">    case Suffix::jpg:</w:t>
      </w:r>
    </w:p>
    <w:p w:rsidR="007919E4" w:rsidRPr="00D72F93" w:rsidRDefault="007919E4" w:rsidP="007919E4">
      <w:pPr>
        <w:rPr>
          <w:sz w:val="12"/>
          <w:szCs w:val="12"/>
        </w:rPr>
      </w:pPr>
      <w:r w:rsidRPr="00D72F93">
        <w:rPr>
          <w:sz w:val="12"/>
          <w:szCs w:val="12"/>
        </w:rPr>
        <w:t xml:space="preserve">        p = new Fl_JPEG_Image(s.c_str());</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case Suffix::gif:</w:t>
      </w:r>
    </w:p>
    <w:p w:rsidR="007919E4" w:rsidRPr="00D72F93" w:rsidRDefault="007919E4" w:rsidP="007919E4">
      <w:pPr>
        <w:rPr>
          <w:sz w:val="12"/>
          <w:szCs w:val="12"/>
        </w:rPr>
      </w:pPr>
      <w:r w:rsidRPr="00D72F93">
        <w:rPr>
          <w:sz w:val="12"/>
          <w:szCs w:val="12"/>
        </w:rPr>
        <w:t xml:space="preserve">        p = new Fl_GIF_Image(s.c_str());</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case Suffix::png:</w:t>
      </w:r>
    </w:p>
    <w:p w:rsidR="007919E4" w:rsidRPr="00D72F93" w:rsidRDefault="007919E4" w:rsidP="007919E4">
      <w:pPr>
        <w:rPr>
          <w:sz w:val="12"/>
          <w:szCs w:val="12"/>
        </w:rPr>
      </w:pPr>
      <w:r w:rsidRPr="00D72F93">
        <w:rPr>
          <w:sz w:val="12"/>
          <w:szCs w:val="12"/>
        </w:rPr>
        <w:t xml:space="preserve">        p = new Fl_PNG_Image(s.c_str());</w:t>
      </w:r>
    </w:p>
    <w:p w:rsidR="007919E4" w:rsidRPr="00D72F93" w:rsidRDefault="007919E4" w:rsidP="007919E4">
      <w:pPr>
        <w:rPr>
          <w:sz w:val="12"/>
          <w:szCs w:val="12"/>
        </w:rPr>
      </w:pPr>
      <w:r w:rsidRPr="00D72F93">
        <w:rPr>
          <w:sz w:val="12"/>
          <w:szCs w:val="12"/>
        </w:rPr>
        <w:t xml:space="preserve">        break;</w:t>
      </w:r>
    </w:p>
    <w:p w:rsidR="007919E4" w:rsidRPr="00D72F93" w:rsidRDefault="007919E4" w:rsidP="007919E4">
      <w:pPr>
        <w:rPr>
          <w:sz w:val="12"/>
          <w:szCs w:val="12"/>
        </w:rPr>
      </w:pPr>
      <w:r w:rsidRPr="00D72F93">
        <w:rPr>
          <w:sz w:val="12"/>
          <w:szCs w:val="12"/>
        </w:rPr>
        <w:t xml:space="preserve">    default:    // Unsupported image encoding</w:t>
      </w:r>
    </w:p>
    <w:p w:rsidR="007919E4" w:rsidRPr="00D72F93" w:rsidRDefault="007919E4" w:rsidP="007919E4">
      <w:pPr>
        <w:rPr>
          <w:sz w:val="12"/>
          <w:szCs w:val="12"/>
        </w:rPr>
      </w:pPr>
      <w:r w:rsidRPr="00D72F93">
        <w:rPr>
          <w:sz w:val="12"/>
          <w:szCs w:val="12"/>
        </w:rPr>
        <w:t xml:space="preserve">        fn.set_label("unsupported file type \""+s+'\"');</w:t>
      </w:r>
    </w:p>
    <w:p w:rsidR="007919E4" w:rsidRPr="00D72F93" w:rsidRDefault="007919E4" w:rsidP="007919E4">
      <w:pPr>
        <w:rPr>
          <w:sz w:val="12"/>
          <w:szCs w:val="12"/>
        </w:rPr>
      </w:pPr>
      <w:r w:rsidRPr="00D72F93">
        <w:rPr>
          <w:sz w:val="12"/>
          <w:szCs w:val="12"/>
        </w:rPr>
        <w:lastRenderedPageBreak/>
        <w:t xml:space="preserve">        p = new Bad_image(30,20);    // the "error image"</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Image::draw_lines()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if (fn.label()!="") fn.draw_lines();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if (w&amp;&amp;h)</w:t>
      </w:r>
    </w:p>
    <w:p w:rsidR="007919E4" w:rsidRPr="00D72F93" w:rsidRDefault="007919E4" w:rsidP="007919E4">
      <w:pPr>
        <w:rPr>
          <w:sz w:val="12"/>
          <w:szCs w:val="12"/>
        </w:rPr>
      </w:pPr>
      <w:r w:rsidRPr="00D72F93">
        <w:rPr>
          <w:sz w:val="12"/>
          <w:szCs w:val="12"/>
        </w:rPr>
        <w:t xml:space="preserve">        p-&gt;draw(point(0).x,point(0).y,w,h,cx,cy);</w:t>
      </w:r>
    </w:p>
    <w:p w:rsidR="007919E4" w:rsidRPr="00D72F93" w:rsidRDefault="007919E4" w:rsidP="007919E4">
      <w:pPr>
        <w:rPr>
          <w:sz w:val="12"/>
          <w:szCs w:val="12"/>
        </w:rPr>
      </w:pPr>
      <w:r w:rsidRPr="00D72F93">
        <w:rPr>
          <w:sz w:val="12"/>
          <w:szCs w:val="12"/>
        </w:rPr>
        <w:t xml:space="preserve">    else</w:t>
      </w:r>
    </w:p>
    <w:p w:rsidR="007919E4" w:rsidRPr="00D72F93" w:rsidRDefault="007919E4" w:rsidP="007919E4">
      <w:pPr>
        <w:rPr>
          <w:sz w:val="12"/>
          <w:szCs w:val="12"/>
        </w:rPr>
      </w:pPr>
      <w:r w:rsidRPr="00D72F93">
        <w:rPr>
          <w:sz w:val="12"/>
          <w:szCs w:val="12"/>
        </w:rPr>
        <w:t xml:space="preserve">        p-&gt;draw(point(0).x,point(0).y);</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 of namespace Graph_lib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Graph.h</w:t>
      </w:r>
    </w:p>
    <w:p w:rsidR="007919E4" w:rsidRPr="00D72F93" w:rsidRDefault="007919E4" w:rsidP="007919E4">
      <w:pPr>
        <w:rPr>
          <w:sz w:val="12"/>
          <w:szCs w:val="12"/>
        </w:rPr>
      </w:pPr>
      <w:r w:rsidRPr="00D72F93">
        <w:rPr>
          <w:sz w:val="12"/>
          <w:szCs w:val="12"/>
        </w:rPr>
        <w:t xml:space="preserve">   Minimally revised for C++11 features of GCC 4.6.3 or later</w:t>
      </w:r>
    </w:p>
    <w:p w:rsidR="007919E4" w:rsidRPr="00D72F93" w:rsidRDefault="007919E4" w:rsidP="007919E4">
      <w:pPr>
        <w:rPr>
          <w:sz w:val="12"/>
          <w:szCs w:val="12"/>
        </w:rPr>
      </w:pPr>
      <w:r w:rsidRPr="00D72F93">
        <w:rPr>
          <w:sz w:val="12"/>
          <w:szCs w:val="12"/>
        </w:rPr>
        <w:t xml:space="preserve">   Walter C. Daugherity</w:t>
      </w:r>
      <w:r w:rsidRPr="00D72F93">
        <w:rPr>
          <w:sz w:val="12"/>
          <w:szCs w:val="12"/>
        </w:rPr>
        <w:tab/>
      </w:r>
      <w:r w:rsidRPr="00D72F93">
        <w:rPr>
          <w:sz w:val="12"/>
          <w:szCs w:val="12"/>
        </w:rPr>
        <w:tab/>
        <w:t xml:space="preserve">June 10, 2012 </w:t>
      </w:r>
    </w:p>
    <w:p w:rsidR="007919E4" w:rsidRPr="00D72F93" w:rsidRDefault="007919E4" w:rsidP="007919E4">
      <w:pPr>
        <w:rPr>
          <w:sz w:val="12"/>
          <w:szCs w:val="12"/>
        </w:rPr>
      </w:pPr>
      <w:r w:rsidRPr="00D72F93">
        <w:rPr>
          <w:sz w:val="12"/>
          <w:szCs w:val="12"/>
        </w:rPr>
        <w:t xml:space="preserve">   Walter C. Daugherity</w:t>
      </w:r>
      <w:r w:rsidRPr="00D72F93">
        <w:rPr>
          <w:sz w:val="12"/>
          <w:szCs w:val="12"/>
        </w:rPr>
        <w:tab/>
      </w:r>
      <w:r w:rsidRPr="00D72F93">
        <w:rPr>
          <w:sz w:val="12"/>
          <w:szCs w:val="12"/>
        </w:rPr>
        <w:tab/>
        <w:t>January 9, 2014</w:t>
      </w:r>
    </w:p>
    <w:p w:rsidR="007919E4" w:rsidRPr="00D72F93" w:rsidRDefault="007919E4" w:rsidP="007919E4">
      <w:pPr>
        <w:rPr>
          <w:sz w:val="12"/>
          <w:szCs w:val="12"/>
        </w:rPr>
      </w:pPr>
      <w:r w:rsidRPr="00D72F93">
        <w:rPr>
          <w:sz w:val="12"/>
          <w:szCs w:val="12"/>
        </w:rPr>
        <w:t xml:space="preserve">   Walter C. Daugherity</w:t>
      </w:r>
      <w:r w:rsidRPr="00D72F93">
        <w:rPr>
          <w:sz w:val="12"/>
          <w:szCs w:val="12"/>
        </w:rPr>
        <w:tab/>
      </w:r>
      <w:r w:rsidRPr="00D72F93">
        <w:rPr>
          <w:sz w:val="12"/>
          <w:szCs w:val="12"/>
        </w:rPr>
        <w:tab/>
        <w:t>January 20, 2014</w:t>
      </w:r>
    </w:p>
    <w:p w:rsidR="007919E4" w:rsidRPr="00D72F93" w:rsidRDefault="007919E4" w:rsidP="007919E4">
      <w:pPr>
        <w:rPr>
          <w:sz w:val="12"/>
          <w:szCs w:val="12"/>
        </w:rPr>
      </w:pPr>
      <w:r w:rsidRPr="00D72F93">
        <w:rPr>
          <w:sz w:val="12"/>
          <w:szCs w:val="12"/>
        </w:rPr>
        <w:t xml:space="preserve">   Walter C. Daugherity</w:t>
      </w:r>
      <w:r w:rsidRPr="00D72F93">
        <w:rPr>
          <w:sz w:val="12"/>
          <w:szCs w:val="12"/>
        </w:rPr>
        <w:tab/>
      </w:r>
      <w:r w:rsidRPr="00D72F93">
        <w:rPr>
          <w:sz w:val="12"/>
          <w:szCs w:val="12"/>
        </w:rPr>
        <w:tab/>
        <w:t>March 3, 2014</w:t>
      </w:r>
    </w:p>
    <w:p w:rsidR="007919E4" w:rsidRPr="00D72F93" w:rsidRDefault="007919E4" w:rsidP="007919E4">
      <w:pPr>
        <w:rPr>
          <w:sz w:val="12"/>
          <w:szCs w:val="12"/>
        </w:rPr>
      </w:pPr>
      <w:r w:rsidRPr="00D72F93">
        <w:rPr>
          <w:sz w:val="12"/>
          <w:szCs w:val="12"/>
        </w:rPr>
        <w:t xml:space="preserve">   Walter C. Daugherity</w:t>
      </w:r>
      <w:r w:rsidRPr="00D72F93">
        <w:rPr>
          <w:sz w:val="12"/>
          <w:szCs w:val="12"/>
        </w:rPr>
        <w:tab/>
      </w:r>
      <w:r w:rsidRPr="00D72F93">
        <w:rPr>
          <w:sz w:val="12"/>
          <w:szCs w:val="12"/>
        </w:rPr>
        <w:tab/>
        <w:t>March 6, 2014</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This is a GUI support code to the chapters 12-16 of the book</w:t>
      </w:r>
    </w:p>
    <w:p w:rsidR="007919E4" w:rsidRPr="00D72F93" w:rsidRDefault="007919E4" w:rsidP="007919E4">
      <w:pPr>
        <w:rPr>
          <w:sz w:val="12"/>
          <w:szCs w:val="12"/>
        </w:rPr>
      </w:pPr>
      <w:r w:rsidRPr="00D72F93">
        <w:rPr>
          <w:sz w:val="12"/>
          <w:szCs w:val="12"/>
        </w:rPr>
        <w:t>// "Programming -- Principles and Practice Using C++" by Bjarne Stroustrup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#ifndef GRAPH_GUARD</w:t>
      </w:r>
    </w:p>
    <w:p w:rsidR="007919E4" w:rsidRPr="00D72F93" w:rsidRDefault="007919E4" w:rsidP="007919E4">
      <w:pPr>
        <w:rPr>
          <w:sz w:val="12"/>
          <w:szCs w:val="12"/>
        </w:rPr>
      </w:pPr>
      <w:r w:rsidRPr="00D72F93">
        <w:rPr>
          <w:sz w:val="12"/>
          <w:szCs w:val="12"/>
        </w:rPr>
        <w:t>#define GRAPH_GUARD 1</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 &lt;FL/fl_draw.H&gt;</w:t>
      </w:r>
    </w:p>
    <w:p w:rsidR="007919E4" w:rsidRPr="00D72F93" w:rsidRDefault="007919E4" w:rsidP="007919E4">
      <w:pPr>
        <w:rPr>
          <w:sz w:val="12"/>
          <w:szCs w:val="12"/>
        </w:rPr>
      </w:pPr>
      <w:r w:rsidRPr="00D72F93">
        <w:rPr>
          <w:sz w:val="12"/>
          <w:szCs w:val="12"/>
        </w:rPr>
        <w:t>#include &lt;FL/Fl_Image.H&gt;</w:t>
      </w:r>
    </w:p>
    <w:p w:rsidR="007919E4" w:rsidRPr="00D72F93" w:rsidRDefault="007919E4" w:rsidP="007919E4">
      <w:pPr>
        <w:rPr>
          <w:sz w:val="12"/>
          <w:szCs w:val="12"/>
        </w:rPr>
      </w:pPr>
      <w:r w:rsidRPr="00D72F93">
        <w:rPr>
          <w:sz w:val="12"/>
          <w:szCs w:val="12"/>
        </w:rPr>
        <w:t>#include "Point.h"</w:t>
      </w:r>
    </w:p>
    <w:p w:rsidR="007919E4" w:rsidRPr="00D72F93" w:rsidRDefault="007919E4" w:rsidP="007919E4">
      <w:pPr>
        <w:rPr>
          <w:sz w:val="12"/>
          <w:szCs w:val="12"/>
        </w:rPr>
      </w:pPr>
      <w:r w:rsidRPr="00D72F93">
        <w:rPr>
          <w:sz w:val="12"/>
          <w:szCs w:val="12"/>
        </w:rPr>
        <w:lastRenderedPageBreak/>
        <w:t>#include "../std_lib_facilities_4.h"</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namespace Graph_lib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defense against ill-behaved Linux macros:</w:t>
      </w:r>
    </w:p>
    <w:p w:rsidR="007919E4" w:rsidRPr="00D72F93" w:rsidRDefault="007919E4" w:rsidP="007919E4">
      <w:pPr>
        <w:rPr>
          <w:sz w:val="12"/>
          <w:szCs w:val="12"/>
        </w:rPr>
      </w:pPr>
      <w:r w:rsidRPr="00D72F93">
        <w:rPr>
          <w:sz w:val="12"/>
          <w:szCs w:val="12"/>
        </w:rPr>
        <w:t>#undef major</w:t>
      </w:r>
    </w:p>
    <w:p w:rsidR="007919E4" w:rsidRPr="00D72F93" w:rsidRDefault="007919E4" w:rsidP="007919E4">
      <w:pPr>
        <w:rPr>
          <w:sz w:val="12"/>
          <w:szCs w:val="12"/>
        </w:rPr>
      </w:pPr>
      <w:r w:rsidRPr="00D72F93">
        <w:rPr>
          <w:sz w:val="12"/>
          <w:szCs w:val="12"/>
        </w:rPr>
        <w:t>#undef minor</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Color is the type we use to represent color. We can use Color like this:</w:t>
      </w:r>
    </w:p>
    <w:p w:rsidR="007919E4" w:rsidRPr="00D72F93" w:rsidRDefault="007919E4" w:rsidP="007919E4">
      <w:pPr>
        <w:rPr>
          <w:sz w:val="12"/>
          <w:szCs w:val="12"/>
        </w:rPr>
      </w:pPr>
      <w:r w:rsidRPr="00D72F93">
        <w:rPr>
          <w:sz w:val="12"/>
          <w:szCs w:val="12"/>
        </w:rPr>
        <w:t>//    grid.set_color(Color::red);</w:t>
      </w:r>
    </w:p>
    <w:p w:rsidR="007919E4" w:rsidRPr="00D72F93" w:rsidRDefault="007919E4" w:rsidP="007919E4">
      <w:pPr>
        <w:rPr>
          <w:sz w:val="12"/>
          <w:szCs w:val="12"/>
        </w:rPr>
      </w:pPr>
      <w:r w:rsidRPr="00D72F93">
        <w:rPr>
          <w:sz w:val="12"/>
          <w:szCs w:val="12"/>
        </w:rPr>
        <w:t>struct Color {</w:t>
      </w:r>
    </w:p>
    <w:p w:rsidR="007919E4" w:rsidRPr="00D72F93" w:rsidRDefault="007919E4" w:rsidP="007919E4">
      <w:pPr>
        <w:rPr>
          <w:sz w:val="12"/>
          <w:szCs w:val="12"/>
        </w:rPr>
      </w:pPr>
      <w:r w:rsidRPr="00D72F93">
        <w:rPr>
          <w:sz w:val="12"/>
          <w:szCs w:val="12"/>
        </w:rPr>
        <w:t xml:space="preserve">    enum Color_type : unsigned char {</w:t>
      </w:r>
    </w:p>
    <w:p w:rsidR="007919E4" w:rsidRPr="00D72F93" w:rsidRDefault="007919E4" w:rsidP="007919E4">
      <w:pPr>
        <w:rPr>
          <w:sz w:val="12"/>
          <w:szCs w:val="12"/>
        </w:rPr>
      </w:pPr>
      <w:r w:rsidRPr="00D72F93">
        <w:rPr>
          <w:sz w:val="12"/>
          <w:szCs w:val="12"/>
        </w:rPr>
        <w:t xml:space="preserve">        red=FL_RED,</w:t>
      </w:r>
    </w:p>
    <w:p w:rsidR="007919E4" w:rsidRPr="00D72F93" w:rsidRDefault="007919E4" w:rsidP="007919E4">
      <w:pPr>
        <w:rPr>
          <w:sz w:val="12"/>
          <w:szCs w:val="12"/>
        </w:rPr>
      </w:pPr>
      <w:r w:rsidRPr="00D72F93">
        <w:rPr>
          <w:sz w:val="12"/>
          <w:szCs w:val="12"/>
        </w:rPr>
        <w:t xml:space="preserve">        blue=FL_BLUE,</w:t>
      </w:r>
    </w:p>
    <w:p w:rsidR="007919E4" w:rsidRPr="00D72F93" w:rsidRDefault="007919E4" w:rsidP="007919E4">
      <w:pPr>
        <w:rPr>
          <w:sz w:val="12"/>
          <w:szCs w:val="12"/>
        </w:rPr>
      </w:pPr>
      <w:r w:rsidRPr="00D72F93">
        <w:rPr>
          <w:sz w:val="12"/>
          <w:szCs w:val="12"/>
        </w:rPr>
        <w:t xml:space="preserve">        green=FL_GREEN,</w:t>
      </w:r>
    </w:p>
    <w:p w:rsidR="007919E4" w:rsidRPr="00D72F93" w:rsidRDefault="007919E4" w:rsidP="007919E4">
      <w:pPr>
        <w:rPr>
          <w:sz w:val="12"/>
          <w:szCs w:val="12"/>
        </w:rPr>
      </w:pPr>
      <w:r w:rsidRPr="00D72F93">
        <w:rPr>
          <w:sz w:val="12"/>
          <w:szCs w:val="12"/>
        </w:rPr>
        <w:t xml:space="preserve">        yellow=FL_YELLOW,</w:t>
      </w:r>
    </w:p>
    <w:p w:rsidR="007919E4" w:rsidRPr="00D72F93" w:rsidRDefault="007919E4" w:rsidP="007919E4">
      <w:pPr>
        <w:rPr>
          <w:sz w:val="12"/>
          <w:szCs w:val="12"/>
        </w:rPr>
      </w:pPr>
      <w:r w:rsidRPr="00D72F93">
        <w:rPr>
          <w:sz w:val="12"/>
          <w:szCs w:val="12"/>
        </w:rPr>
        <w:t xml:space="preserve">        white=FL_WHITE,</w:t>
      </w:r>
    </w:p>
    <w:p w:rsidR="007919E4" w:rsidRPr="00D72F93" w:rsidRDefault="007919E4" w:rsidP="007919E4">
      <w:pPr>
        <w:rPr>
          <w:sz w:val="12"/>
          <w:szCs w:val="12"/>
        </w:rPr>
      </w:pPr>
      <w:r w:rsidRPr="00D72F93">
        <w:rPr>
          <w:sz w:val="12"/>
          <w:szCs w:val="12"/>
        </w:rPr>
        <w:t xml:space="preserve">        black=FL_BLACK,</w:t>
      </w:r>
    </w:p>
    <w:p w:rsidR="007919E4" w:rsidRPr="00D72F93" w:rsidRDefault="007919E4" w:rsidP="007919E4">
      <w:pPr>
        <w:rPr>
          <w:sz w:val="12"/>
          <w:szCs w:val="12"/>
        </w:rPr>
      </w:pPr>
      <w:r w:rsidRPr="00D72F93">
        <w:rPr>
          <w:sz w:val="12"/>
          <w:szCs w:val="12"/>
        </w:rPr>
        <w:t xml:space="preserve">        magenta=FL_MAGENTA,</w:t>
      </w:r>
    </w:p>
    <w:p w:rsidR="007919E4" w:rsidRPr="00D72F93" w:rsidRDefault="007919E4" w:rsidP="007919E4">
      <w:pPr>
        <w:rPr>
          <w:sz w:val="12"/>
          <w:szCs w:val="12"/>
        </w:rPr>
      </w:pPr>
      <w:r w:rsidRPr="00D72F93">
        <w:rPr>
          <w:sz w:val="12"/>
          <w:szCs w:val="12"/>
        </w:rPr>
        <w:t xml:space="preserve">        cyan=FL_CYAN,</w:t>
      </w:r>
    </w:p>
    <w:p w:rsidR="007919E4" w:rsidRPr="00D72F93" w:rsidRDefault="007919E4" w:rsidP="007919E4">
      <w:pPr>
        <w:rPr>
          <w:sz w:val="12"/>
          <w:szCs w:val="12"/>
        </w:rPr>
      </w:pPr>
      <w:r w:rsidRPr="00D72F93">
        <w:rPr>
          <w:sz w:val="12"/>
          <w:szCs w:val="12"/>
        </w:rPr>
        <w:t xml:space="preserve">        dark_red=FL_DARK_RED,</w:t>
      </w:r>
    </w:p>
    <w:p w:rsidR="007919E4" w:rsidRPr="00D72F93" w:rsidRDefault="007919E4" w:rsidP="007919E4">
      <w:pPr>
        <w:rPr>
          <w:sz w:val="12"/>
          <w:szCs w:val="12"/>
        </w:rPr>
      </w:pPr>
      <w:r w:rsidRPr="00D72F93">
        <w:rPr>
          <w:sz w:val="12"/>
          <w:szCs w:val="12"/>
        </w:rPr>
        <w:t xml:space="preserve">        dark_green=FL_DARK_GREEN,</w:t>
      </w:r>
    </w:p>
    <w:p w:rsidR="007919E4" w:rsidRPr="00D72F93" w:rsidRDefault="007919E4" w:rsidP="007919E4">
      <w:pPr>
        <w:rPr>
          <w:sz w:val="12"/>
          <w:szCs w:val="12"/>
        </w:rPr>
      </w:pPr>
      <w:r w:rsidRPr="00D72F93">
        <w:rPr>
          <w:sz w:val="12"/>
          <w:szCs w:val="12"/>
        </w:rPr>
        <w:t xml:space="preserve">        dark_yellow=FL_DARK_YELLOW,</w:t>
      </w:r>
    </w:p>
    <w:p w:rsidR="007919E4" w:rsidRPr="00D72F93" w:rsidRDefault="007919E4" w:rsidP="007919E4">
      <w:pPr>
        <w:rPr>
          <w:sz w:val="12"/>
          <w:szCs w:val="12"/>
        </w:rPr>
      </w:pPr>
      <w:r w:rsidRPr="00D72F93">
        <w:rPr>
          <w:sz w:val="12"/>
          <w:szCs w:val="12"/>
        </w:rPr>
        <w:t xml:space="preserve">        dark_blue=FL_DARK_BLUE,</w:t>
      </w:r>
    </w:p>
    <w:p w:rsidR="007919E4" w:rsidRPr="00D72F93" w:rsidRDefault="007919E4" w:rsidP="007919E4">
      <w:pPr>
        <w:rPr>
          <w:sz w:val="12"/>
          <w:szCs w:val="12"/>
        </w:rPr>
      </w:pPr>
      <w:r w:rsidRPr="00D72F93">
        <w:rPr>
          <w:sz w:val="12"/>
          <w:szCs w:val="12"/>
        </w:rPr>
        <w:t xml:space="preserve">        dark_magenta=FL_DARK_MAGENTA,</w:t>
      </w:r>
    </w:p>
    <w:p w:rsidR="007919E4" w:rsidRPr="00D72F93" w:rsidRDefault="007919E4" w:rsidP="007919E4">
      <w:pPr>
        <w:rPr>
          <w:sz w:val="12"/>
          <w:szCs w:val="12"/>
        </w:rPr>
      </w:pPr>
      <w:r w:rsidRPr="00D72F93">
        <w:rPr>
          <w:sz w:val="12"/>
          <w:szCs w:val="12"/>
        </w:rPr>
        <w:t xml:space="preserve">        dark_cyan=FL_DARK_CYAN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enum Transparency : unsigned char { invisible = 0, visible=255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Color(Color_type cc) :v(visible), c(Fl_Color(cc)) { }</w:t>
      </w:r>
    </w:p>
    <w:p w:rsidR="007919E4" w:rsidRPr="00D72F93" w:rsidRDefault="007919E4" w:rsidP="007919E4">
      <w:pPr>
        <w:rPr>
          <w:sz w:val="12"/>
          <w:szCs w:val="12"/>
        </w:rPr>
      </w:pPr>
      <w:r w:rsidRPr="00D72F93">
        <w:rPr>
          <w:sz w:val="12"/>
          <w:szCs w:val="12"/>
        </w:rPr>
        <w:t xml:space="preserve">    Color(Color_type cc, Transparency vv) :v(vv), c(Fl_Color(cc)) { }</w:t>
      </w:r>
    </w:p>
    <w:p w:rsidR="007919E4" w:rsidRPr="00D72F93" w:rsidRDefault="007919E4" w:rsidP="007919E4">
      <w:pPr>
        <w:rPr>
          <w:sz w:val="12"/>
          <w:szCs w:val="12"/>
        </w:rPr>
      </w:pPr>
      <w:r w:rsidRPr="00D72F93">
        <w:rPr>
          <w:sz w:val="12"/>
          <w:szCs w:val="12"/>
        </w:rPr>
        <w:t xml:space="preserve">    Color(int cc) :v(visible), c(Fl_Color(cc)) { }</w:t>
      </w:r>
    </w:p>
    <w:p w:rsidR="007919E4" w:rsidRPr="00D72F93" w:rsidRDefault="007919E4" w:rsidP="007919E4">
      <w:pPr>
        <w:rPr>
          <w:sz w:val="12"/>
          <w:szCs w:val="12"/>
        </w:rPr>
      </w:pPr>
      <w:r w:rsidRPr="00D72F93">
        <w:rPr>
          <w:sz w:val="12"/>
          <w:szCs w:val="12"/>
        </w:rPr>
        <w:t xml:space="preserve">    Color(Transparency vv) :v(vv), c(Fl_Color()) { }    // default color</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int as_int() const { return c;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char visibility() const { return v; } </w:t>
      </w:r>
    </w:p>
    <w:p w:rsidR="007919E4" w:rsidRPr="00D72F93" w:rsidRDefault="007919E4" w:rsidP="007919E4">
      <w:pPr>
        <w:rPr>
          <w:sz w:val="12"/>
          <w:szCs w:val="12"/>
        </w:rPr>
      </w:pPr>
      <w:r w:rsidRPr="00D72F93">
        <w:rPr>
          <w:sz w:val="12"/>
          <w:szCs w:val="12"/>
        </w:rPr>
        <w:t xml:space="preserve">    void set_visibility(Transparency vv) { v=vv; }</w:t>
      </w:r>
    </w:p>
    <w:p w:rsidR="007919E4" w:rsidRPr="00D72F93" w:rsidRDefault="007919E4" w:rsidP="007919E4">
      <w:pPr>
        <w:rPr>
          <w:sz w:val="12"/>
          <w:szCs w:val="12"/>
        </w:rPr>
      </w:pPr>
      <w:r w:rsidRPr="00D72F93">
        <w:rPr>
          <w:sz w:val="12"/>
          <w:szCs w:val="12"/>
        </w:rPr>
        <w:lastRenderedPageBreak/>
        <w:t>private:</w:t>
      </w:r>
    </w:p>
    <w:p w:rsidR="007919E4" w:rsidRPr="00D72F93" w:rsidRDefault="007919E4" w:rsidP="007919E4">
      <w:pPr>
        <w:rPr>
          <w:sz w:val="12"/>
          <w:szCs w:val="12"/>
        </w:rPr>
      </w:pPr>
      <w:r w:rsidRPr="00D72F93">
        <w:rPr>
          <w:sz w:val="12"/>
          <w:szCs w:val="12"/>
        </w:rPr>
        <w:t xml:space="preserve">    unsigned char v;    // invisible and visible for now</w:t>
      </w:r>
    </w:p>
    <w:p w:rsidR="007919E4" w:rsidRPr="00D72F93" w:rsidRDefault="007919E4" w:rsidP="007919E4">
      <w:pPr>
        <w:rPr>
          <w:sz w:val="12"/>
          <w:szCs w:val="12"/>
        </w:rPr>
      </w:pPr>
      <w:r w:rsidRPr="00D72F93">
        <w:rPr>
          <w:sz w:val="12"/>
          <w:szCs w:val="12"/>
        </w:rPr>
        <w:t xml:space="preserve">    Fl_Color c;</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Line_style {</w:t>
      </w:r>
    </w:p>
    <w:p w:rsidR="007919E4" w:rsidRPr="00D72F93" w:rsidRDefault="007919E4" w:rsidP="007919E4">
      <w:pPr>
        <w:rPr>
          <w:sz w:val="12"/>
          <w:szCs w:val="12"/>
        </w:rPr>
      </w:pPr>
      <w:r w:rsidRPr="00D72F93">
        <w:rPr>
          <w:sz w:val="12"/>
          <w:szCs w:val="12"/>
        </w:rPr>
        <w:t xml:space="preserve">    enum Line_style_type {</w:t>
      </w:r>
    </w:p>
    <w:p w:rsidR="007919E4" w:rsidRPr="00D72F93" w:rsidRDefault="007919E4" w:rsidP="007919E4">
      <w:pPr>
        <w:rPr>
          <w:sz w:val="12"/>
          <w:szCs w:val="12"/>
        </w:rPr>
      </w:pPr>
      <w:r w:rsidRPr="00D72F93">
        <w:rPr>
          <w:sz w:val="12"/>
          <w:szCs w:val="12"/>
        </w:rPr>
        <w:t xml:space="preserve">        solid=FL_SOLID,            // -------</w:t>
      </w:r>
    </w:p>
    <w:p w:rsidR="007919E4" w:rsidRPr="00D72F93" w:rsidRDefault="007919E4" w:rsidP="007919E4">
      <w:pPr>
        <w:rPr>
          <w:sz w:val="12"/>
          <w:szCs w:val="12"/>
        </w:rPr>
      </w:pPr>
      <w:r w:rsidRPr="00D72F93">
        <w:rPr>
          <w:sz w:val="12"/>
          <w:szCs w:val="12"/>
        </w:rPr>
        <w:t xml:space="preserve">        dash=FL_DASH,              // - - - -</w:t>
      </w:r>
    </w:p>
    <w:p w:rsidR="007919E4" w:rsidRPr="00D72F93" w:rsidRDefault="007919E4" w:rsidP="007919E4">
      <w:pPr>
        <w:rPr>
          <w:sz w:val="12"/>
          <w:szCs w:val="12"/>
        </w:rPr>
      </w:pPr>
      <w:r w:rsidRPr="00D72F93">
        <w:rPr>
          <w:sz w:val="12"/>
          <w:szCs w:val="12"/>
        </w:rPr>
        <w:t xml:space="preserve">        dot=FL_DOT,                // ....... </w:t>
      </w:r>
    </w:p>
    <w:p w:rsidR="007919E4" w:rsidRPr="00D72F93" w:rsidRDefault="007919E4" w:rsidP="007919E4">
      <w:pPr>
        <w:rPr>
          <w:sz w:val="12"/>
          <w:szCs w:val="12"/>
        </w:rPr>
      </w:pPr>
      <w:r w:rsidRPr="00D72F93">
        <w:rPr>
          <w:sz w:val="12"/>
          <w:szCs w:val="12"/>
        </w:rPr>
        <w:t xml:space="preserve">        dashdot=FL_DASHDOT,        // - . - . </w:t>
      </w:r>
    </w:p>
    <w:p w:rsidR="007919E4" w:rsidRPr="00D72F93" w:rsidRDefault="007919E4" w:rsidP="007919E4">
      <w:pPr>
        <w:rPr>
          <w:sz w:val="12"/>
          <w:szCs w:val="12"/>
        </w:rPr>
      </w:pPr>
      <w:r w:rsidRPr="00D72F93">
        <w:rPr>
          <w:sz w:val="12"/>
          <w:szCs w:val="12"/>
        </w:rPr>
        <w:t xml:space="preserve">        dashdotdot=FL_DASHDOTDOT,  //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Line_style(Line_style_type ss) :s(ss), w(0) { }</w:t>
      </w:r>
    </w:p>
    <w:p w:rsidR="007919E4" w:rsidRPr="00D72F93" w:rsidRDefault="007919E4" w:rsidP="007919E4">
      <w:pPr>
        <w:rPr>
          <w:sz w:val="12"/>
          <w:szCs w:val="12"/>
        </w:rPr>
      </w:pPr>
      <w:r w:rsidRPr="00D72F93">
        <w:rPr>
          <w:sz w:val="12"/>
          <w:szCs w:val="12"/>
        </w:rPr>
        <w:t xml:space="preserve">    Line_style(Line_style_type lst, int ww) :s(lst), w(ww) { }</w:t>
      </w:r>
    </w:p>
    <w:p w:rsidR="007919E4" w:rsidRPr="00D72F93" w:rsidRDefault="007919E4" w:rsidP="007919E4">
      <w:pPr>
        <w:rPr>
          <w:sz w:val="12"/>
          <w:szCs w:val="12"/>
        </w:rPr>
      </w:pPr>
      <w:r w:rsidRPr="00D72F93">
        <w:rPr>
          <w:sz w:val="12"/>
          <w:szCs w:val="12"/>
        </w:rPr>
        <w:t xml:space="preserve">    Line_style(int ss) :s(ss), w(0) {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int width() const { return w; }</w:t>
      </w:r>
    </w:p>
    <w:p w:rsidR="007919E4" w:rsidRPr="00D72F93" w:rsidRDefault="007919E4" w:rsidP="007919E4">
      <w:pPr>
        <w:rPr>
          <w:sz w:val="12"/>
          <w:szCs w:val="12"/>
        </w:rPr>
      </w:pPr>
      <w:r w:rsidRPr="00D72F93">
        <w:rPr>
          <w:sz w:val="12"/>
          <w:szCs w:val="12"/>
        </w:rPr>
        <w:t xml:space="preserve">    int style() const { return s; }</w:t>
      </w: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 xml:space="preserve">    int s;</w:t>
      </w:r>
    </w:p>
    <w:p w:rsidR="007919E4" w:rsidRPr="00D72F93" w:rsidRDefault="007919E4" w:rsidP="007919E4">
      <w:pPr>
        <w:rPr>
          <w:sz w:val="12"/>
          <w:szCs w:val="12"/>
        </w:rPr>
      </w:pPr>
      <w:r w:rsidRPr="00D72F93">
        <w:rPr>
          <w:sz w:val="12"/>
          <w:szCs w:val="12"/>
        </w:rPr>
        <w:t xml:space="preserve">    int 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class Font {</w:t>
      </w:r>
    </w:p>
    <w:p w:rsidR="007919E4" w:rsidRPr="00D72F93" w:rsidRDefault="007919E4" w:rsidP="007919E4">
      <w:pPr>
        <w:rPr>
          <w:sz w:val="12"/>
          <w:szCs w:val="12"/>
        </w:rPr>
      </w:pPr>
      <w:r w:rsidRPr="00D72F93">
        <w:rPr>
          <w:sz w:val="12"/>
          <w:szCs w:val="12"/>
        </w:rPr>
        <w:t>public:</w:t>
      </w:r>
    </w:p>
    <w:p w:rsidR="007919E4" w:rsidRPr="00D72F93" w:rsidRDefault="007919E4" w:rsidP="007919E4">
      <w:pPr>
        <w:rPr>
          <w:sz w:val="12"/>
          <w:szCs w:val="12"/>
        </w:rPr>
      </w:pPr>
      <w:r w:rsidRPr="00D72F93">
        <w:rPr>
          <w:sz w:val="12"/>
          <w:szCs w:val="12"/>
        </w:rPr>
        <w:t xml:space="preserve">    enum Font_type {</w:t>
      </w:r>
    </w:p>
    <w:p w:rsidR="007919E4" w:rsidRPr="00D72F93" w:rsidRDefault="007919E4" w:rsidP="007919E4">
      <w:pPr>
        <w:rPr>
          <w:sz w:val="12"/>
          <w:szCs w:val="12"/>
        </w:rPr>
      </w:pPr>
      <w:r w:rsidRPr="00D72F93">
        <w:rPr>
          <w:sz w:val="12"/>
          <w:szCs w:val="12"/>
        </w:rPr>
        <w:t xml:space="preserve">        helvetica=FL_HELVETICA,</w:t>
      </w:r>
    </w:p>
    <w:p w:rsidR="007919E4" w:rsidRPr="00D72F93" w:rsidRDefault="007919E4" w:rsidP="007919E4">
      <w:pPr>
        <w:rPr>
          <w:sz w:val="12"/>
          <w:szCs w:val="12"/>
        </w:rPr>
      </w:pPr>
      <w:r w:rsidRPr="00D72F93">
        <w:rPr>
          <w:sz w:val="12"/>
          <w:szCs w:val="12"/>
        </w:rPr>
        <w:t xml:space="preserve">        helvetica_bold=FL_HELVETICA_BOLD,</w:t>
      </w:r>
    </w:p>
    <w:p w:rsidR="007919E4" w:rsidRPr="00D72F93" w:rsidRDefault="007919E4" w:rsidP="007919E4">
      <w:pPr>
        <w:rPr>
          <w:sz w:val="12"/>
          <w:szCs w:val="12"/>
        </w:rPr>
      </w:pPr>
      <w:r w:rsidRPr="00D72F93">
        <w:rPr>
          <w:sz w:val="12"/>
          <w:szCs w:val="12"/>
        </w:rPr>
        <w:t xml:space="preserve">        helvetica_italic=FL_HELVETICA_ITALIC,</w:t>
      </w:r>
    </w:p>
    <w:p w:rsidR="007919E4" w:rsidRPr="00D72F93" w:rsidRDefault="007919E4" w:rsidP="007919E4">
      <w:pPr>
        <w:rPr>
          <w:sz w:val="12"/>
          <w:szCs w:val="12"/>
        </w:rPr>
      </w:pPr>
      <w:r w:rsidRPr="00D72F93">
        <w:rPr>
          <w:sz w:val="12"/>
          <w:szCs w:val="12"/>
        </w:rPr>
        <w:t xml:space="preserve">        helvetica_bold_italic=FL_HELVETICA_BOLD_ITALIC,</w:t>
      </w:r>
    </w:p>
    <w:p w:rsidR="007919E4" w:rsidRPr="00D72F93" w:rsidRDefault="007919E4" w:rsidP="007919E4">
      <w:pPr>
        <w:rPr>
          <w:sz w:val="12"/>
          <w:szCs w:val="12"/>
        </w:rPr>
      </w:pPr>
      <w:r w:rsidRPr="00D72F93">
        <w:rPr>
          <w:sz w:val="12"/>
          <w:szCs w:val="12"/>
        </w:rPr>
        <w:t xml:space="preserve">        courier=FL_COURIER,</w:t>
      </w:r>
    </w:p>
    <w:p w:rsidR="007919E4" w:rsidRPr="00D72F93" w:rsidRDefault="007919E4" w:rsidP="007919E4">
      <w:pPr>
        <w:rPr>
          <w:sz w:val="12"/>
          <w:szCs w:val="12"/>
        </w:rPr>
      </w:pPr>
      <w:r w:rsidRPr="00D72F93">
        <w:rPr>
          <w:sz w:val="12"/>
          <w:szCs w:val="12"/>
        </w:rPr>
        <w:t xml:space="preserve">        courier_bold=FL_COURIER_BOLD,</w:t>
      </w:r>
    </w:p>
    <w:p w:rsidR="007919E4" w:rsidRPr="00D72F93" w:rsidRDefault="007919E4" w:rsidP="007919E4">
      <w:pPr>
        <w:rPr>
          <w:sz w:val="12"/>
          <w:szCs w:val="12"/>
        </w:rPr>
      </w:pPr>
      <w:r w:rsidRPr="00D72F93">
        <w:rPr>
          <w:sz w:val="12"/>
          <w:szCs w:val="12"/>
        </w:rPr>
        <w:t xml:space="preserve">        courier_italic=FL_COURIER_ITALIC,</w:t>
      </w:r>
    </w:p>
    <w:p w:rsidR="007919E4" w:rsidRPr="00D72F93" w:rsidRDefault="007919E4" w:rsidP="007919E4">
      <w:pPr>
        <w:rPr>
          <w:sz w:val="12"/>
          <w:szCs w:val="12"/>
        </w:rPr>
      </w:pPr>
      <w:r w:rsidRPr="00D72F93">
        <w:rPr>
          <w:sz w:val="12"/>
          <w:szCs w:val="12"/>
        </w:rPr>
        <w:t xml:space="preserve">        courier_bold_italic=FL_COURIER_BOLD_ITALIC,</w:t>
      </w:r>
    </w:p>
    <w:p w:rsidR="007919E4" w:rsidRPr="00D72F93" w:rsidRDefault="007919E4" w:rsidP="007919E4">
      <w:pPr>
        <w:rPr>
          <w:sz w:val="12"/>
          <w:szCs w:val="12"/>
        </w:rPr>
      </w:pPr>
      <w:r w:rsidRPr="00D72F93">
        <w:rPr>
          <w:sz w:val="12"/>
          <w:szCs w:val="12"/>
        </w:rPr>
        <w:t xml:space="preserve">        times=FL_TIMES,</w:t>
      </w:r>
    </w:p>
    <w:p w:rsidR="007919E4" w:rsidRPr="00D72F93" w:rsidRDefault="007919E4" w:rsidP="007919E4">
      <w:pPr>
        <w:rPr>
          <w:sz w:val="12"/>
          <w:szCs w:val="12"/>
        </w:rPr>
      </w:pPr>
      <w:r w:rsidRPr="00D72F93">
        <w:rPr>
          <w:sz w:val="12"/>
          <w:szCs w:val="12"/>
        </w:rPr>
        <w:lastRenderedPageBreak/>
        <w:t xml:space="preserve">        times_bold=FL_TIMES_BOLD,</w:t>
      </w:r>
    </w:p>
    <w:p w:rsidR="007919E4" w:rsidRPr="00D72F93" w:rsidRDefault="007919E4" w:rsidP="007919E4">
      <w:pPr>
        <w:rPr>
          <w:sz w:val="12"/>
          <w:szCs w:val="12"/>
        </w:rPr>
      </w:pPr>
      <w:r w:rsidRPr="00D72F93">
        <w:rPr>
          <w:sz w:val="12"/>
          <w:szCs w:val="12"/>
        </w:rPr>
        <w:t xml:space="preserve">        times_italic=FL_TIMES_ITALIC,</w:t>
      </w:r>
    </w:p>
    <w:p w:rsidR="007919E4" w:rsidRPr="00D72F93" w:rsidRDefault="007919E4" w:rsidP="007919E4">
      <w:pPr>
        <w:rPr>
          <w:sz w:val="12"/>
          <w:szCs w:val="12"/>
        </w:rPr>
      </w:pPr>
      <w:r w:rsidRPr="00D72F93">
        <w:rPr>
          <w:sz w:val="12"/>
          <w:szCs w:val="12"/>
        </w:rPr>
        <w:t xml:space="preserve">        times_bold_italic=FL_TIMES_BOLD_ITALIC,</w:t>
      </w:r>
    </w:p>
    <w:p w:rsidR="007919E4" w:rsidRPr="00D72F93" w:rsidRDefault="007919E4" w:rsidP="007919E4">
      <w:pPr>
        <w:rPr>
          <w:sz w:val="12"/>
          <w:szCs w:val="12"/>
        </w:rPr>
      </w:pPr>
      <w:r w:rsidRPr="00D72F93">
        <w:rPr>
          <w:sz w:val="12"/>
          <w:szCs w:val="12"/>
        </w:rPr>
        <w:t xml:space="preserve">        symbol=FL_SYMBOL,</w:t>
      </w:r>
    </w:p>
    <w:p w:rsidR="007919E4" w:rsidRPr="00D72F93" w:rsidRDefault="007919E4" w:rsidP="007919E4">
      <w:pPr>
        <w:rPr>
          <w:sz w:val="12"/>
          <w:szCs w:val="12"/>
        </w:rPr>
      </w:pPr>
      <w:r w:rsidRPr="00D72F93">
        <w:rPr>
          <w:sz w:val="12"/>
          <w:szCs w:val="12"/>
        </w:rPr>
        <w:t xml:space="preserve">        screen=FL_SCREEN,</w:t>
      </w:r>
    </w:p>
    <w:p w:rsidR="007919E4" w:rsidRPr="00D72F93" w:rsidRDefault="007919E4" w:rsidP="007919E4">
      <w:pPr>
        <w:rPr>
          <w:sz w:val="12"/>
          <w:szCs w:val="12"/>
        </w:rPr>
      </w:pPr>
      <w:r w:rsidRPr="00D72F93">
        <w:rPr>
          <w:sz w:val="12"/>
          <w:szCs w:val="12"/>
        </w:rPr>
        <w:t xml:space="preserve">        screen_bold=FL_SCREEN_BOLD,</w:t>
      </w:r>
    </w:p>
    <w:p w:rsidR="007919E4" w:rsidRPr="00D72F93" w:rsidRDefault="007919E4" w:rsidP="007919E4">
      <w:pPr>
        <w:rPr>
          <w:sz w:val="12"/>
          <w:szCs w:val="12"/>
        </w:rPr>
      </w:pPr>
      <w:r w:rsidRPr="00D72F93">
        <w:rPr>
          <w:sz w:val="12"/>
          <w:szCs w:val="12"/>
        </w:rPr>
        <w:t xml:space="preserve">        zapf_dingbats=FL_ZAPF_DINGBATS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Font(Font_type ff) :f(ff) { }</w:t>
      </w:r>
    </w:p>
    <w:p w:rsidR="007919E4" w:rsidRPr="00D72F93" w:rsidRDefault="007919E4" w:rsidP="007919E4">
      <w:pPr>
        <w:rPr>
          <w:sz w:val="12"/>
          <w:szCs w:val="12"/>
        </w:rPr>
      </w:pPr>
      <w:r w:rsidRPr="00D72F93">
        <w:rPr>
          <w:sz w:val="12"/>
          <w:szCs w:val="12"/>
        </w:rPr>
        <w:t xml:space="preserve">    Font(int ff) :f(ff) {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int as_int() const { return f; }</w:t>
      </w: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 xml:space="preserve">    int f;</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template&lt;class T&gt; class Vector_ref {</w:t>
      </w:r>
    </w:p>
    <w:p w:rsidR="007919E4" w:rsidRPr="00D72F93" w:rsidRDefault="007919E4" w:rsidP="007919E4">
      <w:pPr>
        <w:rPr>
          <w:sz w:val="12"/>
          <w:szCs w:val="12"/>
        </w:rPr>
      </w:pPr>
      <w:r w:rsidRPr="00D72F93">
        <w:rPr>
          <w:sz w:val="12"/>
          <w:szCs w:val="12"/>
        </w:rPr>
        <w:t xml:space="preserve">    vector&lt;T*&gt; v;</w:t>
      </w:r>
    </w:p>
    <w:p w:rsidR="007919E4" w:rsidRPr="00D72F93" w:rsidRDefault="007919E4" w:rsidP="007919E4">
      <w:pPr>
        <w:rPr>
          <w:sz w:val="12"/>
          <w:szCs w:val="12"/>
        </w:rPr>
      </w:pPr>
      <w:r w:rsidRPr="00D72F93">
        <w:rPr>
          <w:sz w:val="12"/>
          <w:szCs w:val="12"/>
        </w:rPr>
        <w:t xml:space="preserve">    vector&lt;T*&gt; owned;</w:t>
      </w:r>
    </w:p>
    <w:p w:rsidR="007919E4" w:rsidRPr="00D72F93" w:rsidRDefault="007919E4" w:rsidP="007919E4">
      <w:pPr>
        <w:rPr>
          <w:sz w:val="12"/>
          <w:szCs w:val="12"/>
        </w:rPr>
      </w:pPr>
      <w:r w:rsidRPr="00D72F93">
        <w:rPr>
          <w:sz w:val="12"/>
          <w:szCs w:val="12"/>
        </w:rPr>
        <w:t>public:</w:t>
      </w:r>
    </w:p>
    <w:p w:rsidR="007919E4" w:rsidRPr="00D72F93" w:rsidRDefault="007919E4" w:rsidP="007919E4">
      <w:pPr>
        <w:rPr>
          <w:sz w:val="12"/>
          <w:szCs w:val="12"/>
        </w:rPr>
      </w:pPr>
      <w:r w:rsidRPr="00D72F93">
        <w:rPr>
          <w:sz w:val="12"/>
          <w:szCs w:val="12"/>
        </w:rPr>
        <w:t xml:space="preserve">    Vector_ref() {}</w:t>
      </w:r>
    </w:p>
    <w:p w:rsidR="007919E4" w:rsidRPr="00D72F93" w:rsidRDefault="007919E4" w:rsidP="007919E4">
      <w:pPr>
        <w:rPr>
          <w:sz w:val="12"/>
          <w:szCs w:val="12"/>
        </w:rPr>
      </w:pPr>
      <w:r w:rsidRPr="00D72F93">
        <w:rPr>
          <w:sz w:val="12"/>
          <w:szCs w:val="12"/>
        </w:rPr>
        <w:t xml:space="preserve">    Vector_ref(T&amp; a) { push_back(a); }</w:t>
      </w:r>
    </w:p>
    <w:p w:rsidR="007919E4" w:rsidRPr="00D72F93" w:rsidRDefault="007919E4" w:rsidP="007919E4">
      <w:pPr>
        <w:rPr>
          <w:sz w:val="12"/>
          <w:szCs w:val="12"/>
        </w:rPr>
      </w:pPr>
      <w:r w:rsidRPr="00D72F93">
        <w:rPr>
          <w:sz w:val="12"/>
          <w:szCs w:val="12"/>
        </w:rPr>
        <w:t xml:space="preserve">    Vector_ref(T&amp; a, T&amp; b);</w:t>
      </w:r>
    </w:p>
    <w:p w:rsidR="007919E4" w:rsidRPr="00D72F93" w:rsidRDefault="007919E4" w:rsidP="007919E4">
      <w:pPr>
        <w:rPr>
          <w:sz w:val="12"/>
          <w:szCs w:val="12"/>
        </w:rPr>
      </w:pPr>
      <w:r w:rsidRPr="00D72F93">
        <w:rPr>
          <w:sz w:val="12"/>
          <w:szCs w:val="12"/>
        </w:rPr>
        <w:t xml:space="preserve">    Vector_ref(T&amp; a, T&amp; b, T&amp; c);</w:t>
      </w:r>
    </w:p>
    <w:p w:rsidR="007919E4" w:rsidRPr="00D72F93" w:rsidRDefault="007919E4" w:rsidP="007919E4">
      <w:pPr>
        <w:rPr>
          <w:sz w:val="12"/>
          <w:szCs w:val="12"/>
        </w:rPr>
      </w:pPr>
      <w:r w:rsidRPr="00D72F93">
        <w:rPr>
          <w:sz w:val="12"/>
          <w:szCs w:val="12"/>
        </w:rPr>
        <w:t xml:space="preserve">    Vector_ref(T* a, T* b = 0, T* c = 0, T* d = 0)</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if (a) push_back(a);</w:t>
      </w:r>
    </w:p>
    <w:p w:rsidR="007919E4" w:rsidRPr="00D72F93" w:rsidRDefault="007919E4" w:rsidP="007919E4">
      <w:pPr>
        <w:rPr>
          <w:sz w:val="12"/>
          <w:szCs w:val="12"/>
        </w:rPr>
      </w:pPr>
      <w:r w:rsidRPr="00D72F93">
        <w:rPr>
          <w:sz w:val="12"/>
          <w:szCs w:val="12"/>
        </w:rPr>
        <w:t xml:space="preserve">        if (b) push_back(b);</w:t>
      </w:r>
    </w:p>
    <w:p w:rsidR="007919E4" w:rsidRPr="00D72F93" w:rsidRDefault="007919E4" w:rsidP="007919E4">
      <w:pPr>
        <w:rPr>
          <w:sz w:val="12"/>
          <w:szCs w:val="12"/>
        </w:rPr>
      </w:pPr>
      <w:r w:rsidRPr="00D72F93">
        <w:rPr>
          <w:sz w:val="12"/>
          <w:szCs w:val="12"/>
        </w:rPr>
        <w:t xml:space="preserve">        if (c) push_back(c);</w:t>
      </w:r>
    </w:p>
    <w:p w:rsidR="007919E4" w:rsidRPr="00D72F93" w:rsidRDefault="007919E4" w:rsidP="007919E4">
      <w:pPr>
        <w:rPr>
          <w:sz w:val="12"/>
          <w:szCs w:val="12"/>
        </w:rPr>
      </w:pPr>
      <w:r w:rsidRPr="00D72F93">
        <w:rPr>
          <w:sz w:val="12"/>
          <w:szCs w:val="12"/>
        </w:rPr>
        <w:t xml:space="preserve">        if (d) push_back(d);</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~Vector_ref() { for (int i=0; i&lt;owned.size(); ++i) delete owned[i];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push_back(T&amp; s) { v.push_back(&amp;s); }</w:t>
      </w:r>
    </w:p>
    <w:p w:rsidR="007919E4" w:rsidRPr="00D72F93" w:rsidRDefault="007919E4" w:rsidP="007919E4">
      <w:pPr>
        <w:rPr>
          <w:sz w:val="12"/>
          <w:szCs w:val="12"/>
        </w:rPr>
      </w:pPr>
      <w:r w:rsidRPr="00D72F93">
        <w:rPr>
          <w:sz w:val="12"/>
          <w:szCs w:val="12"/>
        </w:rPr>
        <w:t xml:space="preserve">    void push_back(T* p) { v.push_back(p); owned.push_back(p);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T&amp; operator[](int i) { return *v[i]; }</w:t>
      </w:r>
    </w:p>
    <w:p w:rsidR="007919E4" w:rsidRPr="00D72F93" w:rsidRDefault="007919E4" w:rsidP="007919E4">
      <w:pPr>
        <w:rPr>
          <w:sz w:val="12"/>
          <w:szCs w:val="12"/>
        </w:rPr>
      </w:pPr>
      <w:r w:rsidRPr="00D72F93">
        <w:rPr>
          <w:sz w:val="12"/>
          <w:szCs w:val="12"/>
        </w:rPr>
        <w:lastRenderedPageBreak/>
        <w:t xml:space="preserve">    const T&amp; operator[](int i) const { return *v[i];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int size() const { return v.size();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private:</w:t>
      </w:r>
      <w:r w:rsidRPr="00D72F93">
        <w:rPr>
          <w:sz w:val="12"/>
          <w:szCs w:val="12"/>
        </w:rPr>
        <w:tab/>
        <w:t>// prevent copying</w:t>
      </w:r>
    </w:p>
    <w:p w:rsidR="007919E4" w:rsidRPr="00D72F93" w:rsidRDefault="007919E4" w:rsidP="007919E4">
      <w:pPr>
        <w:rPr>
          <w:sz w:val="12"/>
          <w:szCs w:val="12"/>
        </w:rPr>
      </w:pPr>
      <w:r w:rsidRPr="00D72F93">
        <w:rPr>
          <w:sz w:val="12"/>
          <w:szCs w:val="12"/>
        </w:rPr>
        <w:tab/>
        <w:t>Vector_ref(const Vector&lt;T&gt;&amp;);</w:t>
      </w:r>
    </w:p>
    <w:p w:rsidR="007919E4" w:rsidRPr="00D72F93" w:rsidRDefault="007919E4" w:rsidP="007919E4">
      <w:pPr>
        <w:rPr>
          <w:sz w:val="12"/>
          <w:szCs w:val="12"/>
        </w:rPr>
      </w:pPr>
      <w:r w:rsidRPr="00D72F93">
        <w:rPr>
          <w:sz w:val="12"/>
          <w:szCs w:val="12"/>
        </w:rPr>
        <w:tab/>
        <w:t>Vector_ref&amp; operator=(const Vector&lt;T&gt;&amp;);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typedef double Fct(double);</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class Shape  {        // deals with color and style, and holds sequence of lines </w:t>
      </w:r>
    </w:p>
    <w:p w:rsidR="007919E4" w:rsidRPr="00D72F93" w:rsidRDefault="007919E4" w:rsidP="007919E4">
      <w:pPr>
        <w:rPr>
          <w:sz w:val="12"/>
          <w:szCs w:val="12"/>
        </w:rPr>
      </w:pPr>
      <w:r w:rsidRPr="00D72F93">
        <w:rPr>
          <w:sz w:val="12"/>
          <w:szCs w:val="12"/>
        </w:rPr>
        <w:t>public:</w:t>
      </w:r>
    </w:p>
    <w:p w:rsidR="007919E4" w:rsidRPr="00D72F93" w:rsidRDefault="007919E4" w:rsidP="007919E4">
      <w:pPr>
        <w:rPr>
          <w:sz w:val="12"/>
          <w:szCs w:val="12"/>
        </w:rPr>
      </w:pPr>
      <w:r w:rsidRPr="00D72F93">
        <w:rPr>
          <w:sz w:val="12"/>
          <w:szCs w:val="12"/>
        </w:rPr>
        <w:t xml:space="preserve">    void draw() const;                 // deal with color and draw lines</w:t>
      </w:r>
    </w:p>
    <w:p w:rsidR="007919E4" w:rsidRPr="00D72F93" w:rsidRDefault="007919E4" w:rsidP="007919E4">
      <w:pPr>
        <w:rPr>
          <w:sz w:val="12"/>
          <w:szCs w:val="12"/>
        </w:rPr>
      </w:pPr>
      <w:r w:rsidRPr="00D72F93">
        <w:rPr>
          <w:sz w:val="12"/>
          <w:szCs w:val="12"/>
        </w:rPr>
        <w:t xml:space="preserve">    virtual void move(int dx, int dy); // move the shape +=dx and +=dy</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set_color(Color col) { lcolor = col; }</w:t>
      </w:r>
    </w:p>
    <w:p w:rsidR="007919E4" w:rsidRPr="00D72F93" w:rsidRDefault="007919E4" w:rsidP="007919E4">
      <w:pPr>
        <w:rPr>
          <w:sz w:val="12"/>
          <w:szCs w:val="12"/>
        </w:rPr>
      </w:pPr>
      <w:r w:rsidRPr="00D72F93">
        <w:rPr>
          <w:sz w:val="12"/>
          <w:szCs w:val="12"/>
        </w:rPr>
        <w:t xml:space="preserve">    Color color() const { return lcolor; }</w:t>
      </w:r>
    </w:p>
    <w:p w:rsidR="007919E4" w:rsidRPr="00D72F93" w:rsidRDefault="007919E4" w:rsidP="007919E4">
      <w:pPr>
        <w:rPr>
          <w:sz w:val="12"/>
          <w:szCs w:val="12"/>
        </w:rPr>
      </w:pPr>
      <w:r w:rsidRPr="00D72F93">
        <w:rPr>
          <w:sz w:val="12"/>
          <w:szCs w:val="12"/>
        </w:rPr>
        <w:t xml:space="preserve">    void set_style(Line_style sty) { ls = sty; }</w:t>
      </w:r>
    </w:p>
    <w:p w:rsidR="007919E4" w:rsidRPr="00D72F93" w:rsidRDefault="007919E4" w:rsidP="007919E4">
      <w:pPr>
        <w:rPr>
          <w:sz w:val="12"/>
          <w:szCs w:val="12"/>
        </w:rPr>
      </w:pPr>
      <w:r w:rsidRPr="00D72F93">
        <w:rPr>
          <w:sz w:val="12"/>
          <w:szCs w:val="12"/>
        </w:rPr>
        <w:t xml:space="preserve">    Line_style style() const { return ls; }</w:t>
      </w:r>
    </w:p>
    <w:p w:rsidR="007919E4" w:rsidRPr="00D72F93" w:rsidRDefault="007919E4" w:rsidP="007919E4">
      <w:pPr>
        <w:rPr>
          <w:sz w:val="12"/>
          <w:szCs w:val="12"/>
        </w:rPr>
      </w:pPr>
      <w:r w:rsidRPr="00D72F93">
        <w:rPr>
          <w:sz w:val="12"/>
          <w:szCs w:val="12"/>
        </w:rPr>
        <w:t xml:space="preserve">    void set_fill_color(Color col) { fcolor = col; }</w:t>
      </w:r>
    </w:p>
    <w:p w:rsidR="007919E4" w:rsidRPr="00D72F93" w:rsidRDefault="007919E4" w:rsidP="007919E4">
      <w:pPr>
        <w:rPr>
          <w:sz w:val="12"/>
          <w:szCs w:val="12"/>
        </w:rPr>
      </w:pPr>
      <w:r w:rsidRPr="00D72F93">
        <w:rPr>
          <w:sz w:val="12"/>
          <w:szCs w:val="12"/>
        </w:rPr>
        <w:t xml:space="preserve">    Color fill_color() const { return fcolor;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Point point(int i) const { return points[i]; } // read only access to points</w:t>
      </w:r>
    </w:p>
    <w:p w:rsidR="007919E4" w:rsidRPr="00D72F93" w:rsidRDefault="007919E4" w:rsidP="007919E4">
      <w:pPr>
        <w:rPr>
          <w:sz w:val="12"/>
          <w:szCs w:val="12"/>
        </w:rPr>
      </w:pPr>
      <w:r w:rsidRPr="00D72F93">
        <w:rPr>
          <w:sz w:val="12"/>
          <w:szCs w:val="12"/>
        </w:rPr>
        <w:t xml:space="preserve">    int number_of_points() const { return int(points.size());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virtual ~Shape() { }</w:t>
      </w:r>
    </w:p>
    <w:p w:rsidR="007919E4" w:rsidRPr="00D72F93" w:rsidRDefault="007919E4" w:rsidP="007919E4">
      <w:pPr>
        <w:rPr>
          <w:sz w:val="12"/>
          <w:szCs w:val="12"/>
        </w:rPr>
      </w:pPr>
      <w:r w:rsidRPr="00D72F93">
        <w:rPr>
          <w:sz w:val="12"/>
          <w:szCs w:val="12"/>
        </w:rPr>
        <w:t>protected:</w:t>
      </w:r>
    </w:p>
    <w:p w:rsidR="007919E4" w:rsidRPr="00D72F93" w:rsidRDefault="007919E4" w:rsidP="007919E4">
      <w:pPr>
        <w:rPr>
          <w:sz w:val="12"/>
          <w:szCs w:val="12"/>
        </w:rPr>
      </w:pPr>
      <w:r w:rsidRPr="00D72F93">
        <w:rPr>
          <w:sz w:val="12"/>
          <w:szCs w:val="12"/>
        </w:rPr>
        <w:t xml:space="preserve">    Shape();    </w:t>
      </w:r>
    </w:p>
    <w:p w:rsidR="007919E4" w:rsidRPr="00D72F93" w:rsidRDefault="007919E4" w:rsidP="007919E4">
      <w:pPr>
        <w:rPr>
          <w:sz w:val="12"/>
          <w:szCs w:val="12"/>
        </w:rPr>
      </w:pPr>
      <w:r w:rsidRPr="00D72F93">
        <w:rPr>
          <w:sz w:val="12"/>
          <w:szCs w:val="12"/>
        </w:rPr>
        <w:t xml:space="preserve">    virtual void draw_lines() const;   // draw the appropriate lines</w:t>
      </w:r>
    </w:p>
    <w:p w:rsidR="007919E4" w:rsidRPr="00D72F93" w:rsidRDefault="007919E4" w:rsidP="007919E4">
      <w:pPr>
        <w:rPr>
          <w:sz w:val="12"/>
          <w:szCs w:val="12"/>
        </w:rPr>
      </w:pPr>
      <w:r w:rsidRPr="00D72F93">
        <w:rPr>
          <w:sz w:val="12"/>
          <w:szCs w:val="12"/>
        </w:rPr>
        <w:t xml:space="preserve">    void add(Point p);                 // add p to points</w:t>
      </w:r>
    </w:p>
    <w:p w:rsidR="007919E4" w:rsidRPr="00D72F93" w:rsidRDefault="007919E4" w:rsidP="007919E4">
      <w:pPr>
        <w:rPr>
          <w:sz w:val="12"/>
          <w:szCs w:val="12"/>
        </w:rPr>
      </w:pPr>
      <w:r w:rsidRPr="00D72F93">
        <w:rPr>
          <w:sz w:val="12"/>
          <w:szCs w:val="12"/>
        </w:rPr>
        <w:t xml:space="preserve">    void set_point(int i,Point p);     // points[i]=p;</w:t>
      </w: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 xml:space="preserve">    vector&lt;Point&gt; points;              // not used by all shapes</w:t>
      </w:r>
    </w:p>
    <w:p w:rsidR="007919E4" w:rsidRPr="00D72F93" w:rsidRDefault="007919E4" w:rsidP="007919E4">
      <w:pPr>
        <w:rPr>
          <w:sz w:val="12"/>
          <w:szCs w:val="12"/>
        </w:rPr>
      </w:pPr>
      <w:r w:rsidRPr="00D72F93">
        <w:rPr>
          <w:sz w:val="12"/>
          <w:szCs w:val="12"/>
        </w:rPr>
        <w:t xml:space="preserve">    Color lcolor;                      // color for lines and characters</w:t>
      </w:r>
    </w:p>
    <w:p w:rsidR="007919E4" w:rsidRPr="00D72F93" w:rsidRDefault="007919E4" w:rsidP="007919E4">
      <w:pPr>
        <w:rPr>
          <w:sz w:val="12"/>
          <w:szCs w:val="12"/>
        </w:rPr>
      </w:pPr>
      <w:r w:rsidRPr="00D72F93">
        <w:rPr>
          <w:sz w:val="12"/>
          <w:szCs w:val="12"/>
        </w:rPr>
        <w:t xml:space="preserve">    Line_style ls; </w:t>
      </w:r>
    </w:p>
    <w:p w:rsidR="007919E4" w:rsidRPr="00D72F93" w:rsidRDefault="007919E4" w:rsidP="007919E4">
      <w:pPr>
        <w:rPr>
          <w:sz w:val="12"/>
          <w:szCs w:val="12"/>
        </w:rPr>
      </w:pPr>
      <w:r w:rsidRPr="00D72F93">
        <w:rPr>
          <w:sz w:val="12"/>
          <w:szCs w:val="12"/>
        </w:rPr>
        <w:t xml:space="preserve">    Color fcolor;                      // fill color</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Shape(const Shape&amp;);               // prevent copying</w:t>
      </w:r>
    </w:p>
    <w:p w:rsidR="007919E4" w:rsidRPr="00D72F93" w:rsidRDefault="007919E4" w:rsidP="007919E4">
      <w:pPr>
        <w:rPr>
          <w:sz w:val="12"/>
          <w:szCs w:val="12"/>
        </w:rPr>
      </w:pPr>
      <w:r w:rsidRPr="00D72F93">
        <w:rPr>
          <w:sz w:val="12"/>
          <w:szCs w:val="12"/>
        </w:rPr>
        <w:lastRenderedPageBreak/>
        <w:t xml:space="preserve">    Shape&amp; operator=(const Shape&amp;);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Function : Shape {</w:t>
      </w:r>
    </w:p>
    <w:p w:rsidR="007919E4" w:rsidRPr="00D72F93" w:rsidRDefault="007919E4" w:rsidP="007919E4">
      <w:pPr>
        <w:rPr>
          <w:sz w:val="12"/>
          <w:szCs w:val="12"/>
        </w:rPr>
      </w:pPr>
      <w:r w:rsidRPr="00D72F93">
        <w:rPr>
          <w:sz w:val="12"/>
          <w:szCs w:val="12"/>
        </w:rPr>
        <w:t xml:space="preserve">    // the function parameters are not stored</w:t>
      </w:r>
    </w:p>
    <w:p w:rsidR="007919E4" w:rsidRPr="00D72F93" w:rsidRDefault="007919E4" w:rsidP="007919E4">
      <w:pPr>
        <w:rPr>
          <w:sz w:val="12"/>
          <w:szCs w:val="12"/>
        </w:rPr>
      </w:pPr>
      <w:r w:rsidRPr="00D72F93">
        <w:rPr>
          <w:sz w:val="12"/>
          <w:szCs w:val="12"/>
        </w:rPr>
        <w:t xml:space="preserve">    Function(Fct f, double r1, double r2, Point orig,</w:t>
      </w:r>
    </w:p>
    <w:p w:rsidR="007919E4" w:rsidRPr="00D72F93" w:rsidRDefault="007919E4" w:rsidP="007919E4">
      <w:pPr>
        <w:rPr>
          <w:sz w:val="12"/>
          <w:szCs w:val="12"/>
        </w:rPr>
      </w:pPr>
      <w:r w:rsidRPr="00D72F93">
        <w:rPr>
          <w:sz w:val="12"/>
          <w:szCs w:val="12"/>
        </w:rPr>
        <w:t xml:space="preserve">        int count = 100, double xscale = 25, double yscale = 25);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Line : Shape {            // a Line is a Shape defined by two Points</w:t>
      </w:r>
    </w:p>
    <w:p w:rsidR="007919E4" w:rsidRPr="00D72F93" w:rsidRDefault="007919E4" w:rsidP="007919E4">
      <w:pPr>
        <w:rPr>
          <w:sz w:val="12"/>
          <w:szCs w:val="12"/>
        </w:rPr>
      </w:pPr>
      <w:r w:rsidRPr="00D72F93">
        <w:rPr>
          <w:sz w:val="12"/>
          <w:szCs w:val="12"/>
        </w:rPr>
        <w:t xml:space="preserve">    Line(Point p1, Point p2);    // construct a line from two points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Rectangle : Shape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Rectangle(Point xy, int ww, int hh) : h(hh), w(ww)</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add(xy);</w:t>
      </w:r>
    </w:p>
    <w:p w:rsidR="007919E4" w:rsidRPr="00D72F93" w:rsidRDefault="007919E4" w:rsidP="007919E4">
      <w:pPr>
        <w:rPr>
          <w:sz w:val="12"/>
          <w:szCs w:val="12"/>
        </w:rPr>
      </w:pPr>
      <w:r w:rsidRPr="00D72F93">
        <w:rPr>
          <w:sz w:val="12"/>
          <w:szCs w:val="12"/>
        </w:rPr>
        <w:t xml:space="preserve">        if (h&lt;=0 || w&lt;=0) error("Bad rectangle: non-positive side");</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Rectangle(Point x, Point y) : h(y.y-x.y), w(y.x-x.x)</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add(x);</w:t>
      </w:r>
    </w:p>
    <w:p w:rsidR="007919E4" w:rsidRPr="00D72F93" w:rsidRDefault="007919E4" w:rsidP="007919E4">
      <w:pPr>
        <w:rPr>
          <w:sz w:val="12"/>
          <w:szCs w:val="12"/>
        </w:rPr>
      </w:pPr>
      <w:r w:rsidRPr="00D72F93">
        <w:rPr>
          <w:sz w:val="12"/>
          <w:szCs w:val="12"/>
        </w:rPr>
        <w:t xml:space="preserve">        if (h&lt;=0 || w&lt;=0) error("Bad rectangle: non-positive width or height");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void draw_lines() const;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int height() const { return h; }</w:t>
      </w:r>
    </w:p>
    <w:p w:rsidR="007919E4" w:rsidRPr="00D72F93" w:rsidRDefault="007919E4" w:rsidP="007919E4">
      <w:pPr>
        <w:rPr>
          <w:sz w:val="12"/>
          <w:szCs w:val="12"/>
        </w:rPr>
      </w:pPr>
      <w:r w:rsidRPr="00D72F93">
        <w:rPr>
          <w:sz w:val="12"/>
          <w:szCs w:val="12"/>
        </w:rPr>
        <w:t xml:space="preserve">    int width() const { return w; }</w:t>
      </w: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 xml:space="preserve">    int h;    // height</w:t>
      </w:r>
    </w:p>
    <w:p w:rsidR="007919E4" w:rsidRPr="00D72F93" w:rsidRDefault="007919E4" w:rsidP="007919E4">
      <w:pPr>
        <w:rPr>
          <w:sz w:val="12"/>
          <w:szCs w:val="12"/>
        </w:rPr>
      </w:pPr>
      <w:r w:rsidRPr="00D72F93">
        <w:rPr>
          <w:sz w:val="12"/>
          <w:szCs w:val="12"/>
        </w:rPr>
        <w:t xml:space="preserve">    int w;    // width</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lastRenderedPageBreak/>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Open_polyline : Shape {         // open sequence of lines</w:t>
      </w:r>
    </w:p>
    <w:p w:rsidR="007919E4" w:rsidRPr="00D72F93" w:rsidRDefault="007919E4" w:rsidP="007919E4">
      <w:pPr>
        <w:rPr>
          <w:sz w:val="12"/>
          <w:szCs w:val="12"/>
        </w:rPr>
      </w:pPr>
      <w:r w:rsidRPr="00D72F93">
        <w:rPr>
          <w:sz w:val="12"/>
          <w:szCs w:val="12"/>
        </w:rPr>
        <w:t xml:space="preserve">    void add(Point p) { Shape::add(p); }</w:t>
      </w:r>
    </w:p>
    <w:p w:rsidR="007919E4" w:rsidRPr="00D72F93" w:rsidRDefault="007919E4" w:rsidP="007919E4">
      <w:pPr>
        <w:rPr>
          <w:sz w:val="12"/>
          <w:szCs w:val="12"/>
        </w:rPr>
      </w:pPr>
      <w:r w:rsidRPr="00D72F93">
        <w:rPr>
          <w:sz w:val="12"/>
          <w:szCs w:val="12"/>
        </w:rPr>
        <w:t xml:space="preserve">    void 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Closed_polyline : Open_polyline { // closed sequence of lines</w:t>
      </w:r>
    </w:p>
    <w:p w:rsidR="007919E4" w:rsidRPr="00D72F93" w:rsidRDefault="007919E4" w:rsidP="007919E4">
      <w:pPr>
        <w:rPr>
          <w:sz w:val="12"/>
          <w:szCs w:val="12"/>
        </w:rPr>
      </w:pPr>
      <w:r w:rsidRPr="00D72F93">
        <w:rPr>
          <w:sz w:val="12"/>
          <w:szCs w:val="12"/>
        </w:rPr>
        <w:t xml:space="preserve">    void 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Polygon : Closed_polyline {    // closed sequence of non-intersecting lines</w:t>
      </w:r>
    </w:p>
    <w:p w:rsidR="007919E4" w:rsidRPr="00D72F93" w:rsidRDefault="007919E4" w:rsidP="007919E4">
      <w:pPr>
        <w:rPr>
          <w:sz w:val="12"/>
          <w:szCs w:val="12"/>
        </w:rPr>
      </w:pPr>
      <w:r w:rsidRPr="00D72F93">
        <w:rPr>
          <w:sz w:val="12"/>
          <w:szCs w:val="12"/>
        </w:rPr>
        <w:t xml:space="preserve">    void add(Point p);</w:t>
      </w:r>
    </w:p>
    <w:p w:rsidR="007919E4" w:rsidRPr="00D72F93" w:rsidRDefault="007919E4" w:rsidP="007919E4">
      <w:pPr>
        <w:rPr>
          <w:sz w:val="12"/>
          <w:szCs w:val="12"/>
        </w:rPr>
      </w:pPr>
      <w:r w:rsidRPr="00D72F93">
        <w:rPr>
          <w:sz w:val="12"/>
          <w:szCs w:val="12"/>
        </w:rPr>
        <w:t xml:space="preserve">    void draw_lines() const;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Lines : Shape {                 // related lines</w:t>
      </w:r>
    </w:p>
    <w:p w:rsidR="007919E4" w:rsidRPr="00D72F93" w:rsidRDefault="007919E4" w:rsidP="007919E4">
      <w:pPr>
        <w:rPr>
          <w:sz w:val="12"/>
          <w:szCs w:val="12"/>
        </w:rPr>
      </w:pPr>
      <w:r w:rsidRPr="00D72F93">
        <w:rPr>
          <w:sz w:val="12"/>
          <w:szCs w:val="12"/>
        </w:rPr>
        <w:t xml:space="preserve">    void draw_lines() const;</w:t>
      </w:r>
    </w:p>
    <w:p w:rsidR="007919E4" w:rsidRPr="00D72F93" w:rsidRDefault="007919E4" w:rsidP="007919E4">
      <w:pPr>
        <w:rPr>
          <w:sz w:val="12"/>
          <w:szCs w:val="12"/>
        </w:rPr>
      </w:pPr>
      <w:r w:rsidRPr="00D72F93">
        <w:rPr>
          <w:sz w:val="12"/>
          <w:szCs w:val="12"/>
        </w:rPr>
        <w:t xml:space="preserve">    void add(Point p1, Point p2);      // add a line defined by two points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Text : Shape {</w:t>
      </w:r>
    </w:p>
    <w:p w:rsidR="007919E4" w:rsidRPr="00D72F93" w:rsidRDefault="007919E4" w:rsidP="007919E4">
      <w:pPr>
        <w:rPr>
          <w:sz w:val="12"/>
          <w:szCs w:val="12"/>
        </w:rPr>
      </w:pPr>
      <w:r w:rsidRPr="00D72F93">
        <w:rPr>
          <w:sz w:val="12"/>
          <w:szCs w:val="12"/>
        </w:rPr>
        <w:t xml:space="preserve">    // the point is the bottom left of the first letter</w:t>
      </w:r>
    </w:p>
    <w:p w:rsidR="007919E4" w:rsidRPr="00D72F93" w:rsidRDefault="007919E4" w:rsidP="007919E4">
      <w:pPr>
        <w:rPr>
          <w:sz w:val="12"/>
          <w:szCs w:val="12"/>
        </w:rPr>
      </w:pPr>
      <w:r w:rsidRPr="00D72F93">
        <w:rPr>
          <w:sz w:val="12"/>
          <w:szCs w:val="12"/>
        </w:rPr>
        <w:t xml:space="preserve">    Text(Point x, const string&amp; s) : lab(s), fnt(fl_font()),</w:t>
      </w:r>
    </w:p>
    <w:p w:rsidR="007919E4" w:rsidRPr="00D72F93" w:rsidRDefault="007919E4" w:rsidP="007919E4">
      <w:pPr>
        <w:rPr>
          <w:sz w:val="12"/>
          <w:szCs w:val="12"/>
        </w:rPr>
      </w:pPr>
      <w:r w:rsidRPr="00D72F93">
        <w:rPr>
          <w:sz w:val="12"/>
          <w:szCs w:val="12"/>
        </w:rPr>
        <w:t xml:space="preserve">    </w:t>
      </w:r>
      <w:r w:rsidRPr="00D72F93">
        <w:rPr>
          <w:sz w:val="12"/>
          <w:szCs w:val="12"/>
        </w:rPr>
        <w:tab/>
        <w:t>fnt_sz((fl_size()&lt;14)?14:fl_size()) { add(x);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draw_lines() const;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set_label(const string&amp; s) { lab = s; }</w:t>
      </w:r>
    </w:p>
    <w:p w:rsidR="007919E4" w:rsidRPr="00D72F93" w:rsidRDefault="007919E4" w:rsidP="007919E4">
      <w:pPr>
        <w:rPr>
          <w:sz w:val="12"/>
          <w:szCs w:val="12"/>
        </w:rPr>
      </w:pPr>
      <w:r w:rsidRPr="00D72F93">
        <w:rPr>
          <w:sz w:val="12"/>
          <w:szCs w:val="12"/>
        </w:rPr>
        <w:t xml:space="preserve">    string label() const { return lab;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set_font(Font f) { fnt = f; }</w:t>
      </w:r>
    </w:p>
    <w:p w:rsidR="007919E4" w:rsidRPr="00D72F93" w:rsidRDefault="007919E4" w:rsidP="007919E4">
      <w:pPr>
        <w:rPr>
          <w:sz w:val="12"/>
          <w:szCs w:val="12"/>
        </w:rPr>
      </w:pPr>
      <w:r w:rsidRPr="00D72F93">
        <w:rPr>
          <w:sz w:val="12"/>
          <w:szCs w:val="12"/>
        </w:rPr>
        <w:t xml:space="preserve">    Font font() const { return Font(fnt);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set_font_size(int s) { fnt_sz = s; }</w:t>
      </w:r>
    </w:p>
    <w:p w:rsidR="007919E4" w:rsidRPr="00D72F93" w:rsidRDefault="007919E4" w:rsidP="007919E4">
      <w:pPr>
        <w:rPr>
          <w:sz w:val="12"/>
          <w:szCs w:val="12"/>
        </w:rPr>
      </w:pPr>
      <w:r w:rsidRPr="00D72F93">
        <w:rPr>
          <w:sz w:val="12"/>
          <w:szCs w:val="12"/>
        </w:rPr>
        <w:t xml:space="preserve">    int font_size() const { return fnt_sz; }</w:t>
      </w: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 xml:space="preserve">    string lab;    // label</w:t>
      </w:r>
    </w:p>
    <w:p w:rsidR="007919E4" w:rsidRPr="00D72F93" w:rsidRDefault="007919E4" w:rsidP="007919E4">
      <w:pPr>
        <w:rPr>
          <w:sz w:val="12"/>
          <w:szCs w:val="12"/>
        </w:rPr>
      </w:pPr>
      <w:r w:rsidRPr="00D72F93">
        <w:rPr>
          <w:sz w:val="12"/>
          <w:szCs w:val="12"/>
        </w:rPr>
        <w:t xml:space="preserve">    Font fnt;</w:t>
      </w:r>
    </w:p>
    <w:p w:rsidR="007919E4" w:rsidRPr="00D72F93" w:rsidRDefault="007919E4" w:rsidP="007919E4">
      <w:pPr>
        <w:rPr>
          <w:sz w:val="12"/>
          <w:szCs w:val="12"/>
        </w:rPr>
      </w:pPr>
      <w:r w:rsidRPr="00D72F93">
        <w:rPr>
          <w:sz w:val="12"/>
          <w:szCs w:val="12"/>
        </w:rPr>
        <w:t xml:space="preserve">    int fnt_sz;</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Axis : Shape {</w:t>
      </w:r>
    </w:p>
    <w:p w:rsidR="007919E4" w:rsidRPr="00D72F93" w:rsidRDefault="007919E4" w:rsidP="007919E4">
      <w:pPr>
        <w:rPr>
          <w:sz w:val="12"/>
          <w:szCs w:val="12"/>
        </w:rPr>
      </w:pPr>
      <w:r w:rsidRPr="00D72F93">
        <w:rPr>
          <w:sz w:val="12"/>
          <w:szCs w:val="12"/>
        </w:rPr>
        <w:t xml:space="preserve">    enum Orientation { x, y, z };</w:t>
      </w:r>
    </w:p>
    <w:p w:rsidR="007919E4" w:rsidRPr="00D72F93" w:rsidRDefault="007919E4" w:rsidP="007919E4">
      <w:pPr>
        <w:rPr>
          <w:sz w:val="12"/>
          <w:szCs w:val="12"/>
        </w:rPr>
      </w:pPr>
      <w:r w:rsidRPr="00D72F93">
        <w:rPr>
          <w:sz w:val="12"/>
          <w:szCs w:val="12"/>
        </w:rPr>
        <w:t xml:space="preserve">    Axis(Orientation d, Point xy, int length,</w:t>
      </w:r>
    </w:p>
    <w:p w:rsidR="007919E4" w:rsidRPr="00D72F93" w:rsidRDefault="007919E4" w:rsidP="007919E4">
      <w:pPr>
        <w:rPr>
          <w:sz w:val="12"/>
          <w:szCs w:val="12"/>
        </w:rPr>
      </w:pPr>
      <w:r w:rsidRPr="00D72F93">
        <w:rPr>
          <w:sz w:val="12"/>
          <w:szCs w:val="12"/>
        </w:rPr>
        <w:t xml:space="preserve">        int number_of_notches=0, string label =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draw_lines() const;</w:t>
      </w:r>
    </w:p>
    <w:p w:rsidR="007919E4" w:rsidRPr="00D72F93" w:rsidRDefault="007919E4" w:rsidP="007919E4">
      <w:pPr>
        <w:rPr>
          <w:sz w:val="12"/>
          <w:szCs w:val="12"/>
        </w:rPr>
      </w:pPr>
      <w:r w:rsidRPr="00D72F93">
        <w:rPr>
          <w:sz w:val="12"/>
          <w:szCs w:val="12"/>
        </w:rPr>
        <w:t xml:space="preserve">    void move(int dx, int dy);</w:t>
      </w:r>
    </w:p>
    <w:p w:rsidR="007919E4" w:rsidRPr="00D72F93" w:rsidRDefault="007919E4" w:rsidP="007919E4">
      <w:pPr>
        <w:rPr>
          <w:sz w:val="12"/>
          <w:szCs w:val="12"/>
        </w:rPr>
      </w:pPr>
      <w:r w:rsidRPr="00D72F93">
        <w:rPr>
          <w:sz w:val="12"/>
          <w:szCs w:val="12"/>
        </w:rPr>
        <w:t xml:space="preserve">    void set_color(Color c);</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Text label;</w:t>
      </w:r>
    </w:p>
    <w:p w:rsidR="007919E4" w:rsidRPr="00D72F93" w:rsidRDefault="007919E4" w:rsidP="007919E4">
      <w:pPr>
        <w:rPr>
          <w:sz w:val="12"/>
          <w:szCs w:val="12"/>
        </w:rPr>
      </w:pPr>
      <w:r w:rsidRPr="00D72F93">
        <w:rPr>
          <w:sz w:val="12"/>
          <w:szCs w:val="12"/>
        </w:rPr>
        <w:t xml:space="preserve">    Lines notches;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Circle : Shape {</w:t>
      </w:r>
    </w:p>
    <w:p w:rsidR="007919E4" w:rsidRPr="00D72F93" w:rsidRDefault="007919E4" w:rsidP="007919E4">
      <w:pPr>
        <w:rPr>
          <w:sz w:val="12"/>
          <w:szCs w:val="12"/>
        </w:rPr>
      </w:pPr>
      <w:r w:rsidRPr="00D72F93">
        <w:rPr>
          <w:sz w:val="12"/>
          <w:szCs w:val="12"/>
        </w:rPr>
        <w:tab/>
        <w:t>Circle(Point p, int rr)</w:t>
      </w:r>
      <w:r w:rsidRPr="00D72F93">
        <w:rPr>
          <w:sz w:val="12"/>
          <w:szCs w:val="12"/>
        </w:rPr>
        <w:tab/>
        <w:t>// center and radius</w:t>
      </w:r>
    </w:p>
    <w:p w:rsidR="007919E4" w:rsidRPr="00D72F93" w:rsidRDefault="007919E4" w:rsidP="007919E4">
      <w:pPr>
        <w:rPr>
          <w:sz w:val="12"/>
          <w:szCs w:val="12"/>
        </w:rPr>
      </w:pPr>
      <w:r w:rsidRPr="00D72F93">
        <w:rPr>
          <w:sz w:val="12"/>
          <w:szCs w:val="12"/>
        </w:rPr>
        <w:tab/>
      </w:r>
      <w:r w:rsidRPr="00D72F93">
        <w:rPr>
          <w:sz w:val="12"/>
          <w:szCs w:val="12"/>
        </w:rPr>
        <w:tab/>
        <w:t>:r(rr) { add(Point(p.x-r,p.y-r));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void draw_lines() const;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Point center() const;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moveto(Point p) {set_point(0,Point(p.x-r,p.y-r));}</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void set_radius(int rr) { set_point(0,Point(center().x-rr,center().y-rr)); r=rr;  }</w:t>
      </w:r>
    </w:p>
    <w:p w:rsidR="007919E4" w:rsidRPr="00D72F93" w:rsidRDefault="007919E4" w:rsidP="007919E4">
      <w:pPr>
        <w:rPr>
          <w:sz w:val="12"/>
          <w:szCs w:val="12"/>
        </w:rPr>
      </w:pPr>
      <w:r w:rsidRPr="00D72F93">
        <w:rPr>
          <w:sz w:val="12"/>
          <w:szCs w:val="12"/>
        </w:rPr>
        <w:tab/>
        <w:t>int radius() const { return r; }</w:t>
      </w: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ab/>
        <w:t>int r;</w:t>
      </w:r>
    </w:p>
    <w:p w:rsidR="007919E4" w:rsidRPr="00D72F93" w:rsidRDefault="007919E4" w:rsidP="007919E4">
      <w:pPr>
        <w:rPr>
          <w:sz w:val="12"/>
          <w:szCs w:val="12"/>
        </w:rPr>
      </w:pPr>
      <w:r w:rsidRPr="00D72F93">
        <w:rPr>
          <w:sz w:val="12"/>
          <w:szCs w:val="12"/>
        </w:rPr>
        <w:lastRenderedPageBreak/>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Ellipse : Shape {</w:t>
      </w:r>
    </w:p>
    <w:p w:rsidR="007919E4" w:rsidRPr="00D72F93" w:rsidRDefault="007919E4" w:rsidP="007919E4">
      <w:pPr>
        <w:rPr>
          <w:sz w:val="12"/>
          <w:szCs w:val="12"/>
        </w:rPr>
      </w:pPr>
      <w:r w:rsidRPr="00D72F93">
        <w:rPr>
          <w:sz w:val="12"/>
          <w:szCs w:val="12"/>
        </w:rPr>
        <w:tab/>
        <w:t>Ellipse(Point p, int ww, int hh)</w:t>
      </w:r>
      <w:r w:rsidRPr="00D72F93">
        <w:rPr>
          <w:sz w:val="12"/>
          <w:szCs w:val="12"/>
        </w:rPr>
        <w:tab/>
        <w:t>// center, min, and max distance from center</w:t>
      </w:r>
    </w:p>
    <w:p w:rsidR="007919E4" w:rsidRPr="00D72F93" w:rsidRDefault="007919E4" w:rsidP="007919E4">
      <w:pPr>
        <w:rPr>
          <w:sz w:val="12"/>
          <w:szCs w:val="12"/>
        </w:rPr>
      </w:pPr>
      <w:r w:rsidRPr="00D72F93">
        <w:rPr>
          <w:sz w:val="12"/>
          <w:szCs w:val="12"/>
        </w:rPr>
        <w:tab/>
      </w:r>
      <w:r w:rsidRPr="00D72F93">
        <w:rPr>
          <w:sz w:val="12"/>
          <w:szCs w:val="12"/>
        </w:rPr>
        <w:tab/>
        <w:t>:w(ww), h(hh) { add(Point(p.x-ww,p.y-hh));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void draw_lines() const;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Point center() const { return Point(point(0).x+w,point(0).y+h); }</w:t>
      </w:r>
    </w:p>
    <w:p w:rsidR="007919E4" w:rsidRPr="00D72F93" w:rsidRDefault="007919E4" w:rsidP="007919E4">
      <w:pPr>
        <w:rPr>
          <w:sz w:val="12"/>
          <w:szCs w:val="12"/>
        </w:rPr>
      </w:pPr>
      <w:r w:rsidRPr="00D72F93">
        <w:rPr>
          <w:sz w:val="12"/>
          <w:szCs w:val="12"/>
        </w:rPr>
        <w:tab/>
        <w:t>Point focus1() const {</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t>if (h&lt;=w)// foci are on the x-axis:</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r>
      <w:r w:rsidRPr="00D72F93">
        <w:rPr>
          <w:sz w:val="12"/>
          <w:szCs w:val="12"/>
        </w:rPr>
        <w:tab/>
      </w:r>
      <w:r w:rsidRPr="00D72F93">
        <w:rPr>
          <w:sz w:val="12"/>
          <w:szCs w:val="12"/>
        </w:rPr>
        <w:tab/>
        <w:t>return Point(center().x+int(sqrt(double(w*w-h*h))),center().y);</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t>else</w:t>
      </w:r>
      <w:r w:rsidRPr="00D72F93">
        <w:rPr>
          <w:sz w:val="12"/>
          <w:szCs w:val="12"/>
        </w:rPr>
        <w:tab/>
        <w:t>// foci are on the y-axis:</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r>
      <w:r w:rsidRPr="00D72F93">
        <w:rPr>
          <w:sz w:val="12"/>
          <w:szCs w:val="12"/>
        </w:rPr>
        <w:tab/>
      </w:r>
      <w:r w:rsidRPr="00D72F93">
        <w:rPr>
          <w:sz w:val="12"/>
          <w:szCs w:val="12"/>
        </w:rPr>
        <w:tab/>
        <w:t>return Point(center().x,center().y+int(sqrt(double(h*h-w*w))));</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Point focus2() const {</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t>if (h&lt;=w)</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r>
      <w:r w:rsidRPr="00D72F93">
        <w:rPr>
          <w:sz w:val="12"/>
          <w:szCs w:val="12"/>
        </w:rPr>
        <w:tab/>
      </w:r>
      <w:r w:rsidRPr="00D72F93">
        <w:rPr>
          <w:sz w:val="12"/>
          <w:szCs w:val="12"/>
        </w:rPr>
        <w:tab/>
        <w:t>return Point(center().x-int(sqrt(double(w*w-h*h))),center().y);</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t>else</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r>
      <w:r w:rsidRPr="00D72F93">
        <w:rPr>
          <w:sz w:val="12"/>
          <w:szCs w:val="12"/>
        </w:rPr>
        <w:tab/>
      </w:r>
      <w:r w:rsidRPr="00D72F93">
        <w:rPr>
          <w:sz w:val="12"/>
          <w:szCs w:val="12"/>
        </w:rPr>
        <w:tab/>
        <w:t>return Point(center().x,center().y-int(sqrt(double(h*h-w*w))));</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ab/>
        <w:t>//Point focus2() const { return Point(center().x-int(sqrt(double(abs(w*w-h*h)))),center().y); }</w:t>
      </w:r>
    </w:p>
    <w:p w:rsidR="007919E4" w:rsidRPr="00D72F93" w:rsidRDefault="007919E4" w:rsidP="007919E4">
      <w:pPr>
        <w:rPr>
          <w:sz w:val="12"/>
          <w:szCs w:val="12"/>
        </w:rPr>
      </w:pPr>
      <w:r w:rsidRPr="00D72F93">
        <w:rPr>
          <w:sz w:val="12"/>
          <w:szCs w:val="12"/>
        </w:rPr>
        <w:tab/>
      </w:r>
    </w:p>
    <w:p w:rsidR="007919E4" w:rsidRPr="00D72F93" w:rsidRDefault="007919E4" w:rsidP="007919E4">
      <w:pPr>
        <w:rPr>
          <w:sz w:val="12"/>
          <w:szCs w:val="12"/>
        </w:rPr>
      </w:pPr>
      <w:r w:rsidRPr="00D72F93">
        <w:rPr>
          <w:sz w:val="12"/>
          <w:szCs w:val="12"/>
        </w:rPr>
        <w:tab/>
        <w:t>void set_major(int ww) { set_point(0,Point(center().x-ww,center().y-h)); w=ww; }</w:t>
      </w:r>
    </w:p>
    <w:p w:rsidR="007919E4" w:rsidRPr="00D72F93" w:rsidRDefault="007919E4" w:rsidP="007919E4">
      <w:pPr>
        <w:rPr>
          <w:sz w:val="12"/>
          <w:szCs w:val="12"/>
        </w:rPr>
      </w:pPr>
      <w:r w:rsidRPr="00D72F93">
        <w:rPr>
          <w:sz w:val="12"/>
          <w:szCs w:val="12"/>
        </w:rPr>
        <w:tab/>
        <w:t>int major() const { return w; }</w:t>
      </w:r>
    </w:p>
    <w:p w:rsidR="007919E4" w:rsidRPr="00D72F93" w:rsidRDefault="007919E4" w:rsidP="007919E4">
      <w:pPr>
        <w:rPr>
          <w:sz w:val="12"/>
          <w:szCs w:val="12"/>
        </w:rPr>
      </w:pPr>
      <w:r w:rsidRPr="00D72F93">
        <w:rPr>
          <w:sz w:val="12"/>
          <w:szCs w:val="12"/>
        </w:rPr>
        <w:tab/>
        <w:t>void set_minor(int hh) { set_point(0,Point(center().x-w,center().y-hh)); h=hh; }</w:t>
      </w:r>
    </w:p>
    <w:p w:rsidR="007919E4" w:rsidRPr="00D72F93" w:rsidRDefault="007919E4" w:rsidP="007919E4">
      <w:pPr>
        <w:rPr>
          <w:sz w:val="12"/>
          <w:szCs w:val="12"/>
        </w:rPr>
      </w:pPr>
      <w:r w:rsidRPr="00D72F93">
        <w:rPr>
          <w:sz w:val="12"/>
          <w:szCs w:val="12"/>
        </w:rPr>
        <w:tab/>
        <w:t>int minor() const { return h; }</w:t>
      </w: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ab/>
        <w:t>int w;</w:t>
      </w:r>
    </w:p>
    <w:p w:rsidR="007919E4" w:rsidRPr="00D72F93" w:rsidRDefault="007919E4" w:rsidP="007919E4">
      <w:pPr>
        <w:rPr>
          <w:sz w:val="12"/>
          <w:szCs w:val="12"/>
        </w:rPr>
      </w:pPr>
      <w:r w:rsidRPr="00D72F93">
        <w:rPr>
          <w:sz w:val="12"/>
          <w:szCs w:val="12"/>
        </w:rPr>
        <w:tab/>
        <w:t>int h;</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Marked_polyline : Open_polyline {</w:t>
      </w:r>
    </w:p>
    <w:p w:rsidR="007919E4" w:rsidRPr="00D72F93" w:rsidRDefault="007919E4" w:rsidP="007919E4">
      <w:pPr>
        <w:rPr>
          <w:sz w:val="12"/>
          <w:szCs w:val="12"/>
        </w:rPr>
      </w:pPr>
      <w:r w:rsidRPr="00D72F93">
        <w:rPr>
          <w:sz w:val="12"/>
          <w:szCs w:val="12"/>
        </w:rPr>
        <w:t xml:space="preserve">    Marked_polyline(const string&amp; m) :mark(m) { }</w:t>
      </w:r>
    </w:p>
    <w:p w:rsidR="007919E4" w:rsidRPr="00D72F93" w:rsidRDefault="007919E4" w:rsidP="007919E4">
      <w:pPr>
        <w:rPr>
          <w:sz w:val="12"/>
          <w:szCs w:val="12"/>
        </w:rPr>
      </w:pPr>
      <w:r w:rsidRPr="00D72F93">
        <w:rPr>
          <w:sz w:val="12"/>
          <w:szCs w:val="12"/>
        </w:rPr>
        <w:t xml:space="preserve">    void draw_lines() const;</w:t>
      </w: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lastRenderedPageBreak/>
        <w:t xml:space="preserve">    string mark;</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Marks : Marked_polyline {</w:t>
      </w:r>
    </w:p>
    <w:p w:rsidR="007919E4" w:rsidRPr="00D72F93" w:rsidRDefault="007919E4" w:rsidP="007919E4">
      <w:pPr>
        <w:rPr>
          <w:sz w:val="12"/>
          <w:szCs w:val="12"/>
        </w:rPr>
      </w:pPr>
      <w:r w:rsidRPr="00D72F93">
        <w:rPr>
          <w:sz w:val="12"/>
          <w:szCs w:val="12"/>
        </w:rPr>
        <w:t xml:space="preserve">    Marks(const string&amp; m) :Marked_polyline(m)</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set_color(Color(Color::invisible));</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Mark : Marks {</w:t>
      </w:r>
    </w:p>
    <w:p w:rsidR="007919E4" w:rsidRPr="00D72F93" w:rsidRDefault="007919E4" w:rsidP="007919E4">
      <w:pPr>
        <w:rPr>
          <w:sz w:val="12"/>
          <w:szCs w:val="12"/>
        </w:rPr>
      </w:pPr>
      <w:r w:rsidRPr="00D72F93">
        <w:rPr>
          <w:sz w:val="12"/>
          <w:szCs w:val="12"/>
        </w:rPr>
        <w:t xml:space="preserve">    Mark(Point xy, char c) : Marks(string(1,c))</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add(xy);</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Suffix {</w:t>
      </w:r>
    </w:p>
    <w:p w:rsidR="007919E4" w:rsidRPr="00D72F93" w:rsidRDefault="007919E4" w:rsidP="007919E4">
      <w:pPr>
        <w:rPr>
          <w:sz w:val="12"/>
          <w:szCs w:val="12"/>
        </w:rPr>
      </w:pPr>
      <w:r w:rsidRPr="00D72F93">
        <w:rPr>
          <w:sz w:val="12"/>
          <w:szCs w:val="12"/>
        </w:rPr>
        <w:t xml:space="preserve">    enum Encoding { none, jpg, gif, png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Suffix::Encoding get_encoding(const string&amp; 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Image : Shape {</w:t>
      </w:r>
    </w:p>
    <w:p w:rsidR="007919E4" w:rsidRPr="00D72F93" w:rsidRDefault="007919E4" w:rsidP="007919E4">
      <w:pPr>
        <w:rPr>
          <w:sz w:val="12"/>
          <w:szCs w:val="12"/>
        </w:rPr>
      </w:pPr>
      <w:r w:rsidRPr="00D72F93">
        <w:rPr>
          <w:sz w:val="12"/>
          <w:szCs w:val="12"/>
        </w:rPr>
        <w:t xml:space="preserve">    Image(Point xy, string file_name, Suffix::Encoding e = Suffix::none);</w:t>
      </w:r>
    </w:p>
    <w:p w:rsidR="007919E4" w:rsidRPr="00D72F93" w:rsidRDefault="007919E4" w:rsidP="007919E4">
      <w:pPr>
        <w:rPr>
          <w:sz w:val="12"/>
          <w:szCs w:val="12"/>
        </w:rPr>
      </w:pPr>
      <w:r w:rsidRPr="00D72F93">
        <w:rPr>
          <w:sz w:val="12"/>
          <w:szCs w:val="12"/>
        </w:rPr>
        <w:t xml:space="preserve">    ~Image() { delete p; }</w:t>
      </w:r>
    </w:p>
    <w:p w:rsidR="007919E4" w:rsidRPr="00D72F93" w:rsidRDefault="007919E4" w:rsidP="007919E4">
      <w:pPr>
        <w:rPr>
          <w:sz w:val="12"/>
          <w:szCs w:val="12"/>
        </w:rPr>
      </w:pPr>
      <w:r w:rsidRPr="00D72F93">
        <w:rPr>
          <w:sz w:val="12"/>
          <w:szCs w:val="12"/>
        </w:rPr>
        <w:t xml:space="preserve">    void draw_lines() const;</w:t>
      </w:r>
    </w:p>
    <w:p w:rsidR="007919E4" w:rsidRPr="00D72F93" w:rsidRDefault="007919E4" w:rsidP="007919E4">
      <w:pPr>
        <w:rPr>
          <w:sz w:val="12"/>
          <w:szCs w:val="12"/>
        </w:rPr>
      </w:pPr>
      <w:r w:rsidRPr="00D72F93">
        <w:rPr>
          <w:sz w:val="12"/>
          <w:szCs w:val="12"/>
        </w:rPr>
        <w:t xml:space="preserve">    void set_mask(Point xy, int ww, int hh) { w=ww; h=hh; cx=xy.x; cy=xy.y; }</w:t>
      </w: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 xml:space="preserve">    int w,h;  // define "masking box" within image relative to position (cx,cy)</w:t>
      </w:r>
    </w:p>
    <w:p w:rsidR="007919E4" w:rsidRPr="00D72F93" w:rsidRDefault="007919E4" w:rsidP="007919E4">
      <w:pPr>
        <w:rPr>
          <w:sz w:val="12"/>
          <w:szCs w:val="12"/>
        </w:rPr>
      </w:pPr>
      <w:r w:rsidRPr="00D72F93">
        <w:rPr>
          <w:sz w:val="12"/>
          <w:szCs w:val="12"/>
        </w:rPr>
        <w:t xml:space="preserve">    int cx,cy; </w:t>
      </w:r>
    </w:p>
    <w:p w:rsidR="007919E4" w:rsidRPr="00D72F93" w:rsidRDefault="007919E4" w:rsidP="007919E4">
      <w:pPr>
        <w:rPr>
          <w:sz w:val="12"/>
          <w:szCs w:val="12"/>
        </w:rPr>
      </w:pPr>
      <w:r w:rsidRPr="00D72F93">
        <w:rPr>
          <w:sz w:val="12"/>
          <w:szCs w:val="12"/>
        </w:rPr>
        <w:t xml:space="preserve">    Fl_Image* p;</w:t>
      </w:r>
    </w:p>
    <w:p w:rsidR="007919E4" w:rsidRPr="00D72F93" w:rsidRDefault="007919E4" w:rsidP="007919E4">
      <w:pPr>
        <w:rPr>
          <w:sz w:val="12"/>
          <w:szCs w:val="12"/>
        </w:rPr>
      </w:pPr>
      <w:r w:rsidRPr="00D72F93">
        <w:rPr>
          <w:sz w:val="12"/>
          <w:szCs w:val="12"/>
        </w:rPr>
        <w:t xml:space="preserve">    Text fn;</w:t>
      </w:r>
    </w:p>
    <w:p w:rsidR="007919E4" w:rsidRPr="00D72F93" w:rsidRDefault="007919E4" w:rsidP="007919E4">
      <w:pPr>
        <w:rPr>
          <w:sz w:val="12"/>
          <w:szCs w:val="12"/>
        </w:rPr>
      </w:pPr>
      <w:r w:rsidRPr="00D72F93">
        <w:rPr>
          <w:sz w:val="12"/>
          <w:szCs w:val="12"/>
        </w:rPr>
        <w:lastRenderedPageBreak/>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Bad_image : Fl_Image {</w:t>
      </w:r>
    </w:p>
    <w:p w:rsidR="007919E4" w:rsidRPr="00D72F93" w:rsidRDefault="007919E4" w:rsidP="007919E4">
      <w:pPr>
        <w:rPr>
          <w:sz w:val="12"/>
          <w:szCs w:val="12"/>
        </w:rPr>
      </w:pPr>
      <w:r w:rsidRPr="00D72F93">
        <w:rPr>
          <w:sz w:val="12"/>
          <w:szCs w:val="12"/>
        </w:rPr>
        <w:t xml:space="preserve">    Bad_image(int h, int w) : Fl_Image(h,w,0) { }</w:t>
      </w:r>
    </w:p>
    <w:p w:rsidR="007919E4" w:rsidRPr="00D72F93" w:rsidRDefault="007919E4" w:rsidP="007919E4">
      <w:pPr>
        <w:rPr>
          <w:sz w:val="12"/>
          <w:szCs w:val="12"/>
        </w:rPr>
      </w:pPr>
      <w:r w:rsidRPr="00D72F93">
        <w:rPr>
          <w:sz w:val="12"/>
          <w:szCs w:val="12"/>
        </w:rPr>
        <w:t xml:space="preserve">    void draw(int x,int y, int, int, int, int) { draw_empty(x,y);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 of namespace Graph_lib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#endif</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This is a GUI support code to the chapters 12-16 of the book</w:t>
      </w:r>
    </w:p>
    <w:p w:rsidR="007919E4" w:rsidRPr="00D72F93" w:rsidRDefault="007919E4" w:rsidP="007919E4">
      <w:pPr>
        <w:rPr>
          <w:sz w:val="12"/>
          <w:szCs w:val="12"/>
        </w:rPr>
      </w:pPr>
      <w:r w:rsidRPr="00D72F93">
        <w:rPr>
          <w:sz w:val="12"/>
          <w:szCs w:val="12"/>
        </w:rPr>
        <w:t>// "Programming -- Principles and Practice Using C++" by Bjarne Stroustrup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#ifndef POINT_GUARD</w:t>
      </w:r>
    </w:p>
    <w:p w:rsidR="007919E4" w:rsidRPr="00D72F93" w:rsidRDefault="007919E4" w:rsidP="007919E4">
      <w:pPr>
        <w:rPr>
          <w:sz w:val="12"/>
          <w:szCs w:val="12"/>
        </w:rPr>
      </w:pPr>
      <w:r w:rsidRPr="00D72F93">
        <w:rPr>
          <w:sz w:val="12"/>
          <w:szCs w:val="12"/>
        </w:rPr>
        <w:t>#define POINT_GUARD</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Point {</w:t>
      </w:r>
    </w:p>
    <w:p w:rsidR="007919E4" w:rsidRPr="00D72F93" w:rsidRDefault="007919E4" w:rsidP="007919E4">
      <w:pPr>
        <w:rPr>
          <w:sz w:val="12"/>
          <w:szCs w:val="12"/>
        </w:rPr>
      </w:pPr>
      <w:r w:rsidRPr="00D72F93">
        <w:rPr>
          <w:sz w:val="12"/>
          <w:szCs w:val="12"/>
        </w:rPr>
        <w:t xml:space="preserve">    int x, y;</w:t>
      </w:r>
    </w:p>
    <w:p w:rsidR="007919E4" w:rsidRPr="00D72F93" w:rsidRDefault="007919E4" w:rsidP="007919E4">
      <w:pPr>
        <w:rPr>
          <w:sz w:val="12"/>
          <w:szCs w:val="12"/>
        </w:rPr>
      </w:pPr>
      <w:r w:rsidRPr="00D72F93">
        <w:rPr>
          <w:sz w:val="12"/>
          <w:szCs w:val="12"/>
        </w:rPr>
        <w:t xml:space="preserve">    Point(int xx, int yy) : x(xx), y(yy) { }</w:t>
      </w:r>
    </w:p>
    <w:p w:rsidR="007919E4" w:rsidRPr="00D72F93" w:rsidRDefault="007919E4" w:rsidP="007919E4">
      <w:pPr>
        <w:rPr>
          <w:sz w:val="12"/>
          <w:szCs w:val="12"/>
        </w:rPr>
      </w:pPr>
      <w:r w:rsidRPr="00D72F93">
        <w:rPr>
          <w:sz w:val="12"/>
          <w:szCs w:val="12"/>
        </w:rPr>
        <w:t xml:space="preserve">    Point() :x(0), y(0) {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inline bool operator==(Point a, Point b) { return a.x==b.x &amp;&amp; a.y==b.y; }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inline bool operator!=(Point a, Point b) { return !(a==b);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lastRenderedPageBreak/>
        <w:t>#endif // POINT_GUARD</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Simple_window.cpp</w:t>
      </w:r>
    </w:p>
    <w:p w:rsidR="007919E4" w:rsidRPr="00D72F93" w:rsidRDefault="007919E4" w:rsidP="007919E4">
      <w:pPr>
        <w:rPr>
          <w:sz w:val="12"/>
          <w:szCs w:val="12"/>
        </w:rPr>
      </w:pPr>
      <w:r w:rsidRPr="00D72F93">
        <w:rPr>
          <w:sz w:val="12"/>
          <w:szCs w:val="12"/>
        </w:rPr>
        <w:t xml:space="preserve">   Minimally revised for C++11 features of GCC 4.6.3 or later</w:t>
      </w:r>
    </w:p>
    <w:p w:rsidR="007919E4" w:rsidRPr="00D72F93" w:rsidRDefault="007919E4" w:rsidP="007919E4">
      <w:pPr>
        <w:rPr>
          <w:sz w:val="12"/>
          <w:szCs w:val="12"/>
        </w:rPr>
      </w:pPr>
      <w:r w:rsidRPr="00D72F93">
        <w:rPr>
          <w:sz w:val="12"/>
          <w:szCs w:val="12"/>
        </w:rPr>
        <w:t xml:space="preserve">   Walter C. Daugherity</w:t>
      </w:r>
      <w:r w:rsidRPr="00D72F93">
        <w:rPr>
          <w:sz w:val="12"/>
          <w:szCs w:val="12"/>
        </w:rPr>
        <w:tab/>
      </w:r>
      <w:r w:rsidRPr="00D72F93">
        <w:rPr>
          <w:sz w:val="12"/>
          <w:szCs w:val="12"/>
        </w:rPr>
        <w:tab/>
        <w:t>June 10, 2012</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This is a GUI support code to the chapters 12-16 of the book</w:t>
      </w:r>
    </w:p>
    <w:p w:rsidR="007919E4" w:rsidRPr="00D72F93" w:rsidRDefault="007919E4" w:rsidP="007919E4">
      <w:pPr>
        <w:rPr>
          <w:sz w:val="12"/>
          <w:szCs w:val="12"/>
        </w:rPr>
      </w:pPr>
      <w:r w:rsidRPr="00D72F93">
        <w:rPr>
          <w:sz w:val="12"/>
          <w:szCs w:val="12"/>
        </w:rPr>
        <w:t>// "Programming -- Principles and Practice Using C++" by Bjarne Stroustrup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 "Simple_window.h"</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using namespace Graph_lib;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Simple_window::Simple_window(Point xy, int w, int h, const string&amp; title) :</w:t>
      </w:r>
    </w:p>
    <w:p w:rsidR="007919E4" w:rsidRPr="00D72F93" w:rsidRDefault="007919E4" w:rsidP="007919E4">
      <w:pPr>
        <w:rPr>
          <w:sz w:val="12"/>
          <w:szCs w:val="12"/>
        </w:rPr>
      </w:pPr>
      <w:r w:rsidRPr="00D72F93">
        <w:rPr>
          <w:sz w:val="12"/>
          <w:szCs w:val="12"/>
        </w:rPr>
        <w:t xml:space="preserve">    Window(xy,w,h,title),</w:t>
      </w:r>
    </w:p>
    <w:p w:rsidR="007919E4" w:rsidRPr="00D72F93" w:rsidRDefault="007919E4" w:rsidP="007919E4">
      <w:pPr>
        <w:rPr>
          <w:sz w:val="12"/>
          <w:szCs w:val="12"/>
        </w:rPr>
      </w:pPr>
      <w:r w:rsidRPr="00D72F93">
        <w:rPr>
          <w:sz w:val="12"/>
          <w:szCs w:val="12"/>
        </w:rPr>
        <w:t xml:space="preserve">    next_button(Point(x_max()-70,0), 70, 20, "Next", cb_next),</w:t>
      </w:r>
    </w:p>
    <w:p w:rsidR="007919E4" w:rsidRPr="00D72F93" w:rsidRDefault="007919E4" w:rsidP="007919E4">
      <w:pPr>
        <w:rPr>
          <w:sz w:val="12"/>
          <w:szCs w:val="12"/>
        </w:rPr>
      </w:pPr>
      <w:r w:rsidRPr="00D72F93">
        <w:rPr>
          <w:sz w:val="12"/>
          <w:szCs w:val="12"/>
        </w:rPr>
        <w:t xml:space="preserve">    button_pushed(false)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attach(next_button);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bool Simple_window::wait_for_button()</w:t>
      </w:r>
    </w:p>
    <w:p w:rsidR="007919E4" w:rsidRPr="00D72F93" w:rsidRDefault="007919E4" w:rsidP="007919E4">
      <w:pPr>
        <w:rPr>
          <w:sz w:val="12"/>
          <w:szCs w:val="12"/>
        </w:rPr>
      </w:pPr>
      <w:r w:rsidRPr="00D72F93">
        <w:rPr>
          <w:sz w:val="12"/>
          <w:szCs w:val="12"/>
        </w:rPr>
        <w:t>// modified event loop:</w:t>
      </w:r>
    </w:p>
    <w:p w:rsidR="007919E4" w:rsidRPr="00D72F93" w:rsidRDefault="007919E4" w:rsidP="007919E4">
      <w:pPr>
        <w:rPr>
          <w:sz w:val="12"/>
          <w:szCs w:val="12"/>
        </w:rPr>
      </w:pPr>
      <w:r w:rsidRPr="00D72F93">
        <w:rPr>
          <w:sz w:val="12"/>
          <w:szCs w:val="12"/>
        </w:rPr>
        <w:t>// handle all events (as per default), quit when button_pushed becomes true</w:t>
      </w:r>
    </w:p>
    <w:p w:rsidR="007919E4" w:rsidRPr="00D72F93" w:rsidRDefault="007919E4" w:rsidP="007919E4">
      <w:pPr>
        <w:rPr>
          <w:sz w:val="12"/>
          <w:szCs w:val="12"/>
        </w:rPr>
      </w:pPr>
      <w:r w:rsidRPr="00D72F93">
        <w:rPr>
          <w:sz w:val="12"/>
          <w:szCs w:val="12"/>
        </w:rPr>
        <w:t>// this allows graphics without control inversion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show();</w:t>
      </w:r>
    </w:p>
    <w:p w:rsidR="007919E4" w:rsidRPr="00D72F93" w:rsidRDefault="007919E4" w:rsidP="007919E4">
      <w:pPr>
        <w:rPr>
          <w:sz w:val="12"/>
          <w:szCs w:val="12"/>
        </w:rPr>
      </w:pPr>
      <w:r w:rsidRPr="00D72F93">
        <w:rPr>
          <w:sz w:val="12"/>
          <w:szCs w:val="12"/>
        </w:rPr>
        <w:t xml:space="preserve">    button_pushed = false;</w:t>
      </w:r>
    </w:p>
    <w:p w:rsidR="007919E4" w:rsidRPr="00D72F93" w:rsidRDefault="007919E4" w:rsidP="007919E4">
      <w:pPr>
        <w:rPr>
          <w:sz w:val="12"/>
          <w:szCs w:val="12"/>
        </w:rPr>
      </w:pPr>
      <w:r w:rsidRPr="00D72F93">
        <w:rPr>
          <w:sz w:val="12"/>
          <w:szCs w:val="12"/>
        </w:rPr>
        <w:t>#if 1</w:t>
      </w:r>
    </w:p>
    <w:p w:rsidR="007919E4" w:rsidRPr="00D72F93" w:rsidRDefault="007919E4" w:rsidP="007919E4">
      <w:pPr>
        <w:rPr>
          <w:sz w:val="12"/>
          <w:szCs w:val="12"/>
        </w:rPr>
      </w:pPr>
      <w:r w:rsidRPr="00D72F93">
        <w:rPr>
          <w:sz w:val="12"/>
          <w:szCs w:val="12"/>
        </w:rPr>
        <w:t xml:space="preserve">    // Simpler handler</w:t>
      </w:r>
    </w:p>
    <w:p w:rsidR="007919E4" w:rsidRPr="00D72F93" w:rsidRDefault="007919E4" w:rsidP="007919E4">
      <w:pPr>
        <w:rPr>
          <w:sz w:val="12"/>
          <w:szCs w:val="12"/>
        </w:rPr>
      </w:pPr>
      <w:r w:rsidRPr="00D72F93">
        <w:rPr>
          <w:sz w:val="12"/>
          <w:szCs w:val="12"/>
        </w:rPr>
        <w:t xml:space="preserve">    while (!button_pushed) Fl::wait();</w:t>
      </w:r>
    </w:p>
    <w:p w:rsidR="007919E4" w:rsidRPr="00D72F93" w:rsidRDefault="007919E4" w:rsidP="007919E4">
      <w:pPr>
        <w:rPr>
          <w:sz w:val="12"/>
          <w:szCs w:val="12"/>
        </w:rPr>
      </w:pPr>
      <w:r w:rsidRPr="00D72F93">
        <w:rPr>
          <w:sz w:val="12"/>
          <w:szCs w:val="12"/>
        </w:rPr>
        <w:t xml:space="preserve">    Fl::redraw();</w:t>
      </w:r>
    </w:p>
    <w:p w:rsidR="007919E4" w:rsidRPr="00D72F93" w:rsidRDefault="007919E4" w:rsidP="007919E4">
      <w:pPr>
        <w:rPr>
          <w:sz w:val="12"/>
          <w:szCs w:val="12"/>
        </w:rPr>
      </w:pPr>
      <w:r w:rsidRPr="00D72F93">
        <w:rPr>
          <w:sz w:val="12"/>
          <w:szCs w:val="12"/>
        </w:rPr>
        <w:t>#else</w:t>
      </w:r>
    </w:p>
    <w:p w:rsidR="007919E4" w:rsidRPr="00D72F93" w:rsidRDefault="007919E4" w:rsidP="007919E4">
      <w:pPr>
        <w:rPr>
          <w:sz w:val="12"/>
          <w:szCs w:val="12"/>
        </w:rPr>
      </w:pPr>
      <w:r w:rsidRPr="00D72F93">
        <w:rPr>
          <w:sz w:val="12"/>
          <w:szCs w:val="12"/>
        </w:rPr>
        <w:lastRenderedPageBreak/>
        <w:t xml:space="preserve">    // To handle the case where the user presses the X button in the window frame</w:t>
      </w:r>
    </w:p>
    <w:p w:rsidR="007919E4" w:rsidRPr="00D72F93" w:rsidRDefault="007919E4" w:rsidP="007919E4">
      <w:pPr>
        <w:rPr>
          <w:sz w:val="12"/>
          <w:szCs w:val="12"/>
        </w:rPr>
      </w:pPr>
      <w:r w:rsidRPr="00D72F93">
        <w:rPr>
          <w:sz w:val="12"/>
          <w:szCs w:val="12"/>
        </w:rPr>
        <w:t xml:space="preserve">    // to kill the application, change the condition to 0 to enable this branch.</w:t>
      </w:r>
    </w:p>
    <w:p w:rsidR="007919E4" w:rsidRPr="00D72F93" w:rsidRDefault="007919E4" w:rsidP="007919E4">
      <w:pPr>
        <w:rPr>
          <w:sz w:val="12"/>
          <w:szCs w:val="12"/>
        </w:rPr>
      </w:pPr>
      <w:r w:rsidRPr="00D72F93">
        <w:rPr>
          <w:sz w:val="12"/>
          <w:szCs w:val="12"/>
        </w:rPr>
        <w:t xml:space="preserve">    Fl::run();</w:t>
      </w:r>
    </w:p>
    <w:p w:rsidR="007919E4" w:rsidRPr="00D72F93" w:rsidRDefault="007919E4" w:rsidP="007919E4">
      <w:pPr>
        <w:rPr>
          <w:sz w:val="12"/>
          <w:szCs w:val="12"/>
        </w:rPr>
      </w:pPr>
      <w:r w:rsidRPr="00D72F93">
        <w:rPr>
          <w:sz w:val="12"/>
          <w:szCs w:val="12"/>
        </w:rPr>
        <w:t>#endif</w:t>
      </w:r>
    </w:p>
    <w:p w:rsidR="007919E4" w:rsidRPr="00D72F93" w:rsidRDefault="007919E4" w:rsidP="007919E4">
      <w:pPr>
        <w:rPr>
          <w:sz w:val="12"/>
          <w:szCs w:val="12"/>
        </w:rPr>
      </w:pPr>
      <w:r w:rsidRPr="00D72F93">
        <w:rPr>
          <w:sz w:val="12"/>
          <w:szCs w:val="12"/>
        </w:rPr>
        <w:t xml:space="preserve">    return button_pushed;</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Simple_window::cb_next(Address, Address pw)</w:t>
      </w:r>
    </w:p>
    <w:p w:rsidR="007919E4" w:rsidRPr="00D72F93" w:rsidRDefault="007919E4" w:rsidP="007919E4">
      <w:pPr>
        <w:rPr>
          <w:sz w:val="12"/>
          <w:szCs w:val="12"/>
        </w:rPr>
      </w:pPr>
      <w:r w:rsidRPr="00D72F93">
        <w:rPr>
          <w:sz w:val="12"/>
          <w:szCs w:val="12"/>
        </w:rPr>
        <w:t>// call Simple_window::next() for the window located at pw</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reference_to&lt;Simple_window&gt;(pw).next();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Simple_window::next()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button_pushed = true;</w:t>
      </w:r>
    </w:p>
    <w:p w:rsidR="007919E4" w:rsidRPr="00D72F93" w:rsidRDefault="007919E4" w:rsidP="007919E4">
      <w:pPr>
        <w:rPr>
          <w:sz w:val="12"/>
          <w:szCs w:val="12"/>
        </w:rPr>
      </w:pPr>
      <w:r w:rsidRPr="00D72F93">
        <w:rPr>
          <w:sz w:val="12"/>
          <w:szCs w:val="12"/>
        </w:rPr>
        <w:t xml:space="preserve">    hide();</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This is a GUI support code to the chapters 12-16 of the book</w:t>
      </w:r>
    </w:p>
    <w:p w:rsidR="007919E4" w:rsidRPr="00D72F93" w:rsidRDefault="007919E4" w:rsidP="007919E4">
      <w:pPr>
        <w:rPr>
          <w:sz w:val="12"/>
          <w:szCs w:val="12"/>
        </w:rPr>
      </w:pPr>
      <w:r w:rsidRPr="00D72F93">
        <w:rPr>
          <w:sz w:val="12"/>
          <w:szCs w:val="12"/>
        </w:rPr>
        <w:t>// "Programming -- Principles and Practice Using C++" by Bjarne Stroustrup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#ifndef SIMPLE_WINDOW_GUARD</w:t>
      </w:r>
    </w:p>
    <w:p w:rsidR="007919E4" w:rsidRPr="00D72F93" w:rsidRDefault="007919E4" w:rsidP="007919E4">
      <w:pPr>
        <w:rPr>
          <w:sz w:val="12"/>
          <w:szCs w:val="12"/>
        </w:rPr>
      </w:pPr>
      <w:r w:rsidRPr="00D72F93">
        <w:rPr>
          <w:sz w:val="12"/>
          <w:szCs w:val="12"/>
        </w:rPr>
        <w:t>#define SIMPLE_WINDOW_GUARD 1</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 "GUI.h"    // for Simple_window only (doesn't really belong in Window.h)</w:t>
      </w:r>
    </w:p>
    <w:p w:rsidR="007919E4" w:rsidRPr="00D72F93" w:rsidRDefault="007919E4" w:rsidP="007919E4">
      <w:pPr>
        <w:rPr>
          <w:sz w:val="12"/>
          <w:szCs w:val="12"/>
        </w:rPr>
      </w:pPr>
      <w:r w:rsidRPr="00D72F93">
        <w:rPr>
          <w:sz w:val="12"/>
          <w:szCs w:val="12"/>
        </w:rPr>
        <w:t>#include "Graph.h"</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using namespace Graph_lib;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Simple_window : Graph_lib::Window {</w:t>
      </w:r>
    </w:p>
    <w:p w:rsidR="007919E4" w:rsidRPr="00D72F93" w:rsidRDefault="007919E4" w:rsidP="007919E4">
      <w:pPr>
        <w:rPr>
          <w:sz w:val="12"/>
          <w:szCs w:val="12"/>
        </w:rPr>
      </w:pPr>
      <w:r w:rsidRPr="00D72F93">
        <w:rPr>
          <w:sz w:val="12"/>
          <w:szCs w:val="12"/>
        </w:rPr>
        <w:lastRenderedPageBreak/>
        <w:t xml:space="preserve">    Simple_window(Point xy, int w, int h, const string&amp; title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bool wait_for_button(); // simple event loop</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private:</w:t>
      </w:r>
    </w:p>
    <w:p w:rsidR="007919E4" w:rsidRPr="00D72F93" w:rsidRDefault="007919E4" w:rsidP="007919E4">
      <w:pPr>
        <w:rPr>
          <w:sz w:val="12"/>
          <w:szCs w:val="12"/>
        </w:rPr>
      </w:pPr>
      <w:r w:rsidRPr="00D72F93">
        <w:rPr>
          <w:sz w:val="12"/>
          <w:szCs w:val="12"/>
        </w:rPr>
        <w:t xml:space="preserve">    Button next_button;     // the "next" button</w:t>
      </w:r>
    </w:p>
    <w:p w:rsidR="007919E4" w:rsidRPr="00D72F93" w:rsidRDefault="007919E4" w:rsidP="007919E4">
      <w:pPr>
        <w:rPr>
          <w:sz w:val="12"/>
          <w:szCs w:val="12"/>
        </w:rPr>
      </w:pPr>
      <w:r w:rsidRPr="00D72F93">
        <w:rPr>
          <w:sz w:val="12"/>
          <w:szCs w:val="12"/>
        </w:rPr>
        <w:t xml:space="preserve">    bool button_pushed;     // implementation detail</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static void cb_next(Address, Address); // callback for next_button</w:t>
      </w:r>
    </w:p>
    <w:p w:rsidR="007919E4" w:rsidRPr="00D72F93" w:rsidRDefault="007919E4" w:rsidP="007919E4">
      <w:pPr>
        <w:rPr>
          <w:sz w:val="12"/>
          <w:szCs w:val="12"/>
        </w:rPr>
      </w:pPr>
      <w:r w:rsidRPr="00D72F93">
        <w:rPr>
          <w:sz w:val="12"/>
          <w:szCs w:val="12"/>
        </w:rPr>
        <w:t xml:space="preserve">    void next();            // action to be done when next_button is pressed</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#endif // SIMPLE_WINDOW_GUARD</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This is a GUI support code to the chapters 12-16 of the book</w:t>
      </w:r>
    </w:p>
    <w:p w:rsidR="007919E4" w:rsidRPr="00D72F93" w:rsidRDefault="007919E4" w:rsidP="007919E4">
      <w:pPr>
        <w:rPr>
          <w:sz w:val="12"/>
          <w:szCs w:val="12"/>
        </w:rPr>
      </w:pPr>
      <w:r w:rsidRPr="00D72F93">
        <w:rPr>
          <w:sz w:val="12"/>
          <w:szCs w:val="12"/>
        </w:rPr>
        <w:t>// "Programming -- Principles and Practice Using C++" by Bjarne Stroustrup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 "Window.h"</w:t>
      </w:r>
    </w:p>
    <w:p w:rsidR="007919E4" w:rsidRPr="00D72F93" w:rsidRDefault="007919E4" w:rsidP="007919E4">
      <w:pPr>
        <w:rPr>
          <w:sz w:val="12"/>
          <w:szCs w:val="12"/>
        </w:rPr>
      </w:pPr>
      <w:r w:rsidRPr="00D72F93">
        <w:rPr>
          <w:sz w:val="12"/>
          <w:szCs w:val="12"/>
        </w:rPr>
        <w:t>#include "Graph.h"</w:t>
      </w:r>
    </w:p>
    <w:p w:rsidR="007919E4" w:rsidRPr="00D72F93" w:rsidRDefault="007919E4" w:rsidP="007919E4">
      <w:pPr>
        <w:rPr>
          <w:sz w:val="12"/>
          <w:szCs w:val="12"/>
        </w:rPr>
      </w:pPr>
      <w:r w:rsidRPr="00D72F93">
        <w:rPr>
          <w:sz w:val="12"/>
          <w:szCs w:val="12"/>
        </w:rPr>
        <w:t>#include "GUI.h"</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namespace Graph_lib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Window::Window(int ww, int hh, const string&amp; title)</w:t>
      </w:r>
    </w:p>
    <w:p w:rsidR="007919E4" w:rsidRPr="00D72F93" w:rsidRDefault="007919E4" w:rsidP="007919E4">
      <w:pPr>
        <w:rPr>
          <w:sz w:val="12"/>
          <w:szCs w:val="12"/>
        </w:rPr>
      </w:pPr>
      <w:r w:rsidRPr="00D72F93">
        <w:rPr>
          <w:sz w:val="12"/>
          <w:szCs w:val="12"/>
        </w:rPr>
        <w:t xml:space="preserve">    :Fl_Window(ww,hh,title.c_str()),w(ww),h(hh)</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init();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Window::Window(Point xy, int ww, int hh, const string&amp; title)</w:t>
      </w:r>
    </w:p>
    <w:p w:rsidR="007919E4" w:rsidRPr="00D72F93" w:rsidRDefault="007919E4" w:rsidP="007919E4">
      <w:pPr>
        <w:rPr>
          <w:sz w:val="12"/>
          <w:szCs w:val="12"/>
        </w:rPr>
      </w:pPr>
      <w:r w:rsidRPr="00D72F93">
        <w:rPr>
          <w:sz w:val="12"/>
          <w:szCs w:val="12"/>
        </w:rPr>
        <w:t xml:space="preserve">    :Fl_Window(xy.x,xy.y,ww,hh,title.c_str()),w(ww),h(hh)</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lastRenderedPageBreak/>
        <w:t xml:space="preserve">    init();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Window::init()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resizable(this);</w:t>
      </w:r>
    </w:p>
    <w:p w:rsidR="007919E4" w:rsidRPr="00D72F93" w:rsidRDefault="007919E4" w:rsidP="007919E4">
      <w:pPr>
        <w:rPr>
          <w:sz w:val="12"/>
          <w:szCs w:val="12"/>
        </w:rPr>
      </w:pPr>
      <w:r w:rsidRPr="00D72F93">
        <w:rPr>
          <w:sz w:val="12"/>
          <w:szCs w:val="12"/>
        </w:rPr>
        <w:t xml:space="preserve">    show();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Window::draw()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Fl_Window::draw();</w:t>
      </w:r>
    </w:p>
    <w:p w:rsidR="007919E4" w:rsidRPr="00D72F93" w:rsidRDefault="007919E4" w:rsidP="007919E4">
      <w:pPr>
        <w:rPr>
          <w:sz w:val="12"/>
          <w:szCs w:val="12"/>
        </w:rPr>
      </w:pPr>
      <w:r w:rsidRPr="00D72F93">
        <w:rPr>
          <w:sz w:val="12"/>
          <w:szCs w:val="12"/>
        </w:rPr>
        <w:t xml:space="preserve">    for (unsigned int i=0; i&lt;shapes.size(); ++i) shapes[i]-&gt;draw();</w:t>
      </w:r>
    </w:p>
    <w:p w:rsidR="007919E4" w:rsidRPr="00D72F93" w:rsidRDefault="007919E4" w:rsidP="007919E4">
      <w:pPr>
        <w:rPr>
          <w:sz w:val="12"/>
          <w:szCs w:val="12"/>
        </w:rPr>
      </w:pPr>
      <w:r w:rsidRPr="00D72F93">
        <w:rPr>
          <w:sz w:val="12"/>
          <w:szCs w:val="12"/>
        </w:rPr>
        <w:t xml:space="preserve">    for (unsigned int i=0; i&lt;widgets.size(); ++i) widgets[i]-&gt;draw();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Window::attach(Widget&amp; 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begin();         // FTLK: begin attaching new Fl_Wigets to this window</w:t>
      </w:r>
    </w:p>
    <w:p w:rsidR="007919E4" w:rsidRPr="00D72F93" w:rsidRDefault="007919E4" w:rsidP="007919E4">
      <w:pPr>
        <w:rPr>
          <w:sz w:val="12"/>
          <w:szCs w:val="12"/>
        </w:rPr>
      </w:pPr>
      <w:r w:rsidRPr="00D72F93">
        <w:rPr>
          <w:sz w:val="12"/>
          <w:szCs w:val="12"/>
        </w:rPr>
        <w:t xml:space="preserve">    w.attach(*this); // let the Widget create its Fl_Wigits</w:t>
      </w:r>
    </w:p>
    <w:p w:rsidR="007919E4" w:rsidRPr="00D72F93" w:rsidRDefault="007919E4" w:rsidP="007919E4">
      <w:pPr>
        <w:rPr>
          <w:sz w:val="12"/>
          <w:szCs w:val="12"/>
        </w:rPr>
      </w:pPr>
      <w:r w:rsidRPr="00D72F93">
        <w:rPr>
          <w:sz w:val="12"/>
          <w:szCs w:val="12"/>
        </w:rPr>
        <w:t xml:space="preserve">    widgets.push_back(&amp;w);</w:t>
      </w:r>
    </w:p>
    <w:p w:rsidR="007919E4" w:rsidRPr="00D72F93" w:rsidRDefault="007919E4" w:rsidP="007919E4">
      <w:pPr>
        <w:rPr>
          <w:sz w:val="12"/>
          <w:szCs w:val="12"/>
        </w:rPr>
      </w:pPr>
      <w:r w:rsidRPr="00D72F93">
        <w:rPr>
          <w:sz w:val="12"/>
          <w:szCs w:val="12"/>
        </w:rPr>
        <w:t xml:space="preserve">    end();           // FTLK: stop attaching new Fl_Wigets to this window</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Window::detach(Widget&amp; b)</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b.hide();</w:t>
      </w:r>
    </w:p>
    <w:p w:rsidR="007919E4" w:rsidRPr="00D72F93" w:rsidRDefault="007919E4" w:rsidP="007919E4">
      <w:pPr>
        <w:rPr>
          <w:sz w:val="12"/>
          <w:szCs w:val="12"/>
        </w:rPr>
      </w:pPr>
      <w:r w:rsidRPr="00D72F93">
        <w:rPr>
          <w:sz w:val="12"/>
          <w:szCs w:val="12"/>
        </w:rPr>
        <w:t xml:space="preserve">    for (vector&lt;Widget*&gt;::size_type i = widgets.size(); 0&lt;i; --i)    </w:t>
      </w:r>
    </w:p>
    <w:p w:rsidR="007919E4" w:rsidRPr="00D72F93" w:rsidRDefault="007919E4" w:rsidP="007919E4">
      <w:pPr>
        <w:rPr>
          <w:sz w:val="12"/>
          <w:szCs w:val="12"/>
        </w:rPr>
      </w:pPr>
      <w:r w:rsidRPr="00D72F93">
        <w:rPr>
          <w:sz w:val="12"/>
          <w:szCs w:val="12"/>
        </w:rPr>
        <w:t xml:space="preserve">        if (widgets[i-1]==&amp;b)</w:t>
      </w:r>
    </w:p>
    <w:p w:rsidR="007919E4" w:rsidRPr="00D72F93" w:rsidRDefault="007919E4" w:rsidP="007919E4">
      <w:pPr>
        <w:rPr>
          <w:sz w:val="12"/>
          <w:szCs w:val="12"/>
        </w:rPr>
      </w:pPr>
      <w:r w:rsidRPr="00D72F93">
        <w:rPr>
          <w:sz w:val="12"/>
          <w:szCs w:val="12"/>
        </w:rPr>
        <w:t xml:space="preserve">            widgets.erase(widgets.begin()+(i-1));</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Window::detach(Shape&amp; s)</w:t>
      </w:r>
    </w:p>
    <w:p w:rsidR="007919E4" w:rsidRPr="00D72F93" w:rsidRDefault="007919E4" w:rsidP="007919E4">
      <w:pPr>
        <w:rPr>
          <w:sz w:val="12"/>
          <w:szCs w:val="12"/>
        </w:rPr>
      </w:pPr>
      <w:r w:rsidRPr="00D72F93">
        <w:rPr>
          <w:sz w:val="12"/>
          <w:szCs w:val="12"/>
        </w:rPr>
        <w:t xml:space="preserve">    // guess that the last attached will be first released</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 xml:space="preserve">for (vector&lt;Shape*&gt;::size_type i = shapes.size(); 0&lt;i; --i)    </w:t>
      </w:r>
    </w:p>
    <w:p w:rsidR="007919E4" w:rsidRPr="00D72F93" w:rsidRDefault="007919E4" w:rsidP="007919E4">
      <w:pPr>
        <w:rPr>
          <w:sz w:val="12"/>
          <w:szCs w:val="12"/>
        </w:rPr>
      </w:pPr>
      <w:r w:rsidRPr="00D72F93">
        <w:rPr>
          <w:sz w:val="12"/>
          <w:szCs w:val="12"/>
        </w:rPr>
        <w:t xml:space="preserve">        if (shapes[i-1]==&amp;s)</w:t>
      </w:r>
    </w:p>
    <w:p w:rsidR="007919E4" w:rsidRPr="00D72F93" w:rsidRDefault="007919E4" w:rsidP="007919E4">
      <w:pPr>
        <w:rPr>
          <w:sz w:val="12"/>
          <w:szCs w:val="12"/>
        </w:rPr>
      </w:pPr>
      <w:r w:rsidRPr="00D72F93">
        <w:rPr>
          <w:sz w:val="12"/>
          <w:szCs w:val="12"/>
        </w:rPr>
        <w:t xml:space="preserve">            shapes.erase(shapes.begin()+(i-1));</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void Window::put_on_top(Shape&amp; p) {</w:t>
      </w:r>
    </w:p>
    <w:p w:rsidR="007919E4" w:rsidRPr="00D72F93" w:rsidRDefault="007919E4" w:rsidP="007919E4">
      <w:pPr>
        <w:rPr>
          <w:sz w:val="12"/>
          <w:szCs w:val="12"/>
        </w:rPr>
      </w:pPr>
      <w:r w:rsidRPr="00D72F93">
        <w:rPr>
          <w:sz w:val="12"/>
          <w:szCs w:val="12"/>
        </w:rPr>
        <w:t xml:space="preserve">    for (int i=0; i&lt;shapes.size(); ++i) {</w:t>
      </w:r>
    </w:p>
    <w:p w:rsidR="007919E4" w:rsidRPr="00D72F93" w:rsidRDefault="007919E4" w:rsidP="007919E4">
      <w:pPr>
        <w:rPr>
          <w:sz w:val="12"/>
          <w:szCs w:val="12"/>
        </w:rPr>
      </w:pPr>
      <w:r w:rsidRPr="00D72F93">
        <w:rPr>
          <w:sz w:val="12"/>
          <w:szCs w:val="12"/>
        </w:rPr>
        <w:t xml:space="preserve">        if (&amp;p==shapes[i]) {</w:t>
      </w:r>
    </w:p>
    <w:p w:rsidR="007919E4" w:rsidRPr="00D72F93" w:rsidRDefault="007919E4" w:rsidP="007919E4">
      <w:pPr>
        <w:rPr>
          <w:sz w:val="12"/>
          <w:szCs w:val="12"/>
        </w:rPr>
      </w:pPr>
      <w:r w:rsidRPr="00D72F93">
        <w:rPr>
          <w:sz w:val="12"/>
          <w:szCs w:val="12"/>
        </w:rPr>
        <w:t xml:space="preserve">            for (++i; i&lt;shapes.size(); ++i)</w:t>
      </w:r>
    </w:p>
    <w:p w:rsidR="007919E4" w:rsidRPr="00D72F93" w:rsidRDefault="007919E4" w:rsidP="007919E4">
      <w:pPr>
        <w:rPr>
          <w:sz w:val="12"/>
          <w:szCs w:val="12"/>
        </w:rPr>
      </w:pPr>
      <w:r w:rsidRPr="00D72F93">
        <w:rPr>
          <w:sz w:val="12"/>
          <w:szCs w:val="12"/>
        </w:rPr>
        <w:t xml:space="preserve">                shapes[i-1] = shapes[i];</w:t>
      </w:r>
    </w:p>
    <w:p w:rsidR="007919E4" w:rsidRPr="00D72F93" w:rsidRDefault="007919E4" w:rsidP="007919E4">
      <w:pPr>
        <w:rPr>
          <w:sz w:val="12"/>
          <w:szCs w:val="12"/>
        </w:rPr>
      </w:pPr>
      <w:r w:rsidRPr="00D72F93">
        <w:rPr>
          <w:sz w:val="12"/>
          <w:szCs w:val="12"/>
        </w:rPr>
        <w:t xml:space="preserve">            shapes[shapes.size()-1] = &amp;p;</w:t>
      </w:r>
    </w:p>
    <w:p w:rsidR="007919E4" w:rsidRPr="00D72F93" w:rsidRDefault="007919E4" w:rsidP="007919E4">
      <w:pPr>
        <w:rPr>
          <w:sz w:val="12"/>
          <w:szCs w:val="12"/>
        </w:rPr>
      </w:pPr>
      <w:r w:rsidRPr="00D72F93">
        <w:rPr>
          <w:sz w:val="12"/>
          <w:szCs w:val="12"/>
        </w:rPr>
        <w:t xml:space="preserve">            return;</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int gui_main()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return Fl::run();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 of namespace Graph_lib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Window.h</w:t>
      </w:r>
    </w:p>
    <w:p w:rsidR="007919E4" w:rsidRPr="00D72F93" w:rsidRDefault="007919E4" w:rsidP="007919E4">
      <w:pPr>
        <w:rPr>
          <w:sz w:val="12"/>
          <w:szCs w:val="12"/>
        </w:rPr>
      </w:pPr>
      <w:r w:rsidRPr="00D72F93">
        <w:rPr>
          <w:sz w:val="12"/>
          <w:szCs w:val="12"/>
        </w:rPr>
        <w:t xml:space="preserve">   Minimally revised for C++11 features of GCC 4.6.3 or later</w:t>
      </w:r>
    </w:p>
    <w:p w:rsidR="007919E4" w:rsidRPr="00D72F93" w:rsidRDefault="007919E4" w:rsidP="007919E4">
      <w:pPr>
        <w:rPr>
          <w:sz w:val="12"/>
          <w:szCs w:val="12"/>
        </w:rPr>
      </w:pPr>
      <w:r w:rsidRPr="00D72F93">
        <w:rPr>
          <w:sz w:val="12"/>
          <w:szCs w:val="12"/>
        </w:rPr>
        <w:t xml:space="preserve">   Walter C. Daugherity</w:t>
      </w:r>
      <w:r w:rsidRPr="00D72F93">
        <w:rPr>
          <w:sz w:val="12"/>
          <w:szCs w:val="12"/>
        </w:rPr>
        <w:tab/>
      </w:r>
      <w:r w:rsidRPr="00D72F93">
        <w:rPr>
          <w:sz w:val="12"/>
          <w:szCs w:val="12"/>
        </w:rPr>
        <w:tab/>
        <w:t>June 10, 2012 and January 9, 2014</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This is a GUI support code to the chapters 12-16 of the book</w:t>
      </w:r>
    </w:p>
    <w:p w:rsidR="007919E4" w:rsidRPr="00D72F93" w:rsidRDefault="007919E4" w:rsidP="007919E4">
      <w:pPr>
        <w:rPr>
          <w:sz w:val="12"/>
          <w:szCs w:val="12"/>
        </w:rPr>
      </w:pPr>
      <w:r w:rsidRPr="00D72F93">
        <w:rPr>
          <w:sz w:val="12"/>
          <w:szCs w:val="12"/>
        </w:rPr>
        <w:lastRenderedPageBreak/>
        <w:t>// "Programming -- Principles and Practice Using C++" by Bjarne Stroustrup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#ifndef WINDOW_GUARD</w:t>
      </w:r>
    </w:p>
    <w:p w:rsidR="007919E4" w:rsidRPr="00D72F93" w:rsidRDefault="007919E4" w:rsidP="007919E4">
      <w:pPr>
        <w:rPr>
          <w:sz w:val="12"/>
          <w:szCs w:val="12"/>
        </w:rPr>
      </w:pPr>
      <w:r w:rsidRPr="00D72F93">
        <w:rPr>
          <w:sz w:val="12"/>
          <w:szCs w:val="12"/>
        </w:rPr>
        <w:t>#define WINDOW_GUARD</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 &lt;FL/Fl.H&gt;</w:t>
      </w:r>
    </w:p>
    <w:p w:rsidR="007919E4" w:rsidRPr="00D72F93" w:rsidRDefault="007919E4" w:rsidP="007919E4">
      <w:pPr>
        <w:rPr>
          <w:sz w:val="12"/>
          <w:szCs w:val="12"/>
        </w:rPr>
      </w:pPr>
      <w:r w:rsidRPr="00D72F93">
        <w:rPr>
          <w:sz w:val="12"/>
          <w:szCs w:val="12"/>
        </w:rPr>
        <w:t>#include &lt;FL/Fl_Window.H&gt;</w:t>
      </w:r>
    </w:p>
    <w:p w:rsidR="007919E4" w:rsidRPr="00D72F93" w:rsidRDefault="007919E4" w:rsidP="007919E4">
      <w:pPr>
        <w:rPr>
          <w:sz w:val="12"/>
          <w:szCs w:val="12"/>
        </w:rPr>
      </w:pPr>
      <w:r w:rsidRPr="00D72F93">
        <w:rPr>
          <w:sz w:val="12"/>
          <w:szCs w:val="12"/>
        </w:rPr>
        <w:t>#include "../std_lib_facilities_4.h"</w:t>
      </w:r>
    </w:p>
    <w:p w:rsidR="007919E4" w:rsidRPr="00D72F93" w:rsidRDefault="007919E4" w:rsidP="007919E4">
      <w:pPr>
        <w:rPr>
          <w:sz w:val="12"/>
          <w:szCs w:val="12"/>
        </w:rPr>
      </w:pPr>
      <w:r w:rsidRPr="00D72F93">
        <w:rPr>
          <w:sz w:val="12"/>
          <w:szCs w:val="12"/>
        </w:rPr>
        <w:t>#include "Point.h"</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namespace Graph_lib</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class Shape;   // "forward declare" Shape</w:t>
      </w:r>
    </w:p>
    <w:p w:rsidR="007919E4" w:rsidRPr="00D72F93" w:rsidRDefault="007919E4" w:rsidP="007919E4">
      <w:pPr>
        <w:rPr>
          <w:sz w:val="12"/>
          <w:szCs w:val="12"/>
        </w:rPr>
      </w:pPr>
      <w:r w:rsidRPr="00D72F93">
        <w:rPr>
          <w:sz w:val="12"/>
          <w:szCs w:val="12"/>
        </w:rPr>
        <w:t xml:space="preserve">    class Widget;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class Window : public Fl_Window { </w:t>
      </w:r>
    </w:p>
    <w:p w:rsidR="007919E4" w:rsidRPr="00D72F93" w:rsidRDefault="007919E4" w:rsidP="007919E4">
      <w:pPr>
        <w:rPr>
          <w:sz w:val="12"/>
          <w:szCs w:val="12"/>
        </w:rPr>
      </w:pPr>
      <w:r w:rsidRPr="00D72F93">
        <w:rPr>
          <w:sz w:val="12"/>
          <w:szCs w:val="12"/>
        </w:rPr>
        <w:t xml:space="preserve">    public:</w:t>
      </w:r>
    </w:p>
    <w:p w:rsidR="007919E4" w:rsidRPr="00D72F93" w:rsidRDefault="007919E4" w:rsidP="007919E4">
      <w:pPr>
        <w:rPr>
          <w:sz w:val="12"/>
          <w:szCs w:val="12"/>
        </w:rPr>
      </w:pPr>
      <w:r w:rsidRPr="00D72F93">
        <w:rPr>
          <w:sz w:val="12"/>
          <w:szCs w:val="12"/>
        </w:rPr>
        <w:t xml:space="preserve">        // let the system pick the location:</w:t>
      </w:r>
    </w:p>
    <w:p w:rsidR="007919E4" w:rsidRPr="00D72F93" w:rsidRDefault="007919E4" w:rsidP="007919E4">
      <w:pPr>
        <w:rPr>
          <w:sz w:val="12"/>
          <w:szCs w:val="12"/>
        </w:rPr>
      </w:pPr>
      <w:r w:rsidRPr="00D72F93">
        <w:rPr>
          <w:sz w:val="12"/>
          <w:szCs w:val="12"/>
        </w:rPr>
        <w:t xml:space="preserve">        Window(int w, int h, const string&amp; title);</w:t>
      </w:r>
    </w:p>
    <w:p w:rsidR="007919E4" w:rsidRPr="00D72F93" w:rsidRDefault="007919E4" w:rsidP="007919E4">
      <w:pPr>
        <w:rPr>
          <w:sz w:val="12"/>
          <w:szCs w:val="12"/>
        </w:rPr>
      </w:pPr>
      <w:r w:rsidRPr="00D72F93">
        <w:rPr>
          <w:sz w:val="12"/>
          <w:szCs w:val="12"/>
        </w:rPr>
        <w:t xml:space="preserve">        // top left corner in xy</w:t>
      </w:r>
    </w:p>
    <w:p w:rsidR="007919E4" w:rsidRPr="00D72F93" w:rsidRDefault="007919E4" w:rsidP="007919E4">
      <w:pPr>
        <w:rPr>
          <w:sz w:val="12"/>
          <w:szCs w:val="12"/>
        </w:rPr>
      </w:pPr>
      <w:r w:rsidRPr="00D72F93">
        <w:rPr>
          <w:sz w:val="12"/>
          <w:szCs w:val="12"/>
        </w:rPr>
        <w:t xml:space="preserve">        Window(Point xy, int w, int h, const string&amp; title);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virtual ~Window() {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int x_max() const { return w; }</w:t>
      </w:r>
    </w:p>
    <w:p w:rsidR="007919E4" w:rsidRPr="00D72F93" w:rsidRDefault="007919E4" w:rsidP="007919E4">
      <w:pPr>
        <w:rPr>
          <w:sz w:val="12"/>
          <w:szCs w:val="12"/>
        </w:rPr>
      </w:pPr>
      <w:r w:rsidRPr="00D72F93">
        <w:rPr>
          <w:sz w:val="12"/>
          <w:szCs w:val="12"/>
        </w:rPr>
        <w:t xml:space="preserve">        int y_max() const { return h;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resize(int ww, int hh) { w=ww, h=hh; size(ww,hh);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set_label(const string&amp; s) { copy_label(s.c_str());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attach(Widget&amp; w);</w:t>
      </w:r>
    </w:p>
    <w:p w:rsidR="007919E4" w:rsidRPr="00D72F93" w:rsidRDefault="007919E4" w:rsidP="007919E4">
      <w:pPr>
        <w:rPr>
          <w:sz w:val="12"/>
          <w:szCs w:val="12"/>
        </w:rPr>
      </w:pPr>
      <w:r w:rsidRPr="00D72F93">
        <w:rPr>
          <w:sz w:val="12"/>
          <w:szCs w:val="12"/>
        </w:rPr>
        <w:t xml:space="preserve">        void attach(Shape&amp; s) { shapes.push_back(&amp;s);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detach(Widget&amp; w);    // remove w from window (deactivates callbacks)</w:t>
      </w:r>
    </w:p>
    <w:p w:rsidR="007919E4" w:rsidRPr="00D72F93" w:rsidRDefault="007919E4" w:rsidP="007919E4">
      <w:pPr>
        <w:rPr>
          <w:sz w:val="12"/>
          <w:szCs w:val="12"/>
        </w:rPr>
      </w:pPr>
      <w:r w:rsidRPr="00D72F93">
        <w:rPr>
          <w:sz w:val="12"/>
          <w:szCs w:val="12"/>
        </w:rPr>
        <w:t xml:space="preserve">        void detach(Shape&amp; s);     // remove s from shapes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put_on_top(Shape&amp; p); // put p on top of other shapes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protected:</w:t>
      </w:r>
    </w:p>
    <w:p w:rsidR="007919E4" w:rsidRPr="00D72F93" w:rsidRDefault="007919E4" w:rsidP="007919E4">
      <w:pPr>
        <w:rPr>
          <w:sz w:val="12"/>
          <w:szCs w:val="12"/>
        </w:rPr>
      </w:pPr>
      <w:r w:rsidRPr="00D72F93">
        <w:rPr>
          <w:sz w:val="12"/>
          <w:szCs w:val="12"/>
        </w:rPr>
        <w:t xml:space="preserve">        void draw();</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private:</w:t>
      </w:r>
    </w:p>
    <w:p w:rsidR="007919E4" w:rsidRPr="00D72F93" w:rsidRDefault="007919E4" w:rsidP="007919E4">
      <w:pPr>
        <w:rPr>
          <w:sz w:val="12"/>
          <w:szCs w:val="12"/>
        </w:rPr>
      </w:pPr>
      <w:r w:rsidRPr="00D72F93">
        <w:rPr>
          <w:sz w:val="12"/>
          <w:szCs w:val="12"/>
        </w:rPr>
        <w:t xml:space="preserve">        vector&lt;Shape*&gt; shapes;     // shapes attached to window</w:t>
      </w:r>
    </w:p>
    <w:p w:rsidR="007919E4" w:rsidRPr="00D72F93" w:rsidRDefault="007919E4" w:rsidP="007919E4">
      <w:pPr>
        <w:rPr>
          <w:sz w:val="12"/>
          <w:szCs w:val="12"/>
        </w:rPr>
      </w:pPr>
      <w:r w:rsidRPr="00D72F93">
        <w:rPr>
          <w:sz w:val="12"/>
          <w:szCs w:val="12"/>
        </w:rPr>
        <w:t xml:space="preserve">        vector&lt;Widget*&gt; widgets;     // widgets attached to window</w:t>
      </w:r>
    </w:p>
    <w:p w:rsidR="007919E4" w:rsidRPr="00D72F93" w:rsidRDefault="007919E4" w:rsidP="007919E4">
      <w:pPr>
        <w:rPr>
          <w:sz w:val="12"/>
          <w:szCs w:val="12"/>
        </w:rPr>
      </w:pPr>
      <w:r w:rsidRPr="00D72F93">
        <w:rPr>
          <w:sz w:val="12"/>
          <w:szCs w:val="12"/>
        </w:rPr>
        <w:t xml:space="preserve">        int w,h;                   // window size</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void init();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int gui_main(); // invoke GUI library's main event loop</w:t>
      </w:r>
    </w:p>
    <w:p w:rsidR="007919E4" w:rsidRPr="00D72F93" w:rsidRDefault="007919E4" w:rsidP="007919E4">
      <w:pPr>
        <w:rPr>
          <w:sz w:val="12"/>
          <w:szCs w:val="12"/>
        </w:rPr>
      </w:pPr>
      <w:r w:rsidRPr="00D72F93">
        <w:rPr>
          <w:sz w:val="12"/>
          <w:szCs w:val="12"/>
        </w:rPr>
        <w:t xml:space="preserve">    inline int x_max() { return Fl::w(); } // width of screen in pixels</w:t>
      </w:r>
    </w:p>
    <w:p w:rsidR="007919E4" w:rsidRPr="00D72F93" w:rsidRDefault="007919E4" w:rsidP="007919E4">
      <w:pPr>
        <w:rPr>
          <w:sz w:val="12"/>
          <w:szCs w:val="12"/>
        </w:rPr>
      </w:pPr>
      <w:r w:rsidRPr="00D72F93">
        <w:rPr>
          <w:sz w:val="12"/>
          <w:szCs w:val="12"/>
        </w:rPr>
        <w:t xml:space="preserve">    inline int y_max() { return Fl::h(); } // height of screen in pixels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 of namespace Graph_lib</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#endif // WINDOW_GUARD</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CXX     = g++     # the c compiler to use</w:t>
      </w:r>
    </w:p>
    <w:p w:rsidR="007919E4" w:rsidRPr="00D72F93" w:rsidRDefault="007919E4" w:rsidP="007919E4">
      <w:pPr>
        <w:rPr>
          <w:sz w:val="12"/>
          <w:szCs w:val="12"/>
        </w:rPr>
      </w:pPr>
      <w:r w:rsidRPr="00D72F93">
        <w:rPr>
          <w:sz w:val="12"/>
          <w:szCs w:val="12"/>
        </w:rPr>
        <w:t>CXXFLAGS = -std=c++14 -g       # common defines</w:t>
      </w:r>
    </w:p>
    <w:p w:rsidR="007919E4" w:rsidRPr="00D72F93" w:rsidRDefault="007919E4" w:rsidP="007919E4">
      <w:pPr>
        <w:rPr>
          <w:sz w:val="12"/>
          <w:szCs w:val="12"/>
        </w:rPr>
      </w:pPr>
      <w:r w:rsidRPr="00D72F93">
        <w:rPr>
          <w:sz w:val="12"/>
          <w:szCs w:val="12"/>
        </w:rPr>
        <w:t>FLTK   = -lfltk -lfltk_images</w:t>
      </w:r>
      <w:r w:rsidRPr="00D72F93">
        <w:rPr>
          <w:sz w:val="12"/>
          <w:szCs w:val="12"/>
        </w:rPr>
        <w:tab/>
        <w:t># fltk libs</w:t>
      </w:r>
    </w:p>
    <w:p w:rsidR="007919E4" w:rsidRPr="00D72F93" w:rsidRDefault="007919E4" w:rsidP="007919E4">
      <w:pPr>
        <w:rPr>
          <w:sz w:val="12"/>
          <w:szCs w:val="12"/>
        </w:rPr>
      </w:pPr>
      <w:r w:rsidRPr="00D72F93">
        <w:rPr>
          <w:sz w:val="12"/>
          <w:szCs w:val="12"/>
        </w:rPr>
        <w:t>FLTK_LOCATION = ./fltk/</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FLTK_OBJS = Graph.o GUI.o Simple_window.o Window.o</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BINS = worldwatcher</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all: $(BINS)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clean:</w:t>
      </w:r>
    </w:p>
    <w:p w:rsidR="007919E4" w:rsidRPr="00D72F93" w:rsidRDefault="007919E4" w:rsidP="007919E4">
      <w:pPr>
        <w:rPr>
          <w:sz w:val="12"/>
          <w:szCs w:val="12"/>
        </w:rPr>
      </w:pPr>
      <w:r w:rsidRPr="00D72F93">
        <w:rPr>
          <w:sz w:val="12"/>
          <w:szCs w:val="12"/>
        </w:rPr>
        <w:tab/>
        <w:t>rm $(FLTK_OBJS) $(BINS)</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 FLTK LIBRARY ====</w:t>
      </w:r>
    </w:p>
    <w:p w:rsidR="007919E4" w:rsidRPr="00D72F93" w:rsidRDefault="007919E4" w:rsidP="007919E4">
      <w:pPr>
        <w:rPr>
          <w:sz w:val="12"/>
          <w:szCs w:val="12"/>
        </w:rPr>
      </w:pPr>
      <w:r w:rsidRPr="00D72F93">
        <w:rPr>
          <w:sz w:val="12"/>
          <w:szCs w:val="12"/>
        </w:rPr>
        <w:t>Graph.o: $(FLTK_LOCATION)/Graph.cpp</w:t>
      </w:r>
    </w:p>
    <w:p w:rsidR="007919E4" w:rsidRPr="00D72F93" w:rsidRDefault="007919E4" w:rsidP="007919E4">
      <w:pPr>
        <w:rPr>
          <w:sz w:val="12"/>
          <w:szCs w:val="12"/>
        </w:rPr>
      </w:pPr>
      <w:r w:rsidRPr="00D72F93">
        <w:rPr>
          <w:sz w:val="12"/>
          <w:szCs w:val="12"/>
        </w:rPr>
        <w:tab/>
        <w:t>$(CXX) $(CXXFLAGS) -c -o $@ $&lt;</w:t>
      </w:r>
    </w:p>
    <w:p w:rsidR="007919E4" w:rsidRPr="00D72F93" w:rsidRDefault="007919E4" w:rsidP="007919E4">
      <w:pPr>
        <w:rPr>
          <w:sz w:val="12"/>
          <w:szCs w:val="12"/>
        </w:rPr>
      </w:pPr>
      <w:r w:rsidRPr="00D72F93">
        <w:rPr>
          <w:sz w:val="12"/>
          <w:szCs w:val="12"/>
        </w:rPr>
        <w:tab/>
      </w:r>
    </w:p>
    <w:p w:rsidR="007919E4" w:rsidRPr="00D72F93" w:rsidRDefault="007919E4" w:rsidP="007919E4">
      <w:pPr>
        <w:rPr>
          <w:sz w:val="12"/>
          <w:szCs w:val="12"/>
        </w:rPr>
      </w:pPr>
      <w:r w:rsidRPr="00D72F93">
        <w:rPr>
          <w:sz w:val="12"/>
          <w:szCs w:val="12"/>
        </w:rPr>
        <w:t>GUI.o: $(FLTK_LOCATION)/GUI.cpp</w:t>
      </w:r>
    </w:p>
    <w:p w:rsidR="007919E4" w:rsidRPr="00D72F93" w:rsidRDefault="007919E4" w:rsidP="007919E4">
      <w:pPr>
        <w:rPr>
          <w:sz w:val="12"/>
          <w:szCs w:val="12"/>
        </w:rPr>
      </w:pPr>
      <w:r w:rsidRPr="00D72F93">
        <w:rPr>
          <w:sz w:val="12"/>
          <w:szCs w:val="12"/>
        </w:rPr>
        <w:lastRenderedPageBreak/>
        <w:tab/>
        <w:t>$(CXX) $(CXXFLAGS) -c -o $@ $&lt;</w:t>
      </w:r>
    </w:p>
    <w:p w:rsidR="007919E4" w:rsidRPr="00D72F93" w:rsidRDefault="007919E4" w:rsidP="007919E4">
      <w:pPr>
        <w:rPr>
          <w:sz w:val="12"/>
          <w:szCs w:val="12"/>
        </w:rPr>
      </w:pPr>
      <w:r w:rsidRPr="00D72F93">
        <w:rPr>
          <w:sz w:val="12"/>
          <w:szCs w:val="12"/>
        </w:rPr>
        <w:tab/>
      </w:r>
    </w:p>
    <w:p w:rsidR="007919E4" w:rsidRPr="00D72F93" w:rsidRDefault="007919E4" w:rsidP="007919E4">
      <w:pPr>
        <w:rPr>
          <w:sz w:val="12"/>
          <w:szCs w:val="12"/>
        </w:rPr>
      </w:pPr>
      <w:r w:rsidRPr="00D72F93">
        <w:rPr>
          <w:sz w:val="12"/>
          <w:szCs w:val="12"/>
        </w:rPr>
        <w:t>Simple_window.o: $(FLTK_LOCATION)/Simple_window.cpp</w:t>
      </w:r>
    </w:p>
    <w:p w:rsidR="007919E4" w:rsidRPr="00D72F93" w:rsidRDefault="007919E4" w:rsidP="007919E4">
      <w:pPr>
        <w:rPr>
          <w:sz w:val="12"/>
          <w:szCs w:val="12"/>
        </w:rPr>
      </w:pPr>
      <w:r w:rsidRPr="00D72F93">
        <w:rPr>
          <w:sz w:val="12"/>
          <w:szCs w:val="12"/>
        </w:rPr>
        <w:tab/>
        <w:t>$(CXX) $(CXXFLAGS) -c -o $@ $&lt;</w:t>
      </w:r>
    </w:p>
    <w:p w:rsidR="007919E4" w:rsidRPr="00D72F93" w:rsidRDefault="007919E4" w:rsidP="007919E4">
      <w:pPr>
        <w:rPr>
          <w:sz w:val="12"/>
          <w:szCs w:val="12"/>
        </w:rPr>
      </w:pPr>
      <w:r w:rsidRPr="00D72F93">
        <w:rPr>
          <w:sz w:val="12"/>
          <w:szCs w:val="12"/>
        </w:rPr>
        <w:tab/>
      </w:r>
    </w:p>
    <w:p w:rsidR="007919E4" w:rsidRPr="00D72F93" w:rsidRDefault="007919E4" w:rsidP="007919E4">
      <w:pPr>
        <w:rPr>
          <w:sz w:val="12"/>
          <w:szCs w:val="12"/>
        </w:rPr>
      </w:pPr>
      <w:r w:rsidRPr="00D72F93">
        <w:rPr>
          <w:sz w:val="12"/>
          <w:szCs w:val="12"/>
        </w:rPr>
        <w:t>Window.o: $(FLTK_LOCATION)/Window.cpp</w:t>
      </w:r>
    </w:p>
    <w:p w:rsidR="007919E4" w:rsidRPr="00D72F93" w:rsidRDefault="007919E4" w:rsidP="007919E4">
      <w:pPr>
        <w:rPr>
          <w:sz w:val="12"/>
          <w:szCs w:val="12"/>
        </w:rPr>
      </w:pPr>
      <w:r w:rsidRPr="00D72F93">
        <w:rPr>
          <w:sz w:val="12"/>
          <w:szCs w:val="12"/>
        </w:rPr>
        <w:tab/>
        <w:t>$(CXX) $(CXXFLAGS) -c -o $@ $&lt;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worldwatcher: worldwatcher.cpp $(FLTK_OBJS)</w:t>
      </w:r>
    </w:p>
    <w:p w:rsidR="007919E4" w:rsidRPr="00D72F93" w:rsidRDefault="007919E4" w:rsidP="007919E4">
      <w:pPr>
        <w:rPr>
          <w:sz w:val="12"/>
          <w:szCs w:val="12"/>
        </w:rPr>
      </w:pPr>
      <w:r w:rsidRPr="00D72F93">
        <w:rPr>
          <w:sz w:val="12"/>
          <w:szCs w:val="12"/>
        </w:rPr>
        <w:tab/>
        <w:t>$(CXX) $(CXXFLAGS) $(FLTK) -o $@ $(FLTK_OBJS) worldwatcher.cpp</w:t>
      </w:r>
    </w:p>
    <w:p w:rsidR="007919E4" w:rsidRPr="00D72F93" w:rsidRDefault="007919E4" w:rsidP="007919E4">
      <w:pPr>
        <w:rPr>
          <w:sz w:val="12"/>
          <w:szCs w:val="12"/>
        </w:rPr>
      </w:pPr>
      <w:r w:rsidRPr="00D72F93">
        <w:rPr>
          <w:sz w:val="12"/>
          <w:szCs w:val="12"/>
        </w:rPr>
        <w:tab/>
      </w:r>
    </w:p>
    <w:p w:rsidR="007919E4" w:rsidRPr="00D72F93" w:rsidRDefault="007919E4" w:rsidP="007919E4">
      <w:pPr>
        <w:rPr>
          <w:sz w:val="12"/>
          <w:szCs w:val="12"/>
        </w:rPr>
      </w:pPr>
      <w:r w:rsidRPr="00D72F93">
        <w:rPr>
          <w:sz w:val="12"/>
          <w:szCs w:val="12"/>
        </w:rPr>
        <w:tab/>
        <w:t>#define _SILENCE_STDEXT_HASH_DEPRECATION_WARNINGS</w:t>
      </w:r>
      <w:r w:rsidRPr="00D72F93">
        <w:rPr>
          <w:sz w:val="12"/>
          <w:szCs w:val="12"/>
        </w:rPr>
        <w:tab/>
        <w:t>//temp</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 xml:space="preserve">   std_lib_facilities_4.h</w:t>
      </w:r>
    </w:p>
    <w:p w:rsidR="007919E4" w:rsidRPr="00D72F93" w:rsidRDefault="007919E4" w:rsidP="007919E4">
      <w:pPr>
        <w:rPr>
          <w:sz w:val="12"/>
          <w:szCs w:val="12"/>
        </w:rPr>
      </w:pPr>
      <w:r w:rsidRPr="00D72F93">
        <w:rPr>
          <w:sz w:val="12"/>
          <w:szCs w:val="12"/>
        </w:rPr>
        <w:t xml:space="preserve">   Minimally revised for C++11 features of GCC 4.6.3 or later</w:t>
      </w:r>
    </w:p>
    <w:p w:rsidR="007919E4" w:rsidRPr="00D72F93" w:rsidRDefault="007919E4" w:rsidP="007919E4">
      <w:pPr>
        <w:rPr>
          <w:sz w:val="12"/>
          <w:szCs w:val="12"/>
        </w:rPr>
      </w:pPr>
      <w:r w:rsidRPr="00D72F93">
        <w:rPr>
          <w:sz w:val="12"/>
          <w:szCs w:val="12"/>
        </w:rPr>
        <w:t xml:space="preserve">   Walter C. Daugherity</w:t>
      </w:r>
      <w:r w:rsidRPr="00D72F93">
        <w:rPr>
          <w:sz w:val="12"/>
          <w:szCs w:val="12"/>
        </w:rPr>
        <w:tab/>
      </w:r>
      <w:r w:rsidRPr="00D72F93">
        <w:rPr>
          <w:sz w:val="12"/>
          <w:szCs w:val="12"/>
        </w:rPr>
        <w:tab/>
        <w:t>June 10, 2012 and January 9, 2014</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simple "Programming: Principles and Practice using C++" course header to</w:t>
      </w:r>
    </w:p>
    <w:p w:rsidR="007919E4" w:rsidRPr="00D72F93" w:rsidRDefault="007919E4" w:rsidP="007919E4">
      <w:pPr>
        <w:rPr>
          <w:sz w:val="12"/>
          <w:szCs w:val="12"/>
        </w:rPr>
      </w:pPr>
      <w:r w:rsidRPr="00D72F93">
        <w:rPr>
          <w:sz w:val="12"/>
          <w:szCs w:val="12"/>
        </w:rPr>
        <w:tab/>
        <w:t>be used for the first few weeks.</w:t>
      </w:r>
    </w:p>
    <w:p w:rsidR="007919E4" w:rsidRPr="00D72F93" w:rsidRDefault="007919E4" w:rsidP="007919E4">
      <w:pPr>
        <w:rPr>
          <w:sz w:val="12"/>
          <w:szCs w:val="12"/>
        </w:rPr>
      </w:pPr>
      <w:r w:rsidRPr="00D72F93">
        <w:rPr>
          <w:sz w:val="12"/>
          <w:szCs w:val="12"/>
        </w:rPr>
        <w:tab/>
        <w:t>It provides the most common standard headers (in the global namespace)</w:t>
      </w:r>
    </w:p>
    <w:p w:rsidR="007919E4" w:rsidRPr="00D72F93" w:rsidRDefault="007919E4" w:rsidP="007919E4">
      <w:pPr>
        <w:rPr>
          <w:sz w:val="12"/>
          <w:szCs w:val="12"/>
        </w:rPr>
      </w:pPr>
      <w:r w:rsidRPr="00D72F93">
        <w:rPr>
          <w:sz w:val="12"/>
          <w:szCs w:val="12"/>
        </w:rPr>
        <w:tab/>
        <w:t>and minimal exception/error support.</w:t>
      </w:r>
    </w:p>
    <w:p w:rsidR="007919E4" w:rsidRPr="00D72F93" w:rsidRDefault="007919E4" w:rsidP="007919E4">
      <w:pPr>
        <w:rPr>
          <w:sz w:val="12"/>
          <w:szCs w:val="12"/>
        </w:rPr>
      </w:pPr>
      <w:r w:rsidRPr="00D72F93">
        <w:rPr>
          <w:sz w:val="12"/>
          <w:szCs w:val="12"/>
        </w:rPr>
        <w:tab/>
        <w:t>Students: please don't try to understand the details of headers just yet.</w:t>
      </w:r>
    </w:p>
    <w:p w:rsidR="007919E4" w:rsidRPr="00D72F93" w:rsidRDefault="007919E4" w:rsidP="007919E4">
      <w:pPr>
        <w:rPr>
          <w:sz w:val="12"/>
          <w:szCs w:val="12"/>
        </w:rPr>
      </w:pPr>
      <w:r w:rsidRPr="00D72F93">
        <w:rPr>
          <w:sz w:val="12"/>
          <w:szCs w:val="12"/>
        </w:rPr>
        <w:tab/>
        <w:t>All will be explained. This header is primarily used so that you don't have</w:t>
      </w:r>
    </w:p>
    <w:p w:rsidR="007919E4" w:rsidRPr="00D72F93" w:rsidRDefault="007919E4" w:rsidP="007919E4">
      <w:pPr>
        <w:rPr>
          <w:sz w:val="12"/>
          <w:szCs w:val="12"/>
        </w:rPr>
      </w:pPr>
      <w:r w:rsidRPr="00D72F93">
        <w:rPr>
          <w:sz w:val="12"/>
          <w:szCs w:val="12"/>
        </w:rPr>
        <w:tab/>
        <w:t>to understand every concept all at once.</w:t>
      </w:r>
    </w:p>
    <w:p w:rsidR="007919E4" w:rsidRPr="00D72F93" w:rsidRDefault="007919E4" w:rsidP="007919E4">
      <w:pPr>
        <w:rPr>
          <w:sz w:val="12"/>
          <w:szCs w:val="12"/>
        </w:rPr>
      </w:pPr>
      <w:r w:rsidRPr="00D72F93">
        <w:rPr>
          <w:sz w:val="12"/>
          <w:szCs w:val="12"/>
        </w:rPr>
        <w:tab/>
        <w:t>Revised April 25, 2010: simple_error() added</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#ifndef H112</w:t>
      </w:r>
    </w:p>
    <w:p w:rsidR="007919E4" w:rsidRPr="00D72F93" w:rsidRDefault="007919E4" w:rsidP="007919E4">
      <w:pPr>
        <w:rPr>
          <w:sz w:val="12"/>
          <w:szCs w:val="12"/>
        </w:rPr>
      </w:pPr>
      <w:r w:rsidRPr="00D72F93">
        <w:rPr>
          <w:sz w:val="12"/>
          <w:szCs w:val="12"/>
        </w:rPr>
        <w:t>#define H112 201401L</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#define GCC_VERSION (__GNUC__*10000 + __GNUC_MINOR__*100 + __GNUC_PATCHLEVEL__)</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 GCC_VERSION &gt;= 40603</w:t>
      </w:r>
    </w:p>
    <w:p w:rsidR="007919E4" w:rsidRPr="00D72F93" w:rsidRDefault="007919E4" w:rsidP="007919E4">
      <w:pPr>
        <w:rPr>
          <w:sz w:val="12"/>
          <w:szCs w:val="12"/>
        </w:rPr>
      </w:pPr>
      <w:r w:rsidRPr="00D72F93">
        <w:rPr>
          <w:sz w:val="12"/>
          <w:szCs w:val="12"/>
        </w:rPr>
        <w:t>//New C++11 headers in GCC 4.6.3 or later</w:t>
      </w:r>
    </w:p>
    <w:p w:rsidR="007919E4" w:rsidRPr="00D72F93" w:rsidRDefault="007919E4" w:rsidP="007919E4">
      <w:pPr>
        <w:rPr>
          <w:sz w:val="12"/>
          <w:szCs w:val="12"/>
        </w:rPr>
      </w:pPr>
      <w:r w:rsidRPr="00D72F93">
        <w:rPr>
          <w:sz w:val="12"/>
          <w:szCs w:val="12"/>
        </w:rPr>
        <w:t>#include &lt;array&gt;</w:t>
      </w:r>
    </w:p>
    <w:p w:rsidR="007919E4" w:rsidRPr="00D72F93" w:rsidRDefault="007919E4" w:rsidP="007919E4">
      <w:pPr>
        <w:rPr>
          <w:sz w:val="12"/>
          <w:szCs w:val="12"/>
        </w:rPr>
      </w:pPr>
      <w:r w:rsidRPr="00D72F93">
        <w:rPr>
          <w:sz w:val="12"/>
          <w:szCs w:val="12"/>
        </w:rPr>
        <w:t>#include &lt;regex&gt;</w:t>
      </w:r>
    </w:p>
    <w:p w:rsidR="007919E4" w:rsidRPr="00D72F93" w:rsidRDefault="007919E4" w:rsidP="007919E4">
      <w:pPr>
        <w:rPr>
          <w:sz w:val="12"/>
          <w:szCs w:val="12"/>
        </w:rPr>
      </w:pPr>
      <w:r w:rsidRPr="00D72F93">
        <w:rPr>
          <w:sz w:val="12"/>
          <w:szCs w:val="12"/>
        </w:rPr>
        <w:t>#include &lt;thread&gt;</w:t>
      </w:r>
    </w:p>
    <w:p w:rsidR="007919E4" w:rsidRPr="00D72F93" w:rsidRDefault="007919E4" w:rsidP="007919E4">
      <w:pPr>
        <w:rPr>
          <w:sz w:val="12"/>
          <w:szCs w:val="12"/>
        </w:rPr>
      </w:pPr>
      <w:r w:rsidRPr="00D72F93">
        <w:rPr>
          <w:sz w:val="12"/>
          <w:szCs w:val="12"/>
        </w:rPr>
        <w:t>#include &lt;mutex&gt;</w:t>
      </w:r>
    </w:p>
    <w:p w:rsidR="007919E4" w:rsidRPr="00D72F93" w:rsidRDefault="007919E4" w:rsidP="007919E4">
      <w:pPr>
        <w:rPr>
          <w:sz w:val="12"/>
          <w:szCs w:val="12"/>
        </w:rPr>
      </w:pPr>
      <w:r w:rsidRPr="00D72F93">
        <w:rPr>
          <w:sz w:val="12"/>
          <w:szCs w:val="12"/>
        </w:rPr>
        <w:t>#include &lt;forward_list&gt;</w:t>
      </w:r>
    </w:p>
    <w:p w:rsidR="007919E4" w:rsidRPr="00D72F93" w:rsidRDefault="007919E4" w:rsidP="007919E4">
      <w:pPr>
        <w:rPr>
          <w:sz w:val="12"/>
          <w:szCs w:val="12"/>
        </w:rPr>
      </w:pPr>
      <w:r w:rsidRPr="00D72F93">
        <w:rPr>
          <w:sz w:val="12"/>
          <w:szCs w:val="12"/>
        </w:rPr>
        <w:lastRenderedPageBreak/>
        <w:t>#include &lt;ratio&gt;</w:t>
      </w:r>
    </w:p>
    <w:p w:rsidR="007919E4" w:rsidRPr="00D72F93" w:rsidRDefault="007919E4" w:rsidP="007919E4">
      <w:pPr>
        <w:rPr>
          <w:sz w:val="12"/>
          <w:szCs w:val="12"/>
        </w:rPr>
      </w:pPr>
      <w:r w:rsidRPr="00D72F93">
        <w:rPr>
          <w:sz w:val="12"/>
          <w:szCs w:val="12"/>
        </w:rPr>
        <w:t>#include &lt;tuple&gt;</w:t>
      </w:r>
    </w:p>
    <w:p w:rsidR="007919E4" w:rsidRPr="00D72F93" w:rsidRDefault="007919E4" w:rsidP="007919E4">
      <w:pPr>
        <w:rPr>
          <w:sz w:val="12"/>
          <w:szCs w:val="12"/>
        </w:rPr>
      </w:pPr>
      <w:r w:rsidRPr="00D72F93">
        <w:rPr>
          <w:sz w:val="12"/>
          <w:szCs w:val="12"/>
        </w:rPr>
        <w:t>#include &lt;chrono&gt;</w:t>
      </w:r>
    </w:p>
    <w:p w:rsidR="007919E4" w:rsidRPr="00D72F93" w:rsidRDefault="007919E4" w:rsidP="007919E4">
      <w:pPr>
        <w:rPr>
          <w:sz w:val="12"/>
          <w:szCs w:val="12"/>
        </w:rPr>
      </w:pPr>
      <w:r w:rsidRPr="00D72F93">
        <w:rPr>
          <w:sz w:val="12"/>
          <w:szCs w:val="12"/>
        </w:rPr>
        <w:t>#include &lt;random&gt;</w:t>
      </w:r>
    </w:p>
    <w:p w:rsidR="007919E4" w:rsidRPr="00D72F93" w:rsidRDefault="007919E4" w:rsidP="007919E4">
      <w:pPr>
        <w:rPr>
          <w:sz w:val="12"/>
          <w:szCs w:val="12"/>
        </w:rPr>
      </w:pPr>
      <w:r w:rsidRPr="00D72F93">
        <w:rPr>
          <w:sz w:val="12"/>
          <w:szCs w:val="12"/>
        </w:rPr>
        <w:t>#endif</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#include&lt;iostream&gt;</w:t>
      </w:r>
    </w:p>
    <w:p w:rsidR="007919E4" w:rsidRPr="00D72F93" w:rsidRDefault="007919E4" w:rsidP="007919E4">
      <w:pPr>
        <w:rPr>
          <w:sz w:val="12"/>
          <w:szCs w:val="12"/>
        </w:rPr>
      </w:pPr>
      <w:r w:rsidRPr="00D72F93">
        <w:rPr>
          <w:sz w:val="12"/>
          <w:szCs w:val="12"/>
        </w:rPr>
        <w:t>#include&lt;fstream&gt;</w:t>
      </w:r>
    </w:p>
    <w:p w:rsidR="007919E4" w:rsidRPr="00D72F93" w:rsidRDefault="007919E4" w:rsidP="007919E4">
      <w:pPr>
        <w:rPr>
          <w:sz w:val="12"/>
          <w:szCs w:val="12"/>
        </w:rPr>
      </w:pPr>
      <w:r w:rsidRPr="00D72F93">
        <w:rPr>
          <w:sz w:val="12"/>
          <w:szCs w:val="12"/>
        </w:rPr>
        <w:t>#include&lt;sstream&gt;</w:t>
      </w:r>
    </w:p>
    <w:p w:rsidR="007919E4" w:rsidRPr="00D72F93" w:rsidRDefault="007919E4" w:rsidP="007919E4">
      <w:pPr>
        <w:rPr>
          <w:sz w:val="12"/>
          <w:szCs w:val="12"/>
        </w:rPr>
      </w:pPr>
      <w:r w:rsidRPr="00D72F93">
        <w:rPr>
          <w:sz w:val="12"/>
          <w:szCs w:val="12"/>
        </w:rPr>
        <w:t>#include&lt;cmath&gt;</w:t>
      </w:r>
    </w:p>
    <w:p w:rsidR="007919E4" w:rsidRPr="00D72F93" w:rsidRDefault="007919E4" w:rsidP="007919E4">
      <w:pPr>
        <w:rPr>
          <w:sz w:val="12"/>
          <w:szCs w:val="12"/>
        </w:rPr>
      </w:pPr>
      <w:r w:rsidRPr="00D72F93">
        <w:rPr>
          <w:sz w:val="12"/>
          <w:szCs w:val="12"/>
        </w:rPr>
        <w:t>#include&lt;cstdlib&gt;</w:t>
      </w:r>
    </w:p>
    <w:p w:rsidR="007919E4" w:rsidRPr="00D72F93" w:rsidRDefault="007919E4" w:rsidP="007919E4">
      <w:pPr>
        <w:rPr>
          <w:sz w:val="12"/>
          <w:szCs w:val="12"/>
        </w:rPr>
      </w:pPr>
      <w:r w:rsidRPr="00D72F93">
        <w:rPr>
          <w:sz w:val="12"/>
          <w:szCs w:val="12"/>
        </w:rPr>
        <w:t>#include&lt;string&gt;</w:t>
      </w:r>
    </w:p>
    <w:p w:rsidR="007919E4" w:rsidRPr="00D72F93" w:rsidRDefault="007919E4" w:rsidP="007919E4">
      <w:pPr>
        <w:rPr>
          <w:sz w:val="12"/>
          <w:szCs w:val="12"/>
        </w:rPr>
      </w:pPr>
      <w:r w:rsidRPr="00D72F93">
        <w:rPr>
          <w:sz w:val="12"/>
          <w:szCs w:val="12"/>
        </w:rPr>
        <w:t>#include&lt;list&gt;</w:t>
      </w:r>
    </w:p>
    <w:p w:rsidR="007919E4" w:rsidRPr="00D72F93" w:rsidRDefault="007919E4" w:rsidP="007919E4">
      <w:pPr>
        <w:rPr>
          <w:sz w:val="12"/>
          <w:szCs w:val="12"/>
        </w:rPr>
      </w:pPr>
      <w:r w:rsidRPr="00D72F93">
        <w:rPr>
          <w:sz w:val="12"/>
          <w:szCs w:val="12"/>
        </w:rPr>
        <w:t>#include&lt;vector&gt;</w:t>
      </w:r>
    </w:p>
    <w:p w:rsidR="007919E4" w:rsidRPr="00D72F93" w:rsidRDefault="007919E4" w:rsidP="007919E4">
      <w:pPr>
        <w:rPr>
          <w:sz w:val="12"/>
          <w:szCs w:val="12"/>
        </w:rPr>
      </w:pPr>
      <w:r w:rsidRPr="00D72F93">
        <w:rPr>
          <w:sz w:val="12"/>
          <w:szCs w:val="12"/>
        </w:rPr>
        <w:t>#include&lt;algorithm&gt;</w:t>
      </w:r>
    </w:p>
    <w:p w:rsidR="007919E4" w:rsidRPr="00D72F93" w:rsidRDefault="007919E4" w:rsidP="007919E4">
      <w:pPr>
        <w:rPr>
          <w:sz w:val="12"/>
          <w:szCs w:val="12"/>
        </w:rPr>
      </w:pPr>
      <w:r w:rsidRPr="00D72F93">
        <w:rPr>
          <w:sz w:val="12"/>
          <w:szCs w:val="12"/>
        </w:rPr>
        <w:t>#include&lt;stdexcept&gt;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 GCC_VERSION &gt;= 40603</w:t>
      </w:r>
    </w:p>
    <w:p w:rsidR="007919E4" w:rsidRPr="00D72F93" w:rsidRDefault="007919E4" w:rsidP="007919E4">
      <w:pPr>
        <w:rPr>
          <w:sz w:val="12"/>
          <w:szCs w:val="12"/>
        </w:rPr>
      </w:pPr>
      <w:r w:rsidRPr="00D72F93">
        <w:rPr>
          <w:sz w:val="12"/>
          <w:szCs w:val="12"/>
        </w:rPr>
        <w:t>#include &lt;unordered_map&gt;</w:t>
      </w:r>
    </w:p>
    <w:p w:rsidR="007919E4" w:rsidRPr="00D72F93" w:rsidRDefault="007919E4" w:rsidP="007919E4">
      <w:pPr>
        <w:rPr>
          <w:sz w:val="12"/>
          <w:szCs w:val="12"/>
        </w:rPr>
      </w:pPr>
      <w:r w:rsidRPr="00D72F93">
        <w:rPr>
          <w:sz w:val="12"/>
          <w:szCs w:val="12"/>
        </w:rPr>
        <w:t>#include &lt;unordered_set&gt;</w:t>
      </w:r>
    </w:p>
    <w:p w:rsidR="007919E4" w:rsidRPr="00D72F93" w:rsidRDefault="007919E4" w:rsidP="007919E4">
      <w:pPr>
        <w:rPr>
          <w:sz w:val="12"/>
          <w:szCs w:val="12"/>
        </w:rPr>
      </w:pPr>
      <w:r w:rsidRPr="00D72F93">
        <w:rPr>
          <w:sz w:val="12"/>
          <w:szCs w:val="12"/>
        </w:rPr>
        <w:t>#else</w:t>
      </w:r>
    </w:p>
    <w:p w:rsidR="007919E4" w:rsidRPr="00D72F93" w:rsidRDefault="007919E4" w:rsidP="007919E4">
      <w:pPr>
        <w:rPr>
          <w:sz w:val="12"/>
          <w:szCs w:val="12"/>
        </w:rPr>
      </w:pPr>
      <w:r w:rsidRPr="00D72F93">
        <w:rPr>
          <w:sz w:val="12"/>
          <w:szCs w:val="12"/>
        </w:rPr>
        <w:t>#define unordered_map hash_map</w:t>
      </w:r>
    </w:p>
    <w:p w:rsidR="007919E4" w:rsidRPr="00D72F93" w:rsidRDefault="007919E4" w:rsidP="007919E4">
      <w:pPr>
        <w:rPr>
          <w:sz w:val="12"/>
          <w:szCs w:val="12"/>
        </w:rPr>
      </w:pPr>
      <w:r w:rsidRPr="00D72F93">
        <w:rPr>
          <w:sz w:val="12"/>
          <w:szCs w:val="12"/>
        </w:rPr>
        <w:t>#ifdef _MSC_VER</w:t>
      </w:r>
    </w:p>
    <w:p w:rsidR="007919E4" w:rsidRPr="00D72F93" w:rsidRDefault="007919E4" w:rsidP="007919E4">
      <w:pPr>
        <w:rPr>
          <w:sz w:val="12"/>
          <w:szCs w:val="12"/>
        </w:rPr>
      </w:pPr>
      <w:r w:rsidRPr="00D72F93">
        <w:rPr>
          <w:sz w:val="12"/>
          <w:szCs w:val="12"/>
        </w:rPr>
        <w:t>#include &lt;hash_map&gt;</w:t>
      </w:r>
    </w:p>
    <w:p w:rsidR="007919E4" w:rsidRPr="00D72F93" w:rsidRDefault="007919E4" w:rsidP="007919E4">
      <w:pPr>
        <w:rPr>
          <w:sz w:val="12"/>
          <w:szCs w:val="12"/>
        </w:rPr>
      </w:pPr>
      <w:r w:rsidRPr="00D72F93">
        <w:rPr>
          <w:sz w:val="12"/>
          <w:szCs w:val="12"/>
        </w:rPr>
        <w:t>using stdext::hash_map;</w:t>
      </w:r>
    </w:p>
    <w:p w:rsidR="007919E4" w:rsidRPr="00D72F93" w:rsidRDefault="007919E4" w:rsidP="007919E4">
      <w:pPr>
        <w:rPr>
          <w:sz w:val="12"/>
          <w:szCs w:val="12"/>
        </w:rPr>
      </w:pPr>
      <w:r w:rsidRPr="00D72F93">
        <w:rPr>
          <w:sz w:val="12"/>
          <w:szCs w:val="12"/>
        </w:rPr>
        <w:t>#else</w:t>
      </w:r>
    </w:p>
    <w:p w:rsidR="007919E4" w:rsidRPr="00D72F93" w:rsidRDefault="007919E4" w:rsidP="007919E4">
      <w:pPr>
        <w:rPr>
          <w:sz w:val="12"/>
          <w:szCs w:val="12"/>
        </w:rPr>
      </w:pPr>
      <w:r w:rsidRPr="00D72F93">
        <w:rPr>
          <w:sz w:val="12"/>
          <w:szCs w:val="12"/>
        </w:rPr>
        <w:t>#include &lt;ext/hash_map&gt;</w:t>
      </w:r>
    </w:p>
    <w:p w:rsidR="007919E4" w:rsidRPr="00D72F93" w:rsidRDefault="007919E4" w:rsidP="007919E4">
      <w:pPr>
        <w:rPr>
          <w:sz w:val="12"/>
          <w:szCs w:val="12"/>
        </w:rPr>
      </w:pPr>
      <w:r w:rsidRPr="00D72F93">
        <w:rPr>
          <w:sz w:val="12"/>
          <w:szCs w:val="12"/>
        </w:rPr>
        <w:t>using __gnu_cxx::hash_map;</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namespace __gnu_cxx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template&lt;&gt; struct hash&lt;std::string&gt;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size_t operator()(const std::string&amp; s) const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return hash&lt;char*&gt;()(s.c_str());</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lastRenderedPageBreak/>
        <w:t>} // of namespace __gnu_cxx</w:t>
      </w:r>
    </w:p>
    <w:p w:rsidR="007919E4" w:rsidRPr="00D72F93" w:rsidRDefault="007919E4" w:rsidP="007919E4">
      <w:pPr>
        <w:rPr>
          <w:sz w:val="12"/>
          <w:szCs w:val="12"/>
        </w:rPr>
      </w:pPr>
      <w:r w:rsidRPr="00D72F93">
        <w:rPr>
          <w:sz w:val="12"/>
          <w:szCs w:val="12"/>
        </w:rPr>
        <w:t>#endif //_MSC_VER</w:t>
      </w:r>
    </w:p>
    <w:p w:rsidR="007919E4" w:rsidRPr="00D72F93" w:rsidRDefault="007919E4" w:rsidP="007919E4">
      <w:pPr>
        <w:rPr>
          <w:sz w:val="12"/>
          <w:szCs w:val="12"/>
        </w:rPr>
      </w:pPr>
      <w:r w:rsidRPr="00D72F93">
        <w:rPr>
          <w:sz w:val="12"/>
          <w:szCs w:val="12"/>
        </w:rPr>
        <w:t>#endif //GCC_VERSION &gt;= 40603</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typedef long Unicode;</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using namespace std;</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template&lt;class T&gt; string to_string(const T&amp; 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ostringstream os;</w:t>
      </w:r>
    </w:p>
    <w:p w:rsidR="007919E4" w:rsidRPr="00D72F93" w:rsidRDefault="007919E4" w:rsidP="007919E4">
      <w:pPr>
        <w:rPr>
          <w:sz w:val="12"/>
          <w:szCs w:val="12"/>
        </w:rPr>
      </w:pPr>
      <w:r w:rsidRPr="00D72F93">
        <w:rPr>
          <w:sz w:val="12"/>
          <w:szCs w:val="12"/>
        </w:rPr>
        <w:tab/>
        <w:t>os &lt;&lt; t;</w:t>
      </w:r>
    </w:p>
    <w:p w:rsidR="007919E4" w:rsidRPr="00D72F93" w:rsidRDefault="007919E4" w:rsidP="007919E4">
      <w:pPr>
        <w:rPr>
          <w:sz w:val="12"/>
          <w:szCs w:val="12"/>
        </w:rPr>
      </w:pPr>
      <w:r w:rsidRPr="00D72F93">
        <w:rPr>
          <w:sz w:val="12"/>
          <w:szCs w:val="12"/>
        </w:rPr>
        <w:tab/>
        <w:t>return os.str();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Range_error : out_of_range {</w:t>
      </w:r>
      <w:r w:rsidRPr="00D72F93">
        <w:rPr>
          <w:sz w:val="12"/>
          <w:szCs w:val="12"/>
        </w:rPr>
        <w:tab/>
        <w:t>// enhanced vector range error reporting</w:t>
      </w:r>
    </w:p>
    <w:p w:rsidR="007919E4" w:rsidRPr="00D72F93" w:rsidRDefault="007919E4" w:rsidP="007919E4">
      <w:pPr>
        <w:rPr>
          <w:sz w:val="12"/>
          <w:szCs w:val="12"/>
        </w:rPr>
      </w:pPr>
      <w:r w:rsidRPr="00D72F93">
        <w:rPr>
          <w:sz w:val="12"/>
          <w:szCs w:val="12"/>
        </w:rPr>
        <w:tab/>
        <w:t>int index;</w:t>
      </w:r>
    </w:p>
    <w:p w:rsidR="007919E4" w:rsidRPr="00D72F93" w:rsidRDefault="007919E4" w:rsidP="007919E4">
      <w:pPr>
        <w:rPr>
          <w:sz w:val="12"/>
          <w:szCs w:val="12"/>
        </w:rPr>
      </w:pPr>
      <w:r w:rsidRPr="00D72F93">
        <w:rPr>
          <w:sz w:val="12"/>
          <w:szCs w:val="12"/>
        </w:rPr>
        <w:tab/>
        <w:t>Range_error(int i) :out_of_range("Range error: "+to_string(i)), index(i) {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trivially range-checked vector (no iterator checking):</w:t>
      </w:r>
    </w:p>
    <w:p w:rsidR="007919E4" w:rsidRPr="00D72F93" w:rsidRDefault="007919E4" w:rsidP="007919E4">
      <w:pPr>
        <w:rPr>
          <w:sz w:val="12"/>
          <w:szCs w:val="12"/>
        </w:rPr>
      </w:pPr>
      <w:r w:rsidRPr="00D72F93">
        <w:rPr>
          <w:sz w:val="12"/>
          <w:szCs w:val="12"/>
        </w:rPr>
        <w:t>template&lt; class T&gt; struct Vector : public std::vector&lt;T&gt; {</w:t>
      </w:r>
    </w:p>
    <w:p w:rsidR="007919E4" w:rsidRPr="00D72F93" w:rsidRDefault="007919E4" w:rsidP="007919E4">
      <w:pPr>
        <w:rPr>
          <w:sz w:val="12"/>
          <w:szCs w:val="12"/>
        </w:rPr>
      </w:pPr>
      <w:r w:rsidRPr="00D72F93">
        <w:rPr>
          <w:sz w:val="12"/>
          <w:szCs w:val="12"/>
        </w:rPr>
        <w:tab/>
        <w:t>typedef typename std::vector&lt;T&gt;::size_type size_type;</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Vector() { }</w:t>
      </w:r>
    </w:p>
    <w:p w:rsidR="007919E4" w:rsidRPr="00D72F93" w:rsidRDefault="007919E4" w:rsidP="007919E4">
      <w:pPr>
        <w:rPr>
          <w:sz w:val="12"/>
          <w:szCs w:val="12"/>
        </w:rPr>
      </w:pPr>
      <w:r w:rsidRPr="00D72F93">
        <w:rPr>
          <w:sz w:val="12"/>
          <w:szCs w:val="12"/>
        </w:rPr>
        <w:tab/>
        <w:t>explicit Vector(size_type n) :std::vector&lt;T&gt;(n) {}</w:t>
      </w:r>
    </w:p>
    <w:p w:rsidR="007919E4" w:rsidRPr="00D72F93" w:rsidRDefault="007919E4" w:rsidP="007919E4">
      <w:pPr>
        <w:rPr>
          <w:sz w:val="12"/>
          <w:szCs w:val="12"/>
        </w:rPr>
      </w:pPr>
      <w:r w:rsidRPr="00D72F93">
        <w:rPr>
          <w:sz w:val="12"/>
          <w:szCs w:val="12"/>
        </w:rPr>
        <w:tab/>
        <w:t>Vector(size_type n, const T&amp; v) :std::vector&lt;T&gt;(n,v) {}</w:t>
      </w:r>
    </w:p>
    <w:p w:rsidR="007919E4" w:rsidRPr="00D72F93" w:rsidRDefault="007919E4" w:rsidP="007919E4">
      <w:pPr>
        <w:rPr>
          <w:sz w:val="12"/>
          <w:szCs w:val="12"/>
        </w:rPr>
      </w:pPr>
      <w:r w:rsidRPr="00D72F93">
        <w:rPr>
          <w:sz w:val="12"/>
          <w:szCs w:val="12"/>
        </w:rPr>
        <w:tab/>
        <w:t>template &lt;class I&gt;</w:t>
      </w:r>
    </w:p>
    <w:p w:rsidR="007919E4" w:rsidRPr="00D72F93" w:rsidRDefault="007919E4" w:rsidP="007919E4">
      <w:pPr>
        <w:rPr>
          <w:sz w:val="12"/>
          <w:szCs w:val="12"/>
        </w:rPr>
      </w:pPr>
      <w:r w:rsidRPr="00D72F93">
        <w:rPr>
          <w:sz w:val="12"/>
          <w:szCs w:val="12"/>
        </w:rPr>
        <w:tab/>
        <w:t>Vector(I first, I last) :std::vector&lt;T&gt;(first,last) {}</w:t>
      </w:r>
    </w:p>
    <w:p w:rsidR="007919E4" w:rsidRPr="00D72F93" w:rsidRDefault="007919E4" w:rsidP="007919E4">
      <w:pPr>
        <w:rPr>
          <w:sz w:val="12"/>
          <w:szCs w:val="12"/>
        </w:rPr>
      </w:pPr>
      <w:r w:rsidRPr="00D72F93">
        <w:rPr>
          <w:sz w:val="12"/>
          <w:szCs w:val="12"/>
        </w:rPr>
        <w:t>#if GCC_VERSION &gt;= 40603</w:t>
      </w:r>
    </w:p>
    <w:p w:rsidR="007919E4" w:rsidRPr="00D72F93" w:rsidRDefault="007919E4" w:rsidP="007919E4">
      <w:pPr>
        <w:rPr>
          <w:sz w:val="12"/>
          <w:szCs w:val="12"/>
        </w:rPr>
      </w:pPr>
      <w:r w:rsidRPr="00D72F93">
        <w:rPr>
          <w:sz w:val="12"/>
          <w:szCs w:val="12"/>
        </w:rPr>
        <w:tab/>
        <w:t>Vector(initializer_list&lt;T&gt; list) :std::vector&lt;T&gt;(list) {}</w:t>
      </w:r>
    </w:p>
    <w:p w:rsidR="007919E4" w:rsidRPr="00D72F93" w:rsidRDefault="007919E4" w:rsidP="007919E4">
      <w:pPr>
        <w:rPr>
          <w:sz w:val="12"/>
          <w:szCs w:val="12"/>
        </w:rPr>
      </w:pPr>
      <w:r w:rsidRPr="00D72F93">
        <w:rPr>
          <w:sz w:val="12"/>
          <w:szCs w:val="12"/>
        </w:rPr>
        <w:t>#endif</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T&amp; operator[](unsigned int i) // rather than return at(i);</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ab/>
      </w:r>
      <w:r w:rsidRPr="00D72F93">
        <w:rPr>
          <w:sz w:val="12"/>
          <w:szCs w:val="12"/>
        </w:rPr>
        <w:tab/>
        <w:t>if (this-&gt;size()&lt;=i) throw Range_error(i);</w:t>
      </w:r>
    </w:p>
    <w:p w:rsidR="007919E4" w:rsidRPr="00D72F93" w:rsidRDefault="007919E4" w:rsidP="007919E4">
      <w:pPr>
        <w:rPr>
          <w:sz w:val="12"/>
          <w:szCs w:val="12"/>
        </w:rPr>
      </w:pPr>
      <w:r w:rsidRPr="00D72F93">
        <w:rPr>
          <w:sz w:val="12"/>
          <w:szCs w:val="12"/>
        </w:rPr>
        <w:lastRenderedPageBreak/>
        <w:tab/>
      </w:r>
      <w:r w:rsidRPr="00D72F93">
        <w:rPr>
          <w:sz w:val="12"/>
          <w:szCs w:val="12"/>
        </w:rPr>
        <w:tab/>
        <w:t>return std::vector&lt;T&gt;::operator[](i);</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ab/>
        <w:t>const T&amp; operator[](unsigned int i) const</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ab/>
      </w:r>
      <w:r w:rsidRPr="00D72F93">
        <w:rPr>
          <w:sz w:val="12"/>
          <w:szCs w:val="12"/>
        </w:rPr>
        <w:tab/>
        <w:t>if (this-&gt;size()&lt;=i) throw Range_error(i);</w:t>
      </w:r>
    </w:p>
    <w:p w:rsidR="007919E4" w:rsidRPr="00D72F93" w:rsidRDefault="007919E4" w:rsidP="007919E4">
      <w:pPr>
        <w:rPr>
          <w:sz w:val="12"/>
          <w:szCs w:val="12"/>
        </w:rPr>
      </w:pPr>
      <w:r w:rsidRPr="00D72F93">
        <w:rPr>
          <w:sz w:val="12"/>
          <w:szCs w:val="12"/>
        </w:rPr>
        <w:tab/>
      </w:r>
      <w:r w:rsidRPr="00D72F93">
        <w:rPr>
          <w:sz w:val="12"/>
          <w:szCs w:val="12"/>
        </w:rPr>
        <w:tab/>
        <w:t>return std::vector&lt;T&gt;::operator[](i);</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disgusting macro hack to get a range checked vector:</w:t>
      </w:r>
    </w:p>
    <w:p w:rsidR="007919E4" w:rsidRPr="00D72F93" w:rsidRDefault="007919E4" w:rsidP="007919E4">
      <w:pPr>
        <w:rPr>
          <w:sz w:val="12"/>
          <w:szCs w:val="12"/>
        </w:rPr>
      </w:pPr>
      <w:r w:rsidRPr="00D72F93">
        <w:rPr>
          <w:sz w:val="12"/>
          <w:szCs w:val="12"/>
        </w:rPr>
        <w:t>#define vector Vector</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trivially range-checked string (no iterator checking):</w:t>
      </w:r>
    </w:p>
    <w:p w:rsidR="007919E4" w:rsidRPr="00D72F93" w:rsidRDefault="007919E4" w:rsidP="007919E4">
      <w:pPr>
        <w:rPr>
          <w:sz w:val="12"/>
          <w:szCs w:val="12"/>
        </w:rPr>
      </w:pPr>
      <w:r w:rsidRPr="00D72F93">
        <w:rPr>
          <w:sz w:val="12"/>
          <w:szCs w:val="12"/>
        </w:rPr>
        <w:t>struct String : std::string {</w:t>
      </w:r>
    </w:p>
    <w:p w:rsidR="007919E4" w:rsidRPr="00D72F93" w:rsidRDefault="007919E4" w:rsidP="007919E4">
      <w:pPr>
        <w:rPr>
          <w:sz w:val="12"/>
          <w:szCs w:val="12"/>
        </w:rPr>
      </w:pPr>
      <w:r w:rsidRPr="00D72F93">
        <w:rPr>
          <w:sz w:val="12"/>
          <w:szCs w:val="12"/>
        </w:rPr>
        <w:tab/>
      </w:r>
    </w:p>
    <w:p w:rsidR="007919E4" w:rsidRPr="00D72F93" w:rsidRDefault="007919E4" w:rsidP="007919E4">
      <w:pPr>
        <w:rPr>
          <w:sz w:val="12"/>
          <w:szCs w:val="12"/>
        </w:rPr>
      </w:pPr>
      <w:r w:rsidRPr="00D72F93">
        <w:rPr>
          <w:sz w:val="12"/>
          <w:szCs w:val="12"/>
        </w:rPr>
        <w:tab/>
        <w:t>String() { }</w:t>
      </w:r>
    </w:p>
    <w:p w:rsidR="007919E4" w:rsidRPr="00D72F93" w:rsidRDefault="007919E4" w:rsidP="007919E4">
      <w:pPr>
        <w:rPr>
          <w:sz w:val="12"/>
          <w:szCs w:val="12"/>
        </w:rPr>
      </w:pPr>
      <w:r w:rsidRPr="00D72F93">
        <w:rPr>
          <w:sz w:val="12"/>
          <w:szCs w:val="12"/>
        </w:rPr>
        <w:tab/>
        <w:t>String(const char* p) :std::string(p) {}</w:t>
      </w:r>
    </w:p>
    <w:p w:rsidR="007919E4" w:rsidRPr="00D72F93" w:rsidRDefault="007919E4" w:rsidP="007919E4">
      <w:pPr>
        <w:rPr>
          <w:sz w:val="12"/>
          <w:szCs w:val="12"/>
        </w:rPr>
      </w:pPr>
      <w:r w:rsidRPr="00D72F93">
        <w:rPr>
          <w:sz w:val="12"/>
          <w:szCs w:val="12"/>
        </w:rPr>
        <w:tab/>
        <w:t>String(const string&amp; s) :std::string(s) {}</w:t>
      </w:r>
    </w:p>
    <w:p w:rsidR="007919E4" w:rsidRPr="00D72F93" w:rsidRDefault="007919E4" w:rsidP="007919E4">
      <w:pPr>
        <w:rPr>
          <w:sz w:val="12"/>
          <w:szCs w:val="12"/>
        </w:rPr>
      </w:pPr>
      <w:r w:rsidRPr="00D72F93">
        <w:rPr>
          <w:sz w:val="12"/>
          <w:szCs w:val="12"/>
        </w:rPr>
        <w:tab/>
        <w:t>template&lt;class S&gt; String(S s) :std::string(s) {}</w:t>
      </w:r>
    </w:p>
    <w:p w:rsidR="007919E4" w:rsidRPr="00D72F93" w:rsidRDefault="007919E4" w:rsidP="007919E4">
      <w:pPr>
        <w:rPr>
          <w:sz w:val="12"/>
          <w:szCs w:val="12"/>
        </w:rPr>
      </w:pPr>
      <w:r w:rsidRPr="00D72F93">
        <w:rPr>
          <w:sz w:val="12"/>
          <w:szCs w:val="12"/>
        </w:rPr>
        <w:tab/>
        <w:t>String(int sz, char val) :std::string(sz,val) {}</w:t>
      </w:r>
    </w:p>
    <w:p w:rsidR="007919E4" w:rsidRPr="00D72F93" w:rsidRDefault="007919E4" w:rsidP="007919E4">
      <w:pPr>
        <w:rPr>
          <w:sz w:val="12"/>
          <w:szCs w:val="12"/>
        </w:rPr>
      </w:pPr>
      <w:r w:rsidRPr="00D72F93">
        <w:rPr>
          <w:sz w:val="12"/>
          <w:szCs w:val="12"/>
        </w:rPr>
        <w:tab/>
        <w:t>template&lt;class Iter&gt; String(Iter p1, Iter p2) : std::string(p1,p2) {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char&amp; operator[](unsigned int i) // rather than return at(i);</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ab/>
      </w:r>
      <w:r w:rsidRPr="00D72F93">
        <w:rPr>
          <w:sz w:val="12"/>
          <w:szCs w:val="12"/>
        </w:rPr>
        <w:tab/>
        <w:t>if (size()&lt;=i) throw Range_error(i);</w:t>
      </w:r>
    </w:p>
    <w:p w:rsidR="007919E4" w:rsidRPr="00D72F93" w:rsidRDefault="007919E4" w:rsidP="007919E4">
      <w:pPr>
        <w:rPr>
          <w:sz w:val="12"/>
          <w:szCs w:val="12"/>
        </w:rPr>
      </w:pPr>
      <w:r w:rsidRPr="00D72F93">
        <w:rPr>
          <w:sz w:val="12"/>
          <w:szCs w:val="12"/>
        </w:rPr>
        <w:tab/>
      </w:r>
      <w:r w:rsidRPr="00D72F93">
        <w:rPr>
          <w:sz w:val="12"/>
          <w:szCs w:val="12"/>
        </w:rPr>
        <w:tab/>
        <w:t>return std::string::operator[](i);</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ab/>
        <w:t>const char&amp; operator[](unsigned int i) const</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ab/>
      </w:r>
      <w:r w:rsidRPr="00D72F93">
        <w:rPr>
          <w:sz w:val="12"/>
          <w:szCs w:val="12"/>
        </w:rPr>
        <w:tab/>
        <w:t>if (size()&lt;=i) throw Range_error(i);</w:t>
      </w:r>
    </w:p>
    <w:p w:rsidR="007919E4" w:rsidRPr="00D72F93" w:rsidRDefault="007919E4" w:rsidP="007919E4">
      <w:pPr>
        <w:rPr>
          <w:sz w:val="12"/>
          <w:szCs w:val="12"/>
        </w:rPr>
      </w:pPr>
      <w:r w:rsidRPr="00D72F93">
        <w:rPr>
          <w:sz w:val="12"/>
          <w:szCs w:val="12"/>
        </w:rPr>
        <w:tab/>
      </w:r>
      <w:r w:rsidRPr="00D72F93">
        <w:rPr>
          <w:sz w:val="12"/>
          <w:szCs w:val="12"/>
        </w:rPr>
        <w:tab/>
        <w:t>return std::string::operator[](i);</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#ifndef _MSC_VER</w:t>
      </w:r>
    </w:p>
    <w:p w:rsidR="007919E4" w:rsidRPr="00D72F93" w:rsidRDefault="007919E4" w:rsidP="007919E4">
      <w:pPr>
        <w:rPr>
          <w:sz w:val="12"/>
          <w:szCs w:val="12"/>
        </w:rPr>
      </w:pPr>
      <w:r w:rsidRPr="00D72F93">
        <w:rPr>
          <w:sz w:val="12"/>
          <w:szCs w:val="12"/>
        </w:rPr>
        <w:t>#if GCC_VERSION &gt;= 40603</w:t>
      </w:r>
    </w:p>
    <w:p w:rsidR="007919E4" w:rsidRPr="00D72F93" w:rsidRDefault="007919E4" w:rsidP="007919E4">
      <w:pPr>
        <w:rPr>
          <w:sz w:val="12"/>
          <w:szCs w:val="12"/>
        </w:rPr>
      </w:pPr>
      <w:r w:rsidRPr="00D72F93">
        <w:rPr>
          <w:sz w:val="12"/>
          <w:szCs w:val="12"/>
        </w:rPr>
        <w:t>namespace std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template&lt;&gt; struct hash&lt;String&gt;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lastRenderedPageBreak/>
        <w:t xml:space="preserve">        size_t operator()(const String&amp; s) const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return hash&lt;std::string&gt;()(s);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 of namespace std</w:t>
      </w:r>
    </w:p>
    <w:p w:rsidR="007919E4" w:rsidRPr="00D72F93" w:rsidRDefault="007919E4" w:rsidP="007919E4">
      <w:pPr>
        <w:rPr>
          <w:sz w:val="12"/>
          <w:szCs w:val="12"/>
        </w:rPr>
      </w:pPr>
      <w:r w:rsidRPr="00D72F93">
        <w:rPr>
          <w:sz w:val="12"/>
          <w:szCs w:val="12"/>
        </w:rPr>
        <w:t>#else</w:t>
      </w:r>
    </w:p>
    <w:p w:rsidR="007919E4" w:rsidRPr="00D72F93" w:rsidRDefault="007919E4" w:rsidP="007919E4">
      <w:pPr>
        <w:rPr>
          <w:sz w:val="12"/>
          <w:szCs w:val="12"/>
        </w:rPr>
      </w:pPr>
      <w:r w:rsidRPr="00D72F93">
        <w:rPr>
          <w:sz w:val="12"/>
          <w:szCs w:val="12"/>
        </w:rPr>
        <w:t>namespace __gnu_cxx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xml:space="preserve">    template&lt;&gt; struct hash&lt;String&gt;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size_t operator()(const String&amp; s) const</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return hash&lt;std::string&gt;()(s);</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r w:rsidRPr="00D72F93">
        <w:rPr>
          <w:sz w:val="12"/>
          <w:szCs w:val="12"/>
        </w:rPr>
        <w:t xml:space="preserve">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 of namespace __gnu_cxx</w:t>
      </w:r>
    </w:p>
    <w:p w:rsidR="007919E4" w:rsidRPr="00D72F93" w:rsidRDefault="007919E4" w:rsidP="007919E4">
      <w:pPr>
        <w:rPr>
          <w:sz w:val="12"/>
          <w:szCs w:val="12"/>
        </w:rPr>
      </w:pPr>
      <w:r w:rsidRPr="00D72F93">
        <w:rPr>
          <w:sz w:val="12"/>
          <w:szCs w:val="12"/>
        </w:rPr>
        <w:t>#endif //GCC_VERSION &gt;= 40603</w:t>
      </w:r>
    </w:p>
    <w:p w:rsidR="007919E4" w:rsidRPr="00D72F93" w:rsidRDefault="007919E4" w:rsidP="007919E4">
      <w:pPr>
        <w:rPr>
          <w:sz w:val="12"/>
          <w:szCs w:val="12"/>
        </w:rPr>
      </w:pPr>
      <w:r w:rsidRPr="00D72F93">
        <w:rPr>
          <w:sz w:val="12"/>
          <w:szCs w:val="12"/>
        </w:rPr>
        <w:t>#endif //_MSC_VER</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struct Exit : runtime_error {</w:t>
      </w:r>
    </w:p>
    <w:p w:rsidR="007919E4" w:rsidRPr="00D72F93" w:rsidRDefault="007919E4" w:rsidP="007919E4">
      <w:pPr>
        <w:rPr>
          <w:sz w:val="12"/>
          <w:szCs w:val="12"/>
        </w:rPr>
      </w:pPr>
      <w:r w:rsidRPr="00D72F93">
        <w:rPr>
          <w:sz w:val="12"/>
          <w:szCs w:val="12"/>
        </w:rPr>
        <w:tab/>
        <w:t>Exit(): runtime_error("Exit") {}</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error() simply disguises throws:</w:t>
      </w:r>
    </w:p>
    <w:p w:rsidR="007919E4" w:rsidRPr="00D72F93" w:rsidRDefault="007919E4" w:rsidP="007919E4">
      <w:pPr>
        <w:rPr>
          <w:sz w:val="12"/>
          <w:szCs w:val="12"/>
        </w:rPr>
      </w:pPr>
      <w:r w:rsidRPr="00D72F93">
        <w:rPr>
          <w:sz w:val="12"/>
          <w:szCs w:val="12"/>
        </w:rPr>
        <w:t>inline void error(const string&amp; 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throw runtime_error(s);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inline void error(const string&amp; s, const string&amp; s2)</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error(s+s2);</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inline void error(const string&amp; s, int i)</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ostringstream os;</w:t>
      </w:r>
    </w:p>
    <w:p w:rsidR="007919E4" w:rsidRPr="00D72F93" w:rsidRDefault="007919E4" w:rsidP="007919E4">
      <w:pPr>
        <w:rPr>
          <w:sz w:val="12"/>
          <w:szCs w:val="12"/>
        </w:rPr>
      </w:pPr>
      <w:r w:rsidRPr="00D72F93">
        <w:rPr>
          <w:sz w:val="12"/>
          <w:szCs w:val="12"/>
        </w:rPr>
        <w:lastRenderedPageBreak/>
        <w:tab/>
        <w:t>os &lt;&lt; s &lt;&lt;": " &lt;&lt; i;</w:t>
      </w:r>
    </w:p>
    <w:p w:rsidR="007919E4" w:rsidRPr="00D72F93" w:rsidRDefault="007919E4" w:rsidP="007919E4">
      <w:pPr>
        <w:rPr>
          <w:sz w:val="12"/>
          <w:szCs w:val="12"/>
        </w:rPr>
      </w:pPr>
      <w:r w:rsidRPr="00D72F93">
        <w:rPr>
          <w:sz w:val="12"/>
          <w:szCs w:val="12"/>
        </w:rPr>
        <w:tab/>
        <w:t>error(os.str());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#if _MSC_VER&lt;1500</w:t>
      </w:r>
    </w:p>
    <w:p w:rsidR="007919E4" w:rsidRPr="00D72F93" w:rsidRDefault="007919E4" w:rsidP="007919E4">
      <w:pPr>
        <w:rPr>
          <w:sz w:val="12"/>
          <w:szCs w:val="12"/>
        </w:rPr>
      </w:pPr>
      <w:r w:rsidRPr="00D72F93">
        <w:rPr>
          <w:sz w:val="12"/>
          <w:szCs w:val="12"/>
        </w:rPr>
        <w:tab/>
        <w:t>// disgusting macro hack to get a range checked string:</w:t>
      </w:r>
    </w:p>
    <w:p w:rsidR="007919E4" w:rsidRPr="00D72F93" w:rsidRDefault="007919E4" w:rsidP="007919E4">
      <w:pPr>
        <w:rPr>
          <w:sz w:val="12"/>
          <w:szCs w:val="12"/>
        </w:rPr>
      </w:pPr>
      <w:r w:rsidRPr="00D72F93">
        <w:rPr>
          <w:sz w:val="12"/>
          <w:szCs w:val="12"/>
        </w:rPr>
        <w:tab/>
        <w:t>#define string String</w:t>
      </w:r>
    </w:p>
    <w:p w:rsidR="007919E4" w:rsidRPr="00D72F93" w:rsidRDefault="007919E4" w:rsidP="007919E4">
      <w:pPr>
        <w:rPr>
          <w:sz w:val="12"/>
          <w:szCs w:val="12"/>
        </w:rPr>
      </w:pPr>
      <w:r w:rsidRPr="00D72F93">
        <w:rPr>
          <w:sz w:val="12"/>
          <w:szCs w:val="12"/>
        </w:rPr>
        <w:tab/>
        <w:t>// MS C++ 9.0 have a built-in assert for string range check</w:t>
      </w:r>
    </w:p>
    <w:p w:rsidR="007919E4" w:rsidRPr="00D72F93" w:rsidRDefault="007919E4" w:rsidP="007919E4">
      <w:pPr>
        <w:rPr>
          <w:sz w:val="12"/>
          <w:szCs w:val="12"/>
        </w:rPr>
      </w:pPr>
      <w:r w:rsidRPr="00D72F93">
        <w:rPr>
          <w:sz w:val="12"/>
          <w:szCs w:val="12"/>
        </w:rPr>
        <w:tab/>
        <w:t>// and uses "std::string" in several places so that macro substitution fails</w:t>
      </w:r>
    </w:p>
    <w:p w:rsidR="007919E4" w:rsidRPr="00D72F93" w:rsidRDefault="007919E4" w:rsidP="007919E4">
      <w:pPr>
        <w:rPr>
          <w:sz w:val="12"/>
          <w:szCs w:val="12"/>
        </w:rPr>
      </w:pPr>
      <w:r w:rsidRPr="00D72F93">
        <w:rPr>
          <w:sz w:val="12"/>
          <w:szCs w:val="12"/>
        </w:rPr>
        <w:t>#endif</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template&lt;class T&gt; char* as_bytes(T&amp; i)</w:t>
      </w:r>
      <w:r w:rsidRPr="00D72F93">
        <w:rPr>
          <w:sz w:val="12"/>
          <w:szCs w:val="12"/>
        </w:rPr>
        <w:tab/>
        <w:t>// needed for binary I/O</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void* addr = &amp;i;</w:t>
      </w:r>
      <w:r w:rsidRPr="00D72F93">
        <w:rPr>
          <w:sz w:val="12"/>
          <w:szCs w:val="12"/>
        </w:rPr>
        <w:tab/>
        <w:t>// get the address of the first byte</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r>
      <w:r w:rsidRPr="00D72F93">
        <w:rPr>
          <w:sz w:val="12"/>
          <w:szCs w:val="12"/>
        </w:rPr>
        <w:tab/>
      </w:r>
      <w:r w:rsidRPr="00D72F93">
        <w:rPr>
          <w:sz w:val="12"/>
          <w:szCs w:val="12"/>
        </w:rPr>
        <w:tab/>
      </w:r>
      <w:r w:rsidRPr="00D72F93">
        <w:rPr>
          <w:sz w:val="12"/>
          <w:szCs w:val="12"/>
        </w:rPr>
        <w:tab/>
        <w:t>// of memory used to store the object</w:t>
      </w:r>
    </w:p>
    <w:p w:rsidR="007919E4" w:rsidRPr="00D72F93" w:rsidRDefault="007919E4" w:rsidP="007919E4">
      <w:pPr>
        <w:rPr>
          <w:sz w:val="12"/>
          <w:szCs w:val="12"/>
        </w:rPr>
      </w:pPr>
      <w:r w:rsidRPr="00D72F93">
        <w:rPr>
          <w:sz w:val="12"/>
          <w:szCs w:val="12"/>
        </w:rPr>
        <w:tab/>
        <w:t>return static_cast&lt;char*&gt;(addr); // treat that memory as bytes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inline void keep_window_open()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cin.clear();</w:t>
      </w:r>
    </w:p>
    <w:p w:rsidR="007919E4" w:rsidRPr="00D72F93" w:rsidRDefault="007919E4" w:rsidP="007919E4">
      <w:pPr>
        <w:rPr>
          <w:sz w:val="12"/>
          <w:szCs w:val="12"/>
        </w:rPr>
      </w:pPr>
      <w:r w:rsidRPr="00D72F93">
        <w:rPr>
          <w:sz w:val="12"/>
          <w:szCs w:val="12"/>
        </w:rPr>
        <w:tab/>
        <w:t>cout &lt;&lt; "Please enter a character to exit\n";</w:t>
      </w:r>
    </w:p>
    <w:p w:rsidR="007919E4" w:rsidRPr="00D72F93" w:rsidRDefault="007919E4" w:rsidP="007919E4">
      <w:pPr>
        <w:rPr>
          <w:sz w:val="12"/>
          <w:szCs w:val="12"/>
        </w:rPr>
      </w:pPr>
      <w:r w:rsidRPr="00D72F93">
        <w:rPr>
          <w:sz w:val="12"/>
          <w:szCs w:val="12"/>
        </w:rPr>
        <w:tab/>
        <w:t>char ch;</w:t>
      </w:r>
    </w:p>
    <w:p w:rsidR="007919E4" w:rsidRPr="00D72F93" w:rsidRDefault="007919E4" w:rsidP="007919E4">
      <w:pPr>
        <w:rPr>
          <w:sz w:val="12"/>
          <w:szCs w:val="12"/>
        </w:rPr>
      </w:pPr>
      <w:r w:rsidRPr="00D72F93">
        <w:rPr>
          <w:sz w:val="12"/>
          <w:szCs w:val="12"/>
        </w:rPr>
        <w:tab/>
        <w:t>cin &gt;&gt; ch;</w:t>
      </w:r>
    </w:p>
    <w:p w:rsidR="007919E4" w:rsidRPr="00D72F93" w:rsidRDefault="007919E4" w:rsidP="007919E4">
      <w:pPr>
        <w:rPr>
          <w:sz w:val="12"/>
          <w:szCs w:val="12"/>
        </w:rPr>
      </w:pPr>
      <w:r w:rsidRPr="00D72F93">
        <w:rPr>
          <w:sz w:val="12"/>
          <w:szCs w:val="12"/>
        </w:rPr>
        <w:tab/>
        <w:t>return;</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inline void keep_window_open(string s)</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if (s=="") return;</w:t>
      </w:r>
    </w:p>
    <w:p w:rsidR="007919E4" w:rsidRPr="00D72F93" w:rsidRDefault="007919E4" w:rsidP="007919E4">
      <w:pPr>
        <w:rPr>
          <w:sz w:val="12"/>
          <w:szCs w:val="12"/>
        </w:rPr>
      </w:pPr>
      <w:r w:rsidRPr="00D72F93">
        <w:rPr>
          <w:sz w:val="12"/>
          <w:szCs w:val="12"/>
        </w:rPr>
        <w:tab/>
        <w:t>cin.clear();</w:t>
      </w:r>
    </w:p>
    <w:p w:rsidR="007919E4" w:rsidRPr="00D72F93" w:rsidRDefault="007919E4" w:rsidP="007919E4">
      <w:pPr>
        <w:rPr>
          <w:sz w:val="12"/>
          <w:szCs w:val="12"/>
        </w:rPr>
      </w:pPr>
      <w:r w:rsidRPr="00D72F93">
        <w:rPr>
          <w:sz w:val="12"/>
          <w:szCs w:val="12"/>
        </w:rPr>
        <w:tab/>
        <w:t>cin.ignore(120,'\n');</w:t>
      </w:r>
    </w:p>
    <w:p w:rsidR="007919E4" w:rsidRPr="00D72F93" w:rsidRDefault="007919E4" w:rsidP="007919E4">
      <w:pPr>
        <w:rPr>
          <w:sz w:val="12"/>
          <w:szCs w:val="12"/>
        </w:rPr>
      </w:pPr>
      <w:r w:rsidRPr="00D72F93">
        <w:rPr>
          <w:sz w:val="12"/>
          <w:szCs w:val="12"/>
        </w:rPr>
        <w:tab/>
        <w:t>for (;;) {</w:t>
      </w:r>
    </w:p>
    <w:p w:rsidR="007919E4" w:rsidRPr="00D72F93" w:rsidRDefault="007919E4" w:rsidP="007919E4">
      <w:pPr>
        <w:rPr>
          <w:sz w:val="12"/>
          <w:szCs w:val="12"/>
        </w:rPr>
      </w:pPr>
      <w:r w:rsidRPr="00D72F93">
        <w:rPr>
          <w:sz w:val="12"/>
          <w:szCs w:val="12"/>
        </w:rPr>
        <w:tab/>
      </w:r>
      <w:r w:rsidRPr="00D72F93">
        <w:rPr>
          <w:sz w:val="12"/>
          <w:szCs w:val="12"/>
        </w:rPr>
        <w:tab/>
        <w:t>cout &lt;&lt; "Please enter " &lt;&lt; s &lt;&lt; " to exit\n";</w:t>
      </w:r>
    </w:p>
    <w:p w:rsidR="007919E4" w:rsidRPr="00D72F93" w:rsidRDefault="007919E4" w:rsidP="007919E4">
      <w:pPr>
        <w:rPr>
          <w:sz w:val="12"/>
          <w:szCs w:val="12"/>
        </w:rPr>
      </w:pPr>
      <w:r w:rsidRPr="00D72F93">
        <w:rPr>
          <w:sz w:val="12"/>
          <w:szCs w:val="12"/>
        </w:rPr>
        <w:tab/>
      </w:r>
      <w:r w:rsidRPr="00D72F93">
        <w:rPr>
          <w:sz w:val="12"/>
          <w:szCs w:val="12"/>
        </w:rPr>
        <w:tab/>
        <w:t>string ss;</w:t>
      </w:r>
    </w:p>
    <w:p w:rsidR="007919E4" w:rsidRPr="00D72F93" w:rsidRDefault="007919E4" w:rsidP="007919E4">
      <w:pPr>
        <w:rPr>
          <w:sz w:val="12"/>
          <w:szCs w:val="12"/>
        </w:rPr>
      </w:pPr>
      <w:r w:rsidRPr="00D72F93">
        <w:rPr>
          <w:sz w:val="12"/>
          <w:szCs w:val="12"/>
        </w:rPr>
        <w:tab/>
      </w:r>
      <w:r w:rsidRPr="00D72F93">
        <w:rPr>
          <w:sz w:val="12"/>
          <w:szCs w:val="12"/>
        </w:rPr>
        <w:tab/>
        <w:t>while (cin &gt;&gt; ss &amp;&amp; ss!=s)</w:t>
      </w:r>
    </w:p>
    <w:p w:rsidR="007919E4" w:rsidRPr="00D72F93" w:rsidRDefault="007919E4" w:rsidP="007919E4">
      <w:pPr>
        <w:rPr>
          <w:sz w:val="12"/>
          <w:szCs w:val="12"/>
        </w:rPr>
      </w:pPr>
      <w:r w:rsidRPr="00D72F93">
        <w:rPr>
          <w:sz w:val="12"/>
          <w:szCs w:val="12"/>
        </w:rPr>
        <w:tab/>
      </w:r>
      <w:r w:rsidRPr="00D72F93">
        <w:rPr>
          <w:sz w:val="12"/>
          <w:szCs w:val="12"/>
        </w:rPr>
        <w:tab/>
      </w:r>
      <w:r w:rsidRPr="00D72F93">
        <w:rPr>
          <w:sz w:val="12"/>
          <w:szCs w:val="12"/>
        </w:rPr>
        <w:tab/>
        <w:t>cout &lt;&lt; "Please enter " &lt;&lt; s &lt;&lt; " to exit\n";</w:t>
      </w:r>
    </w:p>
    <w:p w:rsidR="007919E4" w:rsidRPr="00D72F93" w:rsidRDefault="007919E4" w:rsidP="007919E4">
      <w:pPr>
        <w:rPr>
          <w:sz w:val="12"/>
          <w:szCs w:val="12"/>
        </w:rPr>
      </w:pPr>
      <w:r w:rsidRPr="00D72F93">
        <w:rPr>
          <w:sz w:val="12"/>
          <w:szCs w:val="12"/>
        </w:rPr>
        <w:tab/>
      </w:r>
      <w:r w:rsidRPr="00D72F93">
        <w:rPr>
          <w:sz w:val="12"/>
          <w:szCs w:val="12"/>
        </w:rPr>
        <w:tab/>
        <w:t>return;</w:t>
      </w:r>
    </w:p>
    <w:p w:rsidR="007919E4" w:rsidRPr="00D72F93" w:rsidRDefault="007919E4" w:rsidP="007919E4">
      <w:pPr>
        <w:rPr>
          <w:sz w:val="12"/>
          <w:szCs w:val="12"/>
        </w:rPr>
      </w:pPr>
      <w:r w:rsidRPr="00D72F93">
        <w:rPr>
          <w:sz w:val="12"/>
          <w:szCs w:val="12"/>
        </w:rPr>
        <w:tab/>
        <w:t>}</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error function to be used (only) until error() is introduced in Chapter 5:</w:t>
      </w:r>
    </w:p>
    <w:p w:rsidR="007919E4" w:rsidRPr="00D72F93" w:rsidRDefault="007919E4" w:rsidP="007919E4">
      <w:pPr>
        <w:rPr>
          <w:sz w:val="12"/>
          <w:szCs w:val="12"/>
        </w:rPr>
      </w:pPr>
      <w:r w:rsidRPr="00D72F93">
        <w:rPr>
          <w:sz w:val="12"/>
          <w:szCs w:val="12"/>
        </w:rPr>
        <w:t>inline void simple_error(string s)</w:t>
      </w:r>
      <w:r w:rsidRPr="00D72F93">
        <w:rPr>
          <w:sz w:val="12"/>
          <w:szCs w:val="12"/>
        </w:rPr>
        <w:tab/>
        <w:t>// write ``error: s and exit program</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cerr &lt;&lt; "error: " &lt;&lt; s &lt;&lt; '\n';</w:t>
      </w:r>
    </w:p>
    <w:p w:rsidR="007919E4" w:rsidRPr="00D72F93" w:rsidRDefault="007919E4" w:rsidP="007919E4">
      <w:pPr>
        <w:rPr>
          <w:sz w:val="12"/>
          <w:szCs w:val="12"/>
        </w:rPr>
      </w:pPr>
      <w:r w:rsidRPr="00D72F93">
        <w:rPr>
          <w:sz w:val="12"/>
          <w:szCs w:val="12"/>
        </w:rPr>
        <w:tab/>
        <w:t>keep_window_open();</w:t>
      </w:r>
      <w:r w:rsidRPr="00D72F93">
        <w:rPr>
          <w:sz w:val="12"/>
          <w:szCs w:val="12"/>
        </w:rPr>
        <w:tab/>
      </w:r>
      <w:r w:rsidRPr="00D72F93">
        <w:rPr>
          <w:sz w:val="12"/>
          <w:szCs w:val="12"/>
        </w:rPr>
        <w:tab/>
        <w:t>// for some Windows environments</w:t>
      </w:r>
    </w:p>
    <w:p w:rsidR="007919E4" w:rsidRPr="00D72F93" w:rsidRDefault="007919E4" w:rsidP="007919E4">
      <w:pPr>
        <w:rPr>
          <w:sz w:val="12"/>
          <w:szCs w:val="12"/>
        </w:rPr>
      </w:pPr>
      <w:r w:rsidRPr="00D72F93">
        <w:rPr>
          <w:sz w:val="12"/>
          <w:szCs w:val="12"/>
        </w:rPr>
        <w:tab/>
        <w:t>exit(1);</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make std::min() and std::max() accessible:</w:t>
      </w:r>
    </w:p>
    <w:p w:rsidR="007919E4" w:rsidRPr="00D72F93" w:rsidRDefault="007919E4" w:rsidP="007919E4">
      <w:pPr>
        <w:rPr>
          <w:sz w:val="12"/>
          <w:szCs w:val="12"/>
        </w:rPr>
      </w:pPr>
      <w:r w:rsidRPr="00D72F93">
        <w:rPr>
          <w:sz w:val="12"/>
          <w:szCs w:val="12"/>
        </w:rPr>
        <w:t>#undef min</w:t>
      </w:r>
    </w:p>
    <w:p w:rsidR="007919E4" w:rsidRPr="00D72F93" w:rsidRDefault="007919E4" w:rsidP="007919E4">
      <w:pPr>
        <w:rPr>
          <w:sz w:val="12"/>
          <w:szCs w:val="12"/>
        </w:rPr>
      </w:pPr>
      <w:r w:rsidRPr="00D72F93">
        <w:rPr>
          <w:sz w:val="12"/>
          <w:szCs w:val="12"/>
        </w:rPr>
        <w:t>#undef max</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#include&lt;iomanip&gt;</w:t>
      </w:r>
    </w:p>
    <w:p w:rsidR="007919E4" w:rsidRPr="00D72F93" w:rsidRDefault="007919E4" w:rsidP="007919E4">
      <w:pPr>
        <w:rPr>
          <w:sz w:val="12"/>
          <w:szCs w:val="12"/>
        </w:rPr>
      </w:pPr>
      <w:r w:rsidRPr="00D72F93">
        <w:rPr>
          <w:sz w:val="12"/>
          <w:szCs w:val="12"/>
        </w:rPr>
        <w:t>inline ios_base&amp; general(ios_base&amp; b)</w:t>
      </w:r>
      <w:r w:rsidRPr="00D72F93">
        <w:rPr>
          <w:sz w:val="12"/>
          <w:szCs w:val="12"/>
        </w:rPr>
        <w:tab/>
        <w:t>// to augment fixed and scientific</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b.setf(ios_base::fmtflags(0),ios_base::floatfield);</w:t>
      </w:r>
      <w:bookmarkStart w:id="0" w:name="_GoBack"/>
      <w:bookmarkEnd w:id="0"/>
    </w:p>
    <w:p w:rsidR="007919E4" w:rsidRPr="00D72F93" w:rsidRDefault="007919E4" w:rsidP="007919E4">
      <w:pPr>
        <w:rPr>
          <w:sz w:val="12"/>
          <w:szCs w:val="12"/>
        </w:rPr>
      </w:pPr>
      <w:r w:rsidRPr="00D72F93">
        <w:rPr>
          <w:sz w:val="12"/>
          <w:szCs w:val="12"/>
        </w:rPr>
        <w:tab/>
        <w:t>return b;</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 run-time checked narrowing cast (type conversion):</w:t>
      </w:r>
    </w:p>
    <w:p w:rsidR="007919E4" w:rsidRPr="00D72F93" w:rsidRDefault="007919E4" w:rsidP="007919E4">
      <w:pPr>
        <w:rPr>
          <w:sz w:val="12"/>
          <w:szCs w:val="12"/>
        </w:rPr>
      </w:pPr>
      <w:r w:rsidRPr="00D72F93">
        <w:rPr>
          <w:sz w:val="12"/>
          <w:szCs w:val="12"/>
        </w:rPr>
        <w:t>template&lt;class R, class A&gt; R narrow_cast(const A&amp; a)</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r w:rsidRPr="00D72F93">
        <w:rPr>
          <w:sz w:val="12"/>
          <w:szCs w:val="12"/>
        </w:rPr>
        <w:tab/>
        <w:t>R r = R(a);</w:t>
      </w:r>
    </w:p>
    <w:p w:rsidR="007919E4" w:rsidRPr="00D72F93" w:rsidRDefault="007919E4" w:rsidP="007919E4">
      <w:pPr>
        <w:rPr>
          <w:sz w:val="12"/>
          <w:szCs w:val="12"/>
        </w:rPr>
      </w:pPr>
      <w:r w:rsidRPr="00D72F93">
        <w:rPr>
          <w:sz w:val="12"/>
          <w:szCs w:val="12"/>
        </w:rPr>
        <w:tab/>
        <w:t>if (A(r)!=a) error(string("info loss"));</w:t>
      </w:r>
    </w:p>
    <w:p w:rsidR="007919E4" w:rsidRPr="00D72F93" w:rsidRDefault="007919E4" w:rsidP="007919E4">
      <w:pPr>
        <w:rPr>
          <w:sz w:val="12"/>
          <w:szCs w:val="12"/>
        </w:rPr>
      </w:pPr>
      <w:r w:rsidRPr="00D72F93">
        <w:rPr>
          <w:sz w:val="12"/>
          <w:szCs w:val="12"/>
        </w:rPr>
        <w:tab/>
        <w:t>return r;</w:t>
      </w:r>
    </w:p>
    <w:p w:rsidR="007919E4" w:rsidRPr="00D72F93" w:rsidRDefault="007919E4" w:rsidP="007919E4">
      <w:pPr>
        <w:rPr>
          <w:sz w:val="12"/>
          <w:szCs w:val="12"/>
        </w:rPr>
      </w:pPr>
      <w:r w:rsidRPr="00D72F93">
        <w:rPr>
          <w:sz w:val="12"/>
          <w:szCs w:val="12"/>
        </w:rPr>
        <w:t>}</w:t>
      </w:r>
    </w:p>
    <w:p w:rsidR="007919E4" w:rsidRPr="00D72F93" w:rsidRDefault="007919E4" w:rsidP="007919E4">
      <w:pPr>
        <w:rPr>
          <w:sz w:val="12"/>
          <w:szCs w:val="12"/>
        </w:rPr>
      </w:pP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inline int randint(int max) { return rand()%max;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inline int randint(int min, int max) { return randint(max-min)+min; }</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inline double sqrt(int x) { return sqrt(double(x)); }</w:t>
      </w:r>
      <w:r w:rsidRPr="00D72F93">
        <w:rPr>
          <w:sz w:val="12"/>
          <w:szCs w:val="12"/>
        </w:rPr>
        <w:tab/>
        <w:t>// to match C++0x</w:t>
      </w:r>
    </w:p>
    <w:p w:rsidR="007919E4" w:rsidRPr="00D72F93" w:rsidRDefault="007919E4" w:rsidP="007919E4">
      <w:pPr>
        <w:rPr>
          <w:sz w:val="12"/>
          <w:szCs w:val="12"/>
        </w:rPr>
      </w:pPr>
    </w:p>
    <w:p w:rsidR="007919E4" w:rsidRPr="00D72F93" w:rsidRDefault="007919E4" w:rsidP="007919E4">
      <w:pPr>
        <w:rPr>
          <w:sz w:val="12"/>
          <w:szCs w:val="12"/>
        </w:rPr>
      </w:pPr>
      <w:r w:rsidRPr="00D72F93">
        <w:rPr>
          <w:sz w:val="12"/>
          <w:szCs w:val="12"/>
        </w:rPr>
        <w:t>#endif //H112</w:t>
      </w:r>
    </w:p>
    <w:p w:rsidR="007919E4" w:rsidRDefault="007919E4" w:rsidP="007919E4"/>
    <w:p w:rsidR="007919E4" w:rsidRDefault="007919E4" w:rsidP="007919E4">
      <w:r>
        <w:t>Bibliography:</w:t>
      </w:r>
    </w:p>
    <w:p w:rsidR="007919E4" w:rsidRDefault="007919E4" w:rsidP="007919E4"/>
    <w:p w:rsidR="007919E4" w:rsidRDefault="007919E4" w:rsidP="007919E4">
      <w:r>
        <w:t>No references used.</w:t>
      </w:r>
    </w:p>
    <w:p w:rsidR="007919E4" w:rsidRDefault="007919E4" w:rsidP="007919E4"/>
    <w:p w:rsidR="007919E4" w:rsidRDefault="007919E4" w:rsidP="007919E4"/>
    <w:p w:rsidR="007919E4" w:rsidRDefault="007919E4" w:rsidP="007919E4"/>
    <w:p w:rsidR="00E40C7C" w:rsidRDefault="00D72F93"/>
    <w:sectPr w:rsidR="00E40C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E4"/>
    <w:rsid w:val="00194E50"/>
    <w:rsid w:val="002725D6"/>
    <w:rsid w:val="007919E4"/>
    <w:rsid w:val="00D72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6ABAA0-E218-40EF-9D6F-15889D08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817E6846</Template>
  <TotalTime>9</TotalTime>
  <Pages>66</Pages>
  <Words>10687</Words>
  <Characters>60916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Kaiser, Alexander L</dc:creator>
  <cp:keywords/>
  <dc:description/>
  <cp:lastModifiedBy>Kaiser, Alexander L</cp:lastModifiedBy>
  <cp:revision>2</cp:revision>
  <dcterms:created xsi:type="dcterms:W3CDTF">2016-04-27T04:36:00Z</dcterms:created>
  <dcterms:modified xsi:type="dcterms:W3CDTF">2016-04-27T04:45:00Z</dcterms:modified>
</cp:coreProperties>
</file>